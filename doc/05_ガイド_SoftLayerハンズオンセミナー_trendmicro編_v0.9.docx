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D4ACC3" w14:textId="77777777" w:rsidR="002060F1" w:rsidRPr="002B0429" w:rsidRDefault="006C6BAD" w:rsidP="002B0429">
      <w:pPr>
        <w:snapToGrid w:val="0"/>
        <w:rPr>
          <w:rFonts w:ascii="Meiryo" w:eastAsia="Meiryo" w:hAnsi="Segoe UI" w:cs="Segoe UI"/>
          <w:b/>
          <w:bCs/>
          <w:color w:val="1F497D"/>
          <w:sz w:val="56"/>
          <w:szCs w:val="56"/>
        </w:rPr>
      </w:pPr>
      <w:r w:rsidRPr="002B0429">
        <w:rPr>
          <w:rFonts w:ascii="Meiryo" w:eastAsia="Meiryo" w:hAnsi="Segoe UI" w:cs="Segoe UI" w:hint="eastAsia"/>
          <w:b/>
          <w:bCs/>
          <w:color w:val="1F497D"/>
          <w:sz w:val="56"/>
          <w:szCs w:val="56"/>
        </w:rPr>
        <w:t xml:space="preserve">　</w:t>
      </w:r>
      <w:r w:rsidRPr="002B0429">
        <w:rPr>
          <w:rFonts w:ascii="Meiryo" w:eastAsia="Meiryo" w:hAnsi="Segoe UI" w:cs="Segoe UI" w:hint="eastAsia"/>
          <w:b/>
          <w:bCs/>
          <w:color w:val="1F497D"/>
          <w:sz w:val="56"/>
          <w:szCs w:val="56"/>
        </w:rPr>
        <w:tab/>
      </w:r>
    </w:p>
    <w:p w14:paraId="2DF48FF4" w14:textId="77777777" w:rsidR="002060F1" w:rsidRPr="002B0429" w:rsidRDefault="002060F1" w:rsidP="002B0429">
      <w:pPr>
        <w:snapToGrid w:val="0"/>
        <w:rPr>
          <w:rFonts w:ascii="Meiryo" w:eastAsia="Meiryo" w:hAnsi="Segoe UI" w:cs="Segoe UI"/>
          <w:b/>
          <w:bCs/>
          <w:color w:val="1F497D"/>
          <w:sz w:val="56"/>
          <w:szCs w:val="56"/>
        </w:rPr>
      </w:pPr>
    </w:p>
    <w:p w14:paraId="1A4358B0" w14:textId="77777777" w:rsidR="002060F1" w:rsidRPr="002B0429" w:rsidRDefault="002060F1" w:rsidP="002B0429">
      <w:pPr>
        <w:snapToGrid w:val="0"/>
        <w:rPr>
          <w:rFonts w:ascii="Meiryo" w:eastAsia="Meiryo" w:hAnsi="Segoe UI" w:cs="Segoe UI"/>
          <w:b/>
          <w:bCs/>
          <w:color w:val="1F497D"/>
          <w:sz w:val="56"/>
          <w:szCs w:val="56"/>
        </w:rPr>
      </w:pPr>
    </w:p>
    <w:p w14:paraId="24AE11A2" w14:textId="77777777" w:rsidR="000C1D05" w:rsidRPr="002B0429" w:rsidRDefault="002060F1" w:rsidP="002B0429">
      <w:pPr>
        <w:snapToGrid w:val="0"/>
        <w:rPr>
          <w:rFonts w:ascii="Meiryo" w:eastAsia="Meiryo" w:hAnsi="Segoe UI" w:cs="Segoe UI"/>
          <w:b/>
          <w:bCs/>
          <w:color w:val="1F497D"/>
          <w:sz w:val="56"/>
          <w:szCs w:val="56"/>
        </w:rPr>
      </w:pPr>
      <w:r w:rsidRPr="002B0429">
        <w:rPr>
          <w:rFonts w:ascii="Meiryo" w:eastAsia="Meiryo" w:hAnsi="Segoe UI" w:cs="Segoe UI" w:hint="eastAsia"/>
          <w:b/>
          <w:bCs/>
          <w:color w:val="1F497D"/>
          <w:sz w:val="56"/>
          <w:szCs w:val="56"/>
        </w:rPr>
        <w:t>SoftLayerハンズオンセミナー</w:t>
      </w:r>
    </w:p>
    <w:p w14:paraId="44E74872" w14:textId="7416CD94" w:rsidR="00991E31" w:rsidRPr="002B0429" w:rsidRDefault="0077734D" w:rsidP="002B0429">
      <w:pPr>
        <w:snapToGrid w:val="0"/>
        <w:rPr>
          <w:rFonts w:ascii="Meiryo" w:eastAsia="Meiryo" w:hAnsi="Segoe UI" w:cs="Segoe UI"/>
          <w:bCs/>
          <w:color w:val="1F497D"/>
          <w:sz w:val="36"/>
          <w:szCs w:val="36"/>
        </w:rPr>
      </w:pPr>
      <w:r>
        <w:rPr>
          <w:rFonts w:ascii="Meiryo" w:eastAsia="Meiryo" w:hAnsi="Segoe UI" w:cs="Segoe UI"/>
          <w:bCs/>
          <w:color w:val="1F497D"/>
          <w:sz w:val="36"/>
          <w:szCs w:val="36"/>
        </w:rPr>
        <w:t>Trend Micro Deep Security</w:t>
      </w:r>
      <w:r w:rsidR="00991E31" w:rsidRPr="002B0429">
        <w:rPr>
          <w:rFonts w:ascii="Meiryo" w:eastAsia="Meiryo" w:hAnsi="Segoe UI" w:cs="Segoe UI" w:hint="eastAsia"/>
          <w:bCs/>
          <w:color w:val="1F497D"/>
          <w:sz w:val="36"/>
          <w:szCs w:val="36"/>
        </w:rPr>
        <w:t>編</w:t>
      </w:r>
    </w:p>
    <w:p w14:paraId="34460BBD" w14:textId="77777777" w:rsidR="00606C3B" w:rsidRPr="002B0429" w:rsidRDefault="00606C3B" w:rsidP="002B0429">
      <w:pPr>
        <w:snapToGrid w:val="0"/>
        <w:rPr>
          <w:rFonts w:ascii="Meiryo" w:eastAsia="Meiryo" w:hAnsi="Segoe UI" w:cs="Segoe UI"/>
          <w:b/>
          <w:bCs/>
          <w:color w:val="000000"/>
          <w:sz w:val="32"/>
          <w:szCs w:val="32"/>
        </w:rPr>
      </w:pPr>
    </w:p>
    <w:p w14:paraId="4931C425" w14:textId="69EB07B6" w:rsidR="00606C3B" w:rsidRPr="002B0429" w:rsidRDefault="0077734D" w:rsidP="002B0429">
      <w:pPr>
        <w:snapToGrid w:val="0"/>
        <w:jc w:val="right"/>
        <w:rPr>
          <w:rFonts w:ascii="Meiryo" w:eastAsia="Meiryo" w:hAnsi="Segoe UI" w:cs="Segoe UI"/>
          <w:b/>
          <w:bCs/>
          <w:color w:val="365F91"/>
        </w:rPr>
      </w:pPr>
      <w:r>
        <w:rPr>
          <w:rFonts w:ascii="Meiryo" w:eastAsia="Meiryo" w:hAnsi="Segoe UI" w:cs="Segoe UI" w:hint="eastAsia"/>
          <w:b/>
          <w:bCs/>
          <w:color w:val="365F91"/>
        </w:rPr>
        <w:t>2016/4/19</w:t>
      </w:r>
    </w:p>
    <w:p w14:paraId="153EA7F8" w14:textId="77777777" w:rsidR="00606C3B" w:rsidRPr="002B0429" w:rsidRDefault="00606C3B" w:rsidP="002B0429">
      <w:pPr>
        <w:snapToGrid w:val="0"/>
        <w:jc w:val="right"/>
        <w:rPr>
          <w:rFonts w:ascii="Meiryo" w:eastAsia="Meiryo" w:hAnsi="Segoe UI" w:cs="Segoe UI"/>
          <w:b/>
          <w:bCs/>
          <w:color w:val="365F91"/>
        </w:rPr>
      </w:pPr>
      <w:r w:rsidRPr="002B0429">
        <w:rPr>
          <w:rFonts w:ascii="Meiryo" w:eastAsia="Meiryo" w:hAnsi="Segoe UI" w:cs="Segoe UI" w:hint="eastAsia"/>
          <w:b/>
          <w:bCs/>
          <w:color w:val="365F91"/>
        </w:rPr>
        <w:t>日本アイ・ビー・エム株式会社</w:t>
      </w:r>
    </w:p>
    <w:p w14:paraId="1FBE977C" w14:textId="2F3D345B" w:rsidR="00606C3B" w:rsidRPr="002B0429" w:rsidRDefault="00606C3B" w:rsidP="002B0429">
      <w:pPr>
        <w:snapToGrid w:val="0"/>
        <w:jc w:val="right"/>
        <w:rPr>
          <w:rFonts w:ascii="Meiryo" w:eastAsia="Meiryo" w:hAnsi="Segoe UI" w:cs="Segoe UI"/>
          <w:b/>
          <w:bCs/>
          <w:color w:val="365F91"/>
        </w:rPr>
      </w:pPr>
      <w:r w:rsidRPr="002B0429">
        <w:rPr>
          <w:rFonts w:ascii="Meiryo" w:eastAsia="Meiryo" w:hAnsi="Segoe UI" w:cs="Segoe UI" w:hint="eastAsia"/>
          <w:b/>
          <w:bCs/>
          <w:color w:val="365F91"/>
        </w:rPr>
        <w:t>マーケティング＆コミュニケーションズ</w:t>
      </w:r>
    </w:p>
    <w:p w14:paraId="34BAF772" w14:textId="77777777" w:rsidR="00606C3B" w:rsidRPr="002B0429" w:rsidRDefault="00606C3B" w:rsidP="002B0429">
      <w:pPr>
        <w:widowControl/>
        <w:snapToGrid w:val="0"/>
        <w:jc w:val="left"/>
        <w:rPr>
          <w:rFonts w:ascii="Meiryo" w:eastAsia="Meiryo" w:hAnsi="Segoe UI" w:cs="Segoe UI"/>
          <w:bCs/>
          <w:lang w:val="ja-JP"/>
        </w:rPr>
      </w:pPr>
      <w:r w:rsidRPr="002B0429">
        <w:rPr>
          <w:rFonts w:ascii="Meiryo" w:eastAsia="Meiryo" w:hAnsi="Segoe UI" w:cs="Segoe UI" w:hint="eastAsia"/>
          <w:bCs/>
          <w:lang w:val="ja-JP"/>
        </w:rPr>
        <w:br w:type="page"/>
      </w:r>
    </w:p>
    <w:p w14:paraId="04B04439" w14:textId="77777777" w:rsidR="002060F1" w:rsidRPr="002B0429" w:rsidRDefault="002060F1" w:rsidP="002B0429">
      <w:pPr>
        <w:widowControl/>
        <w:snapToGrid w:val="0"/>
        <w:jc w:val="left"/>
        <w:rPr>
          <w:rFonts w:ascii="Meiryo" w:eastAsia="Meiryo" w:hAnsi="Segoe UI" w:cs="Segoe UI"/>
          <w:bCs/>
          <w:lang w:val="ja-JP"/>
        </w:rPr>
      </w:pPr>
    </w:p>
    <w:p w14:paraId="03B3A5C3" w14:textId="77777777" w:rsidR="002060F1" w:rsidRPr="002B0429" w:rsidRDefault="002060F1" w:rsidP="002B0429">
      <w:pPr>
        <w:widowControl/>
        <w:snapToGrid w:val="0"/>
        <w:jc w:val="left"/>
        <w:rPr>
          <w:rFonts w:ascii="Meiryo" w:eastAsia="Meiryo" w:hAnsi="Segoe UI" w:cs="Segoe UI"/>
          <w:b/>
          <w:bCs/>
          <w:color w:val="365F91"/>
          <w:sz w:val="36"/>
          <w:szCs w:val="36"/>
          <w:lang w:val="ja-JP"/>
        </w:rPr>
      </w:pPr>
      <w:r w:rsidRPr="002B0429">
        <w:rPr>
          <w:rFonts w:ascii="Meiryo" w:eastAsia="Meiryo" w:hAnsi="Segoe UI" w:cs="Segoe UI" w:hint="eastAsia"/>
          <w:b/>
          <w:bCs/>
          <w:color w:val="365F91"/>
          <w:sz w:val="36"/>
          <w:szCs w:val="36"/>
          <w:lang w:val="ja-JP"/>
        </w:rPr>
        <w:t>改定履歴</w:t>
      </w:r>
    </w:p>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1263"/>
        <w:gridCol w:w="1155"/>
        <w:gridCol w:w="4095"/>
        <w:gridCol w:w="2755"/>
      </w:tblGrid>
      <w:tr w:rsidR="002060F1" w:rsidRPr="002B0429" w14:paraId="7CEEA0CA" w14:textId="77777777" w:rsidTr="00825057">
        <w:tc>
          <w:tcPr>
            <w:tcW w:w="1263" w:type="dxa"/>
            <w:shd w:val="clear" w:color="auto" w:fill="E6E6E6"/>
          </w:tcPr>
          <w:p w14:paraId="1DEAD90C" w14:textId="77777777" w:rsidR="002060F1" w:rsidRPr="002B0429" w:rsidRDefault="002060F1" w:rsidP="002B0429">
            <w:pPr>
              <w:widowControl/>
              <w:snapToGrid w:val="0"/>
              <w:jc w:val="left"/>
              <w:rPr>
                <w:rFonts w:ascii="Meiryo" w:eastAsia="Meiryo" w:hAnsi="Segoe UI" w:cs="Segoe UI"/>
                <w:bCs/>
                <w:sz w:val="18"/>
                <w:lang w:val="ja-JP"/>
              </w:rPr>
            </w:pPr>
            <w:r w:rsidRPr="002B0429">
              <w:rPr>
                <w:rFonts w:ascii="Meiryo" w:eastAsia="Meiryo" w:hAnsi="Segoe UI" w:cs="Segoe UI" w:hint="eastAsia"/>
                <w:bCs/>
                <w:sz w:val="18"/>
                <w:lang w:val="ja-JP"/>
              </w:rPr>
              <w:t>日時</w:t>
            </w:r>
          </w:p>
        </w:tc>
        <w:tc>
          <w:tcPr>
            <w:tcW w:w="1155" w:type="dxa"/>
            <w:shd w:val="clear" w:color="auto" w:fill="E6E6E6"/>
          </w:tcPr>
          <w:p w14:paraId="55956578" w14:textId="77777777" w:rsidR="002060F1" w:rsidRPr="002B0429" w:rsidRDefault="002060F1" w:rsidP="002B0429">
            <w:pPr>
              <w:widowControl/>
              <w:snapToGrid w:val="0"/>
              <w:jc w:val="left"/>
              <w:rPr>
                <w:rFonts w:ascii="Meiryo" w:eastAsia="Meiryo" w:hAnsi="Segoe UI" w:cs="Segoe UI"/>
                <w:bCs/>
                <w:sz w:val="18"/>
                <w:lang w:val="ja-JP"/>
              </w:rPr>
            </w:pPr>
            <w:r w:rsidRPr="002B0429">
              <w:rPr>
                <w:rFonts w:ascii="Meiryo" w:eastAsia="Meiryo" w:hAnsi="Segoe UI" w:cs="Segoe UI" w:hint="eastAsia"/>
                <w:bCs/>
                <w:sz w:val="18"/>
                <w:lang w:val="ja-JP"/>
              </w:rPr>
              <w:t>バージョン</w:t>
            </w:r>
          </w:p>
        </w:tc>
        <w:tc>
          <w:tcPr>
            <w:tcW w:w="4095" w:type="dxa"/>
            <w:shd w:val="clear" w:color="auto" w:fill="E6E6E6"/>
          </w:tcPr>
          <w:p w14:paraId="5F628AB4" w14:textId="77777777" w:rsidR="002060F1" w:rsidRPr="002B0429" w:rsidRDefault="002060F1" w:rsidP="002B0429">
            <w:pPr>
              <w:widowControl/>
              <w:snapToGrid w:val="0"/>
              <w:jc w:val="left"/>
              <w:rPr>
                <w:rFonts w:ascii="Meiryo" w:eastAsia="Meiryo" w:hAnsi="Segoe UI" w:cs="Segoe UI"/>
                <w:bCs/>
                <w:sz w:val="18"/>
                <w:lang w:val="ja-JP"/>
              </w:rPr>
            </w:pPr>
            <w:r w:rsidRPr="002B0429">
              <w:rPr>
                <w:rFonts w:ascii="Meiryo" w:eastAsia="Meiryo" w:hAnsi="Segoe UI" w:cs="Segoe UI" w:hint="eastAsia"/>
                <w:bCs/>
                <w:sz w:val="18"/>
                <w:lang w:val="ja-JP"/>
              </w:rPr>
              <w:t>コメント</w:t>
            </w:r>
          </w:p>
        </w:tc>
        <w:tc>
          <w:tcPr>
            <w:tcW w:w="2755" w:type="dxa"/>
            <w:shd w:val="clear" w:color="auto" w:fill="E6E6E6"/>
          </w:tcPr>
          <w:p w14:paraId="626FFA9F" w14:textId="77777777" w:rsidR="002060F1" w:rsidRPr="002B0429" w:rsidRDefault="002060F1" w:rsidP="002B0429">
            <w:pPr>
              <w:widowControl/>
              <w:snapToGrid w:val="0"/>
              <w:jc w:val="left"/>
              <w:rPr>
                <w:rFonts w:ascii="Meiryo" w:eastAsia="Meiryo" w:hAnsi="Segoe UI" w:cs="Segoe UI"/>
                <w:bCs/>
                <w:sz w:val="18"/>
                <w:lang w:val="ja-JP"/>
              </w:rPr>
            </w:pPr>
            <w:r w:rsidRPr="002B0429">
              <w:rPr>
                <w:rFonts w:ascii="Meiryo" w:eastAsia="Meiryo" w:hAnsi="Segoe UI" w:cs="Segoe UI" w:hint="eastAsia"/>
                <w:bCs/>
                <w:sz w:val="18"/>
                <w:lang w:val="ja-JP"/>
              </w:rPr>
              <w:t>更新者</w:t>
            </w:r>
          </w:p>
        </w:tc>
      </w:tr>
      <w:tr w:rsidR="002060F1" w:rsidRPr="002B0429" w14:paraId="4CCB4655" w14:textId="77777777" w:rsidTr="00825057">
        <w:tc>
          <w:tcPr>
            <w:tcW w:w="1263" w:type="dxa"/>
            <w:shd w:val="clear" w:color="auto" w:fill="E6E6E6"/>
          </w:tcPr>
          <w:p w14:paraId="699B6F53" w14:textId="32C3092D" w:rsidR="002060F1" w:rsidRPr="002B0429" w:rsidRDefault="00D64DAE" w:rsidP="002B0429">
            <w:pPr>
              <w:widowControl/>
              <w:snapToGrid w:val="0"/>
              <w:jc w:val="left"/>
              <w:rPr>
                <w:rFonts w:ascii="Meiryo" w:eastAsia="Meiryo" w:hAnsi="Segoe UI" w:cs="Segoe UI"/>
                <w:bCs/>
                <w:sz w:val="18"/>
                <w:lang w:val="ja-JP"/>
              </w:rPr>
            </w:pPr>
            <w:r w:rsidRPr="002B0429">
              <w:rPr>
                <w:rFonts w:ascii="Meiryo" w:eastAsia="Meiryo" w:hAnsi="Segoe UI" w:cs="Segoe UI" w:hint="eastAsia"/>
                <w:bCs/>
                <w:sz w:val="18"/>
                <w:lang w:val="ja-JP"/>
              </w:rPr>
              <w:t>201</w:t>
            </w:r>
            <w:r w:rsidR="0077734D">
              <w:rPr>
                <w:rFonts w:ascii="Meiryo" w:eastAsia="Meiryo" w:hAnsi="Segoe UI" w:cs="Segoe UI"/>
                <w:bCs/>
                <w:sz w:val="18"/>
              </w:rPr>
              <w:t>6</w:t>
            </w:r>
            <w:r w:rsidR="0077734D">
              <w:rPr>
                <w:rFonts w:ascii="Meiryo" w:eastAsia="Meiryo" w:hAnsi="Segoe UI" w:cs="Segoe UI" w:hint="eastAsia"/>
                <w:bCs/>
                <w:sz w:val="18"/>
                <w:lang w:val="ja-JP"/>
              </w:rPr>
              <w:t>/4</w:t>
            </w:r>
            <w:r w:rsidR="002B7043" w:rsidRPr="002B0429">
              <w:rPr>
                <w:rFonts w:ascii="Meiryo" w:eastAsia="Meiryo" w:hAnsi="Segoe UI" w:cs="Segoe UI" w:hint="eastAsia"/>
                <w:bCs/>
                <w:sz w:val="18"/>
                <w:lang w:val="ja-JP"/>
              </w:rPr>
              <w:t>/</w:t>
            </w:r>
            <w:r w:rsidR="0077734D">
              <w:rPr>
                <w:rFonts w:ascii="Meiryo" w:eastAsia="Meiryo" w:hAnsi="Segoe UI" w:cs="Segoe UI" w:hint="eastAsia"/>
                <w:bCs/>
                <w:sz w:val="18"/>
                <w:lang w:val="ja-JP"/>
              </w:rPr>
              <w:t>19</w:t>
            </w:r>
          </w:p>
        </w:tc>
        <w:tc>
          <w:tcPr>
            <w:tcW w:w="1155" w:type="dxa"/>
            <w:shd w:val="clear" w:color="auto" w:fill="E6E6E6"/>
          </w:tcPr>
          <w:p w14:paraId="0B0AAC6E" w14:textId="77777777" w:rsidR="002060F1" w:rsidRPr="002B0429" w:rsidRDefault="002060F1" w:rsidP="002B0429">
            <w:pPr>
              <w:widowControl/>
              <w:snapToGrid w:val="0"/>
              <w:jc w:val="left"/>
              <w:rPr>
                <w:rFonts w:ascii="Meiryo" w:eastAsia="Meiryo" w:hAnsi="Segoe UI" w:cs="Segoe UI"/>
                <w:bCs/>
                <w:sz w:val="18"/>
                <w:lang w:val="ja-JP"/>
              </w:rPr>
            </w:pPr>
            <w:r w:rsidRPr="002B0429">
              <w:rPr>
                <w:rFonts w:ascii="Meiryo" w:eastAsia="Meiryo" w:hAnsi="Segoe UI" w:cs="Segoe UI" w:hint="eastAsia"/>
                <w:bCs/>
                <w:sz w:val="18"/>
                <w:lang w:val="ja-JP"/>
              </w:rPr>
              <w:t>初版</w:t>
            </w:r>
          </w:p>
        </w:tc>
        <w:tc>
          <w:tcPr>
            <w:tcW w:w="4095" w:type="dxa"/>
            <w:shd w:val="clear" w:color="auto" w:fill="E6E6E6"/>
          </w:tcPr>
          <w:p w14:paraId="3385B34E" w14:textId="77777777" w:rsidR="002060F1" w:rsidRPr="002B0429" w:rsidRDefault="002060F1" w:rsidP="002B0429">
            <w:pPr>
              <w:widowControl/>
              <w:snapToGrid w:val="0"/>
              <w:jc w:val="left"/>
              <w:rPr>
                <w:rFonts w:ascii="Meiryo" w:eastAsia="Meiryo" w:hAnsi="Segoe UI" w:cs="Segoe UI"/>
                <w:bCs/>
                <w:sz w:val="18"/>
                <w:lang w:val="ja-JP"/>
              </w:rPr>
            </w:pPr>
          </w:p>
        </w:tc>
        <w:tc>
          <w:tcPr>
            <w:tcW w:w="2755" w:type="dxa"/>
            <w:shd w:val="clear" w:color="auto" w:fill="E6E6E6"/>
          </w:tcPr>
          <w:p w14:paraId="2B3C8BC8" w14:textId="77777777" w:rsidR="002060F1" w:rsidRPr="002B0429" w:rsidRDefault="002060F1" w:rsidP="002B0429">
            <w:pPr>
              <w:widowControl/>
              <w:snapToGrid w:val="0"/>
              <w:jc w:val="left"/>
              <w:rPr>
                <w:rFonts w:ascii="Meiryo" w:eastAsia="Meiryo" w:hAnsi="Segoe UI" w:cs="Segoe UI"/>
                <w:bCs/>
                <w:sz w:val="18"/>
              </w:rPr>
            </w:pPr>
          </w:p>
        </w:tc>
      </w:tr>
      <w:tr w:rsidR="002060F1" w:rsidRPr="002B0429" w14:paraId="453CBA85" w14:textId="77777777" w:rsidTr="00825057">
        <w:tc>
          <w:tcPr>
            <w:tcW w:w="1263" w:type="dxa"/>
            <w:shd w:val="clear" w:color="auto" w:fill="E6E6E6"/>
          </w:tcPr>
          <w:p w14:paraId="2D55FA14" w14:textId="77777777" w:rsidR="002060F1" w:rsidRPr="002B0429" w:rsidRDefault="002060F1" w:rsidP="002B0429">
            <w:pPr>
              <w:widowControl/>
              <w:snapToGrid w:val="0"/>
              <w:jc w:val="left"/>
              <w:rPr>
                <w:rFonts w:ascii="Meiryo" w:eastAsia="Meiryo" w:hAnsi="Segoe UI" w:cs="Segoe UI"/>
                <w:bCs/>
                <w:sz w:val="18"/>
              </w:rPr>
            </w:pPr>
          </w:p>
        </w:tc>
        <w:tc>
          <w:tcPr>
            <w:tcW w:w="1155" w:type="dxa"/>
            <w:shd w:val="clear" w:color="auto" w:fill="E6E6E6"/>
          </w:tcPr>
          <w:p w14:paraId="5667AAE1" w14:textId="77777777" w:rsidR="002060F1" w:rsidRPr="002B0429" w:rsidRDefault="002060F1" w:rsidP="002B0429">
            <w:pPr>
              <w:widowControl/>
              <w:snapToGrid w:val="0"/>
              <w:jc w:val="left"/>
              <w:rPr>
                <w:rFonts w:ascii="Meiryo" w:eastAsia="Meiryo" w:hAnsi="Segoe UI" w:cs="Segoe UI"/>
                <w:bCs/>
                <w:sz w:val="18"/>
              </w:rPr>
            </w:pPr>
          </w:p>
        </w:tc>
        <w:tc>
          <w:tcPr>
            <w:tcW w:w="4095" w:type="dxa"/>
            <w:shd w:val="clear" w:color="auto" w:fill="E6E6E6"/>
          </w:tcPr>
          <w:p w14:paraId="62135CDE" w14:textId="77777777" w:rsidR="002060F1" w:rsidRPr="002B0429" w:rsidRDefault="002060F1" w:rsidP="002B0429">
            <w:pPr>
              <w:widowControl/>
              <w:snapToGrid w:val="0"/>
              <w:jc w:val="left"/>
              <w:rPr>
                <w:rFonts w:ascii="Meiryo" w:eastAsia="Meiryo" w:hAnsi="Segoe UI" w:cs="Segoe UI"/>
                <w:bCs/>
                <w:sz w:val="18"/>
              </w:rPr>
            </w:pPr>
          </w:p>
        </w:tc>
        <w:tc>
          <w:tcPr>
            <w:tcW w:w="2755" w:type="dxa"/>
            <w:shd w:val="clear" w:color="auto" w:fill="E6E6E6"/>
          </w:tcPr>
          <w:p w14:paraId="1BDE9667" w14:textId="77777777" w:rsidR="002060F1" w:rsidRPr="002B0429" w:rsidRDefault="002060F1" w:rsidP="002B0429">
            <w:pPr>
              <w:widowControl/>
              <w:snapToGrid w:val="0"/>
              <w:jc w:val="left"/>
              <w:rPr>
                <w:rFonts w:ascii="Meiryo" w:eastAsia="Meiryo" w:hAnsi="Segoe UI" w:cs="Segoe UI"/>
                <w:bCs/>
                <w:sz w:val="18"/>
              </w:rPr>
            </w:pPr>
          </w:p>
        </w:tc>
      </w:tr>
      <w:tr w:rsidR="002060F1" w:rsidRPr="002B0429" w14:paraId="35E87703" w14:textId="77777777" w:rsidTr="00825057">
        <w:tc>
          <w:tcPr>
            <w:tcW w:w="1263" w:type="dxa"/>
            <w:shd w:val="clear" w:color="auto" w:fill="E6E6E6"/>
          </w:tcPr>
          <w:p w14:paraId="45CC56A2" w14:textId="77777777" w:rsidR="002060F1" w:rsidRPr="002B0429" w:rsidRDefault="002060F1" w:rsidP="002B0429">
            <w:pPr>
              <w:widowControl/>
              <w:snapToGrid w:val="0"/>
              <w:jc w:val="left"/>
              <w:rPr>
                <w:rFonts w:ascii="Meiryo" w:eastAsia="Meiryo" w:hAnsi="Segoe UI" w:cs="Segoe UI"/>
                <w:bCs/>
                <w:sz w:val="18"/>
              </w:rPr>
            </w:pPr>
          </w:p>
        </w:tc>
        <w:tc>
          <w:tcPr>
            <w:tcW w:w="1155" w:type="dxa"/>
            <w:shd w:val="clear" w:color="auto" w:fill="E6E6E6"/>
          </w:tcPr>
          <w:p w14:paraId="4B246848" w14:textId="77777777" w:rsidR="002060F1" w:rsidRPr="002B0429" w:rsidRDefault="002060F1" w:rsidP="002B0429">
            <w:pPr>
              <w:widowControl/>
              <w:snapToGrid w:val="0"/>
              <w:jc w:val="left"/>
              <w:rPr>
                <w:rFonts w:ascii="Meiryo" w:eastAsia="Meiryo" w:hAnsi="Segoe UI" w:cs="Segoe UI"/>
                <w:bCs/>
                <w:sz w:val="18"/>
              </w:rPr>
            </w:pPr>
          </w:p>
        </w:tc>
        <w:tc>
          <w:tcPr>
            <w:tcW w:w="4095" w:type="dxa"/>
            <w:shd w:val="clear" w:color="auto" w:fill="E6E6E6"/>
          </w:tcPr>
          <w:p w14:paraId="4EC16D6B" w14:textId="77777777" w:rsidR="002060F1" w:rsidRPr="002B0429" w:rsidRDefault="002060F1" w:rsidP="002B0429">
            <w:pPr>
              <w:widowControl/>
              <w:snapToGrid w:val="0"/>
              <w:jc w:val="left"/>
              <w:rPr>
                <w:rFonts w:ascii="Meiryo" w:eastAsia="Meiryo" w:hAnsi="Segoe UI" w:cs="Segoe UI"/>
                <w:bCs/>
                <w:sz w:val="18"/>
              </w:rPr>
            </w:pPr>
          </w:p>
        </w:tc>
        <w:tc>
          <w:tcPr>
            <w:tcW w:w="2755" w:type="dxa"/>
            <w:shd w:val="clear" w:color="auto" w:fill="E6E6E6"/>
          </w:tcPr>
          <w:p w14:paraId="6D8F84D9" w14:textId="77777777" w:rsidR="002060F1" w:rsidRPr="002B0429" w:rsidRDefault="002060F1" w:rsidP="002B0429">
            <w:pPr>
              <w:widowControl/>
              <w:snapToGrid w:val="0"/>
              <w:jc w:val="left"/>
              <w:rPr>
                <w:rFonts w:ascii="Meiryo" w:eastAsia="Meiryo" w:hAnsi="Segoe UI" w:cs="Segoe UI"/>
                <w:bCs/>
                <w:sz w:val="18"/>
              </w:rPr>
            </w:pPr>
          </w:p>
        </w:tc>
      </w:tr>
    </w:tbl>
    <w:p w14:paraId="322A836F" w14:textId="77777777" w:rsidR="002060F1" w:rsidRPr="002B0429" w:rsidRDefault="002060F1" w:rsidP="002B0429">
      <w:pPr>
        <w:widowControl/>
        <w:snapToGrid w:val="0"/>
        <w:jc w:val="left"/>
        <w:rPr>
          <w:rFonts w:ascii="Meiryo" w:eastAsia="Meiryo" w:hAnsi="Segoe UI" w:cs="Segoe UI"/>
          <w:bCs/>
        </w:rPr>
      </w:pPr>
    </w:p>
    <w:p w14:paraId="24010EE5" w14:textId="77777777" w:rsidR="002060F1" w:rsidRPr="002B0429" w:rsidRDefault="002060F1" w:rsidP="002B0429">
      <w:pPr>
        <w:widowControl/>
        <w:snapToGrid w:val="0"/>
        <w:jc w:val="left"/>
        <w:rPr>
          <w:rFonts w:ascii="Meiryo" w:eastAsia="Meiryo" w:hAnsi="Segoe UI" w:cs="Segoe UI"/>
        </w:rPr>
      </w:pPr>
      <w:r w:rsidRPr="002B0429">
        <w:rPr>
          <w:rFonts w:ascii="Meiryo" w:eastAsia="Meiryo" w:hAnsi="Segoe UI" w:cs="Segoe UI" w:hint="eastAsia"/>
          <w:bCs/>
        </w:rPr>
        <w:br w:type="page"/>
      </w:r>
    </w:p>
    <w:p w14:paraId="57A52B4D" w14:textId="77777777" w:rsidR="002060F1" w:rsidRPr="002C2CCA" w:rsidRDefault="002060F1" w:rsidP="002C2CCA">
      <w:pPr>
        <w:pStyle w:val="a4"/>
        <w:snapToGrid w:val="0"/>
        <w:spacing w:before="0" w:line="240" w:lineRule="auto"/>
        <w:jc w:val="both"/>
        <w:rPr>
          <w:rFonts w:ascii="Meiryo" w:eastAsia="Meiryo" w:hAnsi="Meiryo" w:cs="Segoe UI"/>
          <w:b/>
        </w:rPr>
      </w:pPr>
      <w:r w:rsidRPr="002C2CCA">
        <w:rPr>
          <w:rFonts w:ascii="Meiryo" w:eastAsia="Meiryo" w:hAnsi="Meiryo" w:cs="Segoe UI" w:hint="eastAsia"/>
          <w:b/>
          <w:lang w:val="ja-JP" w:eastAsia="x-none"/>
        </w:rPr>
        <w:lastRenderedPageBreak/>
        <w:t>目次</w:t>
      </w:r>
    </w:p>
    <w:p w14:paraId="1788AC1D" w14:textId="77777777" w:rsidR="0077734D" w:rsidRPr="002C2CCA" w:rsidRDefault="002060F1" w:rsidP="002C2CCA">
      <w:pPr>
        <w:pStyle w:val="11"/>
        <w:tabs>
          <w:tab w:val="left" w:pos="630"/>
          <w:tab w:val="right" w:leader="dot" w:pos="9736"/>
        </w:tabs>
        <w:rPr>
          <w:rFonts w:ascii="Meiryo" w:eastAsia="Meiryo" w:hAnsi="Meiryo" w:cstheme="minorBidi"/>
          <w:noProof/>
          <w:sz w:val="24"/>
          <w:szCs w:val="24"/>
        </w:rPr>
      </w:pPr>
      <w:r w:rsidRPr="002C2CCA">
        <w:rPr>
          <w:rFonts w:ascii="Meiryo" w:eastAsia="Meiryo" w:hAnsi="Meiryo" w:cs="Segoe UI" w:hint="eastAsia"/>
        </w:rPr>
        <w:fldChar w:fldCharType="begin"/>
      </w:r>
      <w:r w:rsidRPr="002C2CCA">
        <w:rPr>
          <w:rFonts w:ascii="Meiryo" w:eastAsia="Meiryo" w:hAnsi="Meiryo" w:cs="Segoe UI" w:hint="eastAsia"/>
        </w:rPr>
        <w:instrText xml:space="preserve"> TOC \o "1-3" \h \z \u </w:instrText>
      </w:r>
      <w:r w:rsidRPr="002C2CCA">
        <w:rPr>
          <w:rFonts w:ascii="Meiryo" w:eastAsia="Meiryo" w:hAnsi="Meiryo" w:cs="Segoe UI" w:hint="eastAsia"/>
        </w:rPr>
        <w:fldChar w:fldCharType="separate"/>
      </w:r>
      <w:hyperlink r:id="rId8" w:history="1">
        <w:r w:rsidR="0077734D" w:rsidRPr="002C2CCA">
          <w:rPr>
            <w:rStyle w:val="ad"/>
            <w:rFonts w:ascii="Meiryo" w:eastAsia="Meiryo" w:hAnsi="Meiryo"/>
            <w:noProof/>
          </w:rPr>
          <w:t>1.</w:t>
        </w:r>
        <w:r w:rsidR="0077734D" w:rsidRPr="002C2CCA">
          <w:rPr>
            <w:rFonts w:ascii="Meiryo" w:eastAsia="Meiryo" w:hAnsi="Meiryo" w:cstheme="minorBidi"/>
            <w:noProof/>
            <w:sz w:val="24"/>
            <w:szCs w:val="24"/>
          </w:rPr>
          <w:tab/>
        </w:r>
        <w:r w:rsidR="0077734D" w:rsidRPr="002C2CCA">
          <w:rPr>
            <w:rStyle w:val="ad"/>
            <w:rFonts w:ascii="Meiryo" w:eastAsia="Meiryo" w:hAnsi="Meiryo" w:cs="Segoe UI"/>
            <w:noProof/>
          </w:rPr>
          <w:t>事前準備</w:t>
        </w:r>
        <w:r w:rsidR="0077734D" w:rsidRPr="002C2CCA">
          <w:rPr>
            <w:rFonts w:ascii="Meiryo" w:eastAsia="Meiryo" w:hAnsi="Meiryo"/>
            <w:noProof/>
            <w:webHidden/>
          </w:rPr>
          <w:tab/>
        </w:r>
        <w:r w:rsidR="0077734D" w:rsidRPr="002C2CCA">
          <w:rPr>
            <w:rFonts w:ascii="Meiryo" w:eastAsia="Meiryo" w:hAnsi="Meiryo"/>
            <w:noProof/>
            <w:webHidden/>
          </w:rPr>
          <w:fldChar w:fldCharType="begin"/>
        </w:r>
        <w:r w:rsidR="0077734D" w:rsidRPr="002C2CCA">
          <w:rPr>
            <w:rFonts w:ascii="Meiryo" w:eastAsia="Meiryo" w:hAnsi="Meiryo"/>
            <w:noProof/>
            <w:webHidden/>
          </w:rPr>
          <w:instrText xml:space="preserve"> PAGEREF _Toc448928634 \h </w:instrText>
        </w:r>
        <w:r w:rsidR="0077734D" w:rsidRPr="002C2CCA">
          <w:rPr>
            <w:rFonts w:ascii="Meiryo" w:eastAsia="Meiryo" w:hAnsi="Meiryo"/>
            <w:noProof/>
            <w:webHidden/>
          </w:rPr>
        </w:r>
        <w:r w:rsidR="0077734D" w:rsidRPr="002C2CCA">
          <w:rPr>
            <w:rFonts w:ascii="Meiryo" w:eastAsia="Meiryo" w:hAnsi="Meiryo"/>
            <w:noProof/>
            <w:webHidden/>
          </w:rPr>
          <w:fldChar w:fldCharType="separate"/>
        </w:r>
        <w:r w:rsidR="00627C45">
          <w:rPr>
            <w:rFonts w:ascii="Meiryo" w:eastAsia="Meiryo" w:hAnsi="Meiryo"/>
            <w:noProof/>
            <w:webHidden/>
          </w:rPr>
          <w:t>3</w:t>
        </w:r>
        <w:r w:rsidR="0077734D" w:rsidRPr="002C2CCA">
          <w:rPr>
            <w:rFonts w:ascii="Meiryo" w:eastAsia="Meiryo" w:hAnsi="Meiryo"/>
            <w:noProof/>
            <w:webHidden/>
          </w:rPr>
          <w:fldChar w:fldCharType="end"/>
        </w:r>
      </w:hyperlink>
    </w:p>
    <w:p w14:paraId="713F9A4A" w14:textId="77777777" w:rsidR="0077734D" w:rsidRPr="002C2CCA" w:rsidRDefault="00770332" w:rsidP="002C2CCA">
      <w:pPr>
        <w:pStyle w:val="21"/>
        <w:tabs>
          <w:tab w:val="left" w:pos="1050"/>
          <w:tab w:val="right" w:leader="dot" w:pos="9736"/>
        </w:tabs>
        <w:rPr>
          <w:rFonts w:ascii="Meiryo" w:eastAsia="Meiryo" w:hAnsi="Meiryo" w:cstheme="minorBidi"/>
          <w:noProof/>
          <w:sz w:val="24"/>
          <w:szCs w:val="24"/>
        </w:rPr>
      </w:pPr>
      <w:hyperlink r:id="rId9" w:history="1">
        <w:r w:rsidR="0077734D" w:rsidRPr="002C2CCA">
          <w:rPr>
            <w:rStyle w:val="ad"/>
            <w:rFonts w:ascii="Meiryo" w:eastAsia="Meiryo" w:hAnsi="Meiryo"/>
            <w:noProof/>
          </w:rPr>
          <w:t>1.1.</w:t>
        </w:r>
        <w:r w:rsidR="0077734D" w:rsidRPr="002C2CCA">
          <w:rPr>
            <w:rFonts w:ascii="Meiryo" w:eastAsia="Meiryo" w:hAnsi="Meiryo" w:cstheme="minorBidi"/>
            <w:noProof/>
            <w:sz w:val="24"/>
            <w:szCs w:val="24"/>
          </w:rPr>
          <w:tab/>
        </w:r>
        <w:r w:rsidR="0077734D" w:rsidRPr="002C2CCA">
          <w:rPr>
            <w:rStyle w:val="ad"/>
            <w:rFonts w:ascii="Meiryo" w:eastAsia="Meiryo" w:hAnsi="Meiryo"/>
            <w:noProof/>
          </w:rPr>
          <w:t>諸注意</w:t>
        </w:r>
        <w:r w:rsidR="0077734D" w:rsidRPr="002C2CCA">
          <w:rPr>
            <w:rFonts w:ascii="Meiryo" w:eastAsia="Meiryo" w:hAnsi="Meiryo"/>
            <w:noProof/>
            <w:webHidden/>
          </w:rPr>
          <w:tab/>
        </w:r>
        <w:r w:rsidR="0077734D" w:rsidRPr="002C2CCA">
          <w:rPr>
            <w:rFonts w:ascii="Meiryo" w:eastAsia="Meiryo" w:hAnsi="Meiryo"/>
            <w:noProof/>
            <w:webHidden/>
          </w:rPr>
          <w:fldChar w:fldCharType="begin"/>
        </w:r>
        <w:r w:rsidR="0077734D" w:rsidRPr="002C2CCA">
          <w:rPr>
            <w:rFonts w:ascii="Meiryo" w:eastAsia="Meiryo" w:hAnsi="Meiryo"/>
            <w:noProof/>
            <w:webHidden/>
          </w:rPr>
          <w:instrText xml:space="preserve"> PAGEREF _Toc448928635 \h </w:instrText>
        </w:r>
        <w:r w:rsidR="0077734D" w:rsidRPr="002C2CCA">
          <w:rPr>
            <w:rFonts w:ascii="Meiryo" w:eastAsia="Meiryo" w:hAnsi="Meiryo"/>
            <w:noProof/>
            <w:webHidden/>
          </w:rPr>
        </w:r>
        <w:r w:rsidR="0077734D" w:rsidRPr="002C2CCA">
          <w:rPr>
            <w:rFonts w:ascii="Meiryo" w:eastAsia="Meiryo" w:hAnsi="Meiryo"/>
            <w:noProof/>
            <w:webHidden/>
          </w:rPr>
          <w:fldChar w:fldCharType="separate"/>
        </w:r>
        <w:r w:rsidR="00627C45">
          <w:rPr>
            <w:rFonts w:ascii="Meiryo" w:eastAsia="Meiryo" w:hAnsi="Meiryo"/>
            <w:noProof/>
            <w:webHidden/>
          </w:rPr>
          <w:t>3</w:t>
        </w:r>
        <w:r w:rsidR="0077734D" w:rsidRPr="002C2CCA">
          <w:rPr>
            <w:rFonts w:ascii="Meiryo" w:eastAsia="Meiryo" w:hAnsi="Meiryo"/>
            <w:noProof/>
            <w:webHidden/>
          </w:rPr>
          <w:fldChar w:fldCharType="end"/>
        </w:r>
      </w:hyperlink>
    </w:p>
    <w:p w14:paraId="300F0D35" w14:textId="77777777" w:rsidR="0077734D" w:rsidRPr="002C2CCA" w:rsidRDefault="00770332" w:rsidP="002C2CCA">
      <w:pPr>
        <w:pStyle w:val="21"/>
        <w:tabs>
          <w:tab w:val="left" w:pos="1050"/>
          <w:tab w:val="right" w:leader="dot" w:pos="9736"/>
        </w:tabs>
        <w:rPr>
          <w:rFonts w:ascii="Meiryo" w:eastAsia="Meiryo" w:hAnsi="Meiryo" w:cstheme="minorBidi"/>
          <w:noProof/>
          <w:sz w:val="24"/>
          <w:szCs w:val="24"/>
        </w:rPr>
      </w:pPr>
      <w:hyperlink r:id="rId10" w:history="1">
        <w:r w:rsidR="0077734D" w:rsidRPr="002C2CCA">
          <w:rPr>
            <w:rStyle w:val="ad"/>
            <w:rFonts w:ascii="Meiryo" w:eastAsia="Meiryo" w:hAnsi="Meiryo"/>
            <w:noProof/>
          </w:rPr>
          <w:t>1.2.</w:t>
        </w:r>
        <w:r w:rsidR="0077734D" w:rsidRPr="002C2CCA">
          <w:rPr>
            <w:rFonts w:ascii="Meiryo" w:eastAsia="Meiryo" w:hAnsi="Meiryo" w:cstheme="minorBidi"/>
            <w:noProof/>
            <w:sz w:val="24"/>
            <w:szCs w:val="24"/>
          </w:rPr>
          <w:tab/>
        </w:r>
        <w:r w:rsidR="0077734D" w:rsidRPr="002C2CCA">
          <w:rPr>
            <w:rStyle w:val="ad"/>
            <w:rFonts w:ascii="Meiryo" w:eastAsia="Meiryo" w:hAnsi="Meiryo"/>
            <w:noProof/>
          </w:rPr>
          <w:t>本ハンズオンで構築する環境</w:t>
        </w:r>
        <w:r w:rsidR="0077734D" w:rsidRPr="002C2CCA">
          <w:rPr>
            <w:rFonts w:ascii="Meiryo" w:eastAsia="Meiryo" w:hAnsi="Meiryo"/>
            <w:noProof/>
            <w:webHidden/>
          </w:rPr>
          <w:tab/>
        </w:r>
        <w:r w:rsidR="0077734D" w:rsidRPr="002C2CCA">
          <w:rPr>
            <w:rFonts w:ascii="Meiryo" w:eastAsia="Meiryo" w:hAnsi="Meiryo"/>
            <w:noProof/>
            <w:webHidden/>
          </w:rPr>
          <w:fldChar w:fldCharType="begin"/>
        </w:r>
        <w:r w:rsidR="0077734D" w:rsidRPr="002C2CCA">
          <w:rPr>
            <w:rFonts w:ascii="Meiryo" w:eastAsia="Meiryo" w:hAnsi="Meiryo"/>
            <w:noProof/>
            <w:webHidden/>
          </w:rPr>
          <w:instrText xml:space="preserve"> PAGEREF _Toc448928636 \h </w:instrText>
        </w:r>
        <w:r w:rsidR="0077734D" w:rsidRPr="002C2CCA">
          <w:rPr>
            <w:rFonts w:ascii="Meiryo" w:eastAsia="Meiryo" w:hAnsi="Meiryo"/>
            <w:noProof/>
            <w:webHidden/>
          </w:rPr>
        </w:r>
        <w:r w:rsidR="0077734D" w:rsidRPr="002C2CCA">
          <w:rPr>
            <w:rFonts w:ascii="Meiryo" w:eastAsia="Meiryo" w:hAnsi="Meiryo"/>
            <w:noProof/>
            <w:webHidden/>
          </w:rPr>
          <w:fldChar w:fldCharType="separate"/>
        </w:r>
        <w:r w:rsidR="00627C45">
          <w:rPr>
            <w:rFonts w:ascii="Meiryo" w:eastAsia="Meiryo" w:hAnsi="Meiryo"/>
            <w:noProof/>
            <w:webHidden/>
          </w:rPr>
          <w:t>4</w:t>
        </w:r>
        <w:r w:rsidR="0077734D" w:rsidRPr="002C2CCA">
          <w:rPr>
            <w:rFonts w:ascii="Meiryo" w:eastAsia="Meiryo" w:hAnsi="Meiryo"/>
            <w:noProof/>
            <w:webHidden/>
          </w:rPr>
          <w:fldChar w:fldCharType="end"/>
        </w:r>
      </w:hyperlink>
    </w:p>
    <w:p w14:paraId="4C7A7BB3" w14:textId="77777777" w:rsidR="0077734D" w:rsidRPr="002C2CCA" w:rsidRDefault="00770332" w:rsidP="002C2CCA">
      <w:pPr>
        <w:pStyle w:val="21"/>
        <w:tabs>
          <w:tab w:val="left" w:pos="1050"/>
          <w:tab w:val="right" w:leader="dot" w:pos="9736"/>
        </w:tabs>
        <w:rPr>
          <w:rFonts w:ascii="Meiryo" w:eastAsia="Meiryo" w:hAnsi="Meiryo" w:cstheme="minorBidi"/>
          <w:noProof/>
          <w:sz w:val="24"/>
          <w:szCs w:val="24"/>
        </w:rPr>
      </w:pPr>
      <w:hyperlink r:id="rId11" w:history="1">
        <w:r w:rsidR="0077734D" w:rsidRPr="002C2CCA">
          <w:rPr>
            <w:rStyle w:val="ad"/>
            <w:rFonts w:ascii="Meiryo" w:eastAsia="Meiryo" w:hAnsi="Meiryo"/>
            <w:noProof/>
          </w:rPr>
          <w:t>1.3.</w:t>
        </w:r>
        <w:r w:rsidR="0077734D" w:rsidRPr="002C2CCA">
          <w:rPr>
            <w:rFonts w:ascii="Meiryo" w:eastAsia="Meiryo" w:hAnsi="Meiryo" w:cstheme="minorBidi"/>
            <w:noProof/>
            <w:sz w:val="24"/>
            <w:szCs w:val="24"/>
          </w:rPr>
          <w:tab/>
        </w:r>
        <w:r w:rsidR="0077734D" w:rsidRPr="002C2CCA">
          <w:rPr>
            <w:rStyle w:val="ad"/>
            <w:rFonts w:ascii="Meiryo" w:eastAsia="Meiryo" w:hAnsi="Meiryo"/>
            <w:noProof/>
          </w:rPr>
          <w:t>仮想インスタンスの準備</w:t>
        </w:r>
        <w:r w:rsidR="0077734D" w:rsidRPr="002C2CCA">
          <w:rPr>
            <w:rFonts w:ascii="Meiryo" w:eastAsia="Meiryo" w:hAnsi="Meiryo"/>
            <w:noProof/>
            <w:webHidden/>
          </w:rPr>
          <w:tab/>
        </w:r>
        <w:r w:rsidR="0077734D" w:rsidRPr="002C2CCA">
          <w:rPr>
            <w:rFonts w:ascii="Meiryo" w:eastAsia="Meiryo" w:hAnsi="Meiryo"/>
            <w:noProof/>
            <w:webHidden/>
          </w:rPr>
          <w:fldChar w:fldCharType="begin"/>
        </w:r>
        <w:r w:rsidR="0077734D" w:rsidRPr="002C2CCA">
          <w:rPr>
            <w:rFonts w:ascii="Meiryo" w:eastAsia="Meiryo" w:hAnsi="Meiryo"/>
            <w:noProof/>
            <w:webHidden/>
          </w:rPr>
          <w:instrText xml:space="preserve"> PAGEREF _Toc448928637 \h </w:instrText>
        </w:r>
        <w:r w:rsidR="0077734D" w:rsidRPr="002C2CCA">
          <w:rPr>
            <w:rFonts w:ascii="Meiryo" w:eastAsia="Meiryo" w:hAnsi="Meiryo"/>
            <w:noProof/>
            <w:webHidden/>
          </w:rPr>
        </w:r>
        <w:r w:rsidR="0077734D" w:rsidRPr="002C2CCA">
          <w:rPr>
            <w:rFonts w:ascii="Meiryo" w:eastAsia="Meiryo" w:hAnsi="Meiryo"/>
            <w:noProof/>
            <w:webHidden/>
          </w:rPr>
          <w:fldChar w:fldCharType="separate"/>
        </w:r>
        <w:r w:rsidR="00627C45">
          <w:rPr>
            <w:rFonts w:ascii="Meiryo" w:eastAsia="Meiryo" w:hAnsi="Meiryo"/>
            <w:noProof/>
            <w:webHidden/>
          </w:rPr>
          <w:t>5</w:t>
        </w:r>
        <w:r w:rsidR="0077734D" w:rsidRPr="002C2CCA">
          <w:rPr>
            <w:rFonts w:ascii="Meiryo" w:eastAsia="Meiryo" w:hAnsi="Meiryo"/>
            <w:noProof/>
            <w:webHidden/>
          </w:rPr>
          <w:fldChar w:fldCharType="end"/>
        </w:r>
      </w:hyperlink>
    </w:p>
    <w:p w14:paraId="11E86CE1" w14:textId="77777777" w:rsidR="0077734D" w:rsidRPr="002C2CCA" w:rsidRDefault="00770332" w:rsidP="002C2CCA">
      <w:pPr>
        <w:pStyle w:val="32"/>
        <w:tabs>
          <w:tab w:val="left" w:pos="1470"/>
          <w:tab w:val="right" w:leader="dot" w:pos="9736"/>
        </w:tabs>
        <w:rPr>
          <w:rFonts w:ascii="Meiryo" w:eastAsia="Meiryo" w:hAnsi="Meiryo" w:cstheme="minorBidi"/>
          <w:noProof/>
          <w:sz w:val="24"/>
          <w:szCs w:val="24"/>
        </w:rPr>
      </w:pPr>
      <w:hyperlink r:id="rId12" w:history="1">
        <w:r w:rsidR="0077734D" w:rsidRPr="002C2CCA">
          <w:rPr>
            <w:rStyle w:val="ad"/>
            <w:rFonts w:ascii="Meiryo" w:eastAsia="Meiryo" w:hAnsi="Meiryo"/>
            <w:noProof/>
          </w:rPr>
          <w:t>1.3.1.</w:t>
        </w:r>
        <w:r w:rsidR="0077734D" w:rsidRPr="002C2CCA">
          <w:rPr>
            <w:rFonts w:ascii="Meiryo" w:eastAsia="Meiryo" w:hAnsi="Meiryo" w:cstheme="minorBidi"/>
            <w:noProof/>
            <w:sz w:val="24"/>
            <w:szCs w:val="24"/>
          </w:rPr>
          <w:tab/>
        </w:r>
        <w:r w:rsidR="0077734D" w:rsidRPr="002C2CCA">
          <w:rPr>
            <w:rStyle w:val="ad"/>
            <w:rFonts w:ascii="Meiryo" w:eastAsia="Meiryo" w:hAnsi="Meiryo"/>
            <w:noProof/>
          </w:rPr>
          <w:t>管理ポータルへログイン</w:t>
        </w:r>
        <w:r w:rsidR="0077734D" w:rsidRPr="002C2CCA">
          <w:rPr>
            <w:rFonts w:ascii="Meiryo" w:eastAsia="Meiryo" w:hAnsi="Meiryo"/>
            <w:noProof/>
            <w:webHidden/>
          </w:rPr>
          <w:tab/>
        </w:r>
        <w:r w:rsidR="0077734D" w:rsidRPr="002C2CCA">
          <w:rPr>
            <w:rFonts w:ascii="Meiryo" w:eastAsia="Meiryo" w:hAnsi="Meiryo"/>
            <w:noProof/>
            <w:webHidden/>
          </w:rPr>
          <w:fldChar w:fldCharType="begin"/>
        </w:r>
        <w:r w:rsidR="0077734D" w:rsidRPr="002C2CCA">
          <w:rPr>
            <w:rFonts w:ascii="Meiryo" w:eastAsia="Meiryo" w:hAnsi="Meiryo"/>
            <w:noProof/>
            <w:webHidden/>
          </w:rPr>
          <w:instrText xml:space="preserve"> PAGEREF _Toc448928638 \h </w:instrText>
        </w:r>
        <w:r w:rsidR="0077734D" w:rsidRPr="002C2CCA">
          <w:rPr>
            <w:rFonts w:ascii="Meiryo" w:eastAsia="Meiryo" w:hAnsi="Meiryo"/>
            <w:noProof/>
            <w:webHidden/>
          </w:rPr>
        </w:r>
        <w:r w:rsidR="0077734D" w:rsidRPr="002C2CCA">
          <w:rPr>
            <w:rFonts w:ascii="Meiryo" w:eastAsia="Meiryo" w:hAnsi="Meiryo"/>
            <w:noProof/>
            <w:webHidden/>
          </w:rPr>
          <w:fldChar w:fldCharType="separate"/>
        </w:r>
        <w:r w:rsidR="00627C45">
          <w:rPr>
            <w:rFonts w:ascii="Meiryo" w:eastAsia="Meiryo" w:hAnsi="Meiryo"/>
            <w:noProof/>
            <w:webHidden/>
          </w:rPr>
          <w:t>5</w:t>
        </w:r>
        <w:r w:rsidR="0077734D" w:rsidRPr="002C2CCA">
          <w:rPr>
            <w:rFonts w:ascii="Meiryo" w:eastAsia="Meiryo" w:hAnsi="Meiryo"/>
            <w:noProof/>
            <w:webHidden/>
          </w:rPr>
          <w:fldChar w:fldCharType="end"/>
        </w:r>
      </w:hyperlink>
    </w:p>
    <w:p w14:paraId="1CA5A7F7" w14:textId="77777777" w:rsidR="0077734D" w:rsidRPr="002C2CCA" w:rsidRDefault="00770332" w:rsidP="002C2CCA">
      <w:pPr>
        <w:pStyle w:val="32"/>
        <w:tabs>
          <w:tab w:val="left" w:pos="1470"/>
          <w:tab w:val="right" w:leader="dot" w:pos="9736"/>
        </w:tabs>
        <w:rPr>
          <w:rFonts w:ascii="Meiryo" w:eastAsia="Meiryo" w:hAnsi="Meiryo" w:cstheme="minorBidi"/>
          <w:noProof/>
          <w:sz w:val="24"/>
          <w:szCs w:val="24"/>
        </w:rPr>
      </w:pPr>
      <w:hyperlink r:id="rId13" w:history="1">
        <w:r w:rsidR="0077734D" w:rsidRPr="002C2CCA">
          <w:rPr>
            <w:rStyle w:val="ad"/>
            <w:rFonts w:ascii="Meiryo" w:eastAsia="Meiryo" w:hAnsi="Meiryo"/>
            <w:noProof/>
          </w:rPr>
          <w:t>1.3.2.</w:t>
        </w:r>
        <w:r w:rsidR="0077734D" w:rsidRPr="002C2CCA">
          <w:rPr>
            <w:rFonts w:ascii="Meiryo" w:eastAsia="Meiryo" w:hAnsi="Meiryo" w:cstheme="minorBidi"/>
            <w:noProof/>
            <w:sz w:val="24"/>
            <w:szCs w:val="24"/>
          </w:rPr>
          <w:tab/>
        </w:r>
        <w:r w:rsidR="0077734D" w:rsidRPr="002C2CCA">
          <w:rPr>
            <w:rStyle w:val="ad"/>
            <w:rFonts w:ascii="Meiryo" w:eastAsia="Meiryo" w:hAnsi="Meiryo"/>
            <w:noProof/>
          </w:rPr>
          <w:t>Windowsサーバーにログオン</w:t>
        </w:r>
        <w:r w:rsidR="0077734D" w:rsidRPr="002C2CCA">
          <w:rPr>
            <w:rFonts w:ascii="Meiryo" w:eastAsia="Meiryo" w:hAnsi="Meiryo"/>
            <w:noProof/>
            <w:webHidden/>
          </w:rPr>
          <w:tab/>
        </w:r>
        <w:r w:rsidR="0077734D" w:rsidRPr="002C2CCA">
          <w:rPr>
            <w:rFonts w:ascii="Meiryo" w:eastAsia="Meiryo" w:hAnsi="Meiryo"/>
            <w:noProof/>
            <w:webHidden/>
          </w:rPr>
          <w:fldChar w:fldCharType="begin"/>
        </w:r>
        <w:r w:rsidR="0077734D" w:rsidRPr="002C2CCA">
          <w:rPr>
            <w:rFonts w:ascii="Meiryo" w:eastAsia="Meiryo" w:hAnsi="Meiryo"/>
            <w:noProof/>
            <w:webHidden/>
          </w:rPr>
          <w:instrText xml:space="preserve"> PAGEREF _Toc448928639 \h </w:instrText>
        </w:r>
        <w:r w:rsidR="0077734D" w:rsidRPr="002C2CCA">
          <w:rPr>
            <w:rFonts w:ascii="Meiryo" w:eastAsia="Meiryo" w:hAnsi="Meiryo"/>
            <w:noProof/>
            <w:webHidden/>
          </w:rPr>
        </w:r>
        <w:r w:rsidR="0077734D" w:rsidRPr="002C2CCA">
          <w:rPr>
            <w:rFonts w:ascii="Meiryo" w:eastAsia="Meiryo" w:hAnsi="Meiryo"/>
            <w:noProof/>
            <w:webHidden/>
          </w:rPr>
          <w:fldChar w:fldCharType="separate"/>
        </w:r>
        <w:r w:rsidR="00627C45">
          <w:rPr>
            <w:rFonts w:ascii="Meiryo" w:eastAsia="Meiryo" w:hAnsi="Meiryo"/>
            <w:noProof/>
            <w:webHidden/>
          </w:rPr>
          <w:t>5</w:t>
        </w:r>
        <w:r w:rsidR="0077734D" w:rsidRPr="002C2CCA">
          <w:rPr>
            <w:rFonts w:ascii="Meiryo" w:eastAsia="Meiryo" w:hAnsi="Meiryo"/>
            <w:noProof/>
            <w:webHidden/>
          </w:rPr>
          <w:fldChar w:fldCharType="end"/>
        </w:r>
      </w:hyperlink>
    </w:p>
    <w:p w14:paraId="1A29795D" w14:textId="77777777" w:rsidR="0077734D" w:rsidRPr="002C2CCA" w:rsidRDefault="00770332" w:rsidP="002C2CCA">
      <w:pPr>
        <w:pStyle w:val="32"/>
        <w:tabs>
          <w:tab w:val="left" w:pos="1470"/>
          <w:tab w:val="right" w:leader="dot" w:pos="9736"/>
        </w:tabs>
        <w:rPr>
          <w:rFonts w:ascii="Meiryo" w:eastAsia="Meiryo" w:hAnsi="Meiryo" w:cstheme="minorBidi"/>
          <w:noProof/>
          <w:sz w:val="24"/>
          <w:szCs w:val="24"/>
        </w:rPr>
      </w:pPr>
      <w:hyperlink r:id="rId14" w:history="1">
        <w:r w:rsidR="0077734D" w:rsidRPr="002C2CCA">
          <w:rPr>
            <w:rStyle w:val="ad"/>
            <w:rFonts w:ascii="Meiryo" w:eastAsia="Meiryo" w:hAnsi="Meiryo"/>
            <w:noProof/>
          </w:rPr>
          <w:t>1.3.3.</w:t>
        </w:r>
        <w:r w:rsidR="0077734D" w:rsidRPr="002C2CCA">
          <w:rPr>
            <w:rFonts w:ascii="Meiryo" w:eastAsia="Meiryo" w:hAnsi="Meiryo" w:cstheme="minorBidi"/>
            <w:noProof/>
            <w:sz w:val="24"/>
            <w:szCs w:val="24"/>
          </w:rPr>
          <w:tab/>
        </w:r>
        <w:r w:rsidR="0077734D" w:rsidRPr="002C2CCA">
          <w:rPr>
            <w:rStyle w:val="ad"/>
            <w:rFonts w:ascii="Meiryo" w:eastAsia="Meiryo" w:hAnsi="Meiryo"/>
            <w:noProof/>
          </w:rPr>
          <w:t>Linuxサーバーにログオン</w:t>
        </w:r>
        <w:r w:rsidR="0077734D" w:rsidRPr="002C2CCA">
          <w:rPr>
            <w:rFonts w:ascii="Meiryo" w:eastAsia="Meiryo" w:hAnsi="Meiryo"/>
            <w:noProof/>
            <w:webHidden/>
          </w:rPr>
          <w:tab/>
        </w:r>
        <w:r w:rsidR="0077734D" w:rsidRPr="002C2CCA">
          <w:rPr>
            <w:rFonts w:ascii="Meiryo" w:eastAsia="Meiryo" w:hAnsi="Meiryo"/>
            <w:noProof/>
            <w:webHidden/>
          </w:rPr>
          <w:fldChar w:fldCharType="begin"/>
        </w:r>
        <w:r w:rsidR="0077734D" w:rsidRPr="002C2CCA">
          <w:rPr>
            <w:rFonts w:ascii="Meiryo" w:eastAsia="Meiryo" w:hAnsi="Meiryo"/>
            <w:noProof/>
            <w:webHidden/>
          </w:rPr>
          <w:instrText xml:space="preserve"> PAGEREF _Toc448928640 \h </w:instrText>
        </w:r>
        <w:r w:rsidR="0077734D" w:rsidRPr="002C2CCA">
          <w:rPr>
            <w:rFonts w:ascii="Meiryo" w:eastAsia="Meiryo" w:hAnsi="Meiryo"/>
            <w:noProof/>
            <w:webHidden/>
          </w:rPr>
        </w:r>
        <w:r w:rsidR="0077734D" w:rsidRPr="002C2CCA">
          <w:rPr>
            <w:rFonts w:ascii="Meiryo" w:eastAsia="Meiryo" w:hAnsi="Meiryo"/>
            <w:noProof/>
            <w:webHidden/>
          </w:rPr>
          <w:fldChar w:fldCharType="separate"/>
        </w:r>
        <w:r w:rsidR="00627C45">
          <w:rPr>
            <w:rFonts w:ascii="Meiryo" w:eastAsia="Meiryo" w:hAnsi="Meiryo"/>
            <w:noProof/>
            <w:webHidden/>
          </w:rPr>
          <w:t>5</w:t>
        </w:r>
        <w:r w:rsidR="0077734D" w:rsidRPr="002C2CCA">
          <w:rPr>
            <w:rFonts w:ascii="Meiryo" w:eastAsia="Meiryo" w:hAnsi="Meiryo"/>
            <w:noProof/>
            <w:webHidden/>
          </w:rPr>
          <w:fldChar w:fldCharType="end"/>
        </w:r>
      </w:hyperlink>
    </w:p>
    <w:p w14:paraId="442194F7" w14:textId="77777777" w:rsidR="0077734D" w:rsidRPr="002C2CCA" w:rsidRDefault="00770332" w:rsidP="002C2CCA">
      <w:pPr>
        <w:pStyle w:val="32"/>
        <w:tabs>
          <w:tab w:val="left" w:pos="1470"/>
          <w:tab w:val="right" w:leader="dot" w:pos="9736"/>
        </w:tabs>
        <w:rPr>
          <w:rFonts w:ascii="Meiryo" w:eastAsia="Meiryo" w:hAnsi="Meiryo" w:cstheme="minorBidi"/>
          <w:noProof/>
          <w:sz w:val="24"/>
          <w:szCs w:val="24"/>
        </w:rPr>
      </w:pPr>
      <w:hyperlink r:id="rId15" w:history="1">
        <w:r w:rsidR="0077734D" w:rsidRPr="002C2CCA">
          <w:rPr>
            <w:rStyle w:val="ad"/>
            <w:rFonts w:ascii="Meiryo" w:eastAsia="Meiryo" w:hAnsi="Meiryo"/>
            <w:noProof/>
          </w:rPr>
          <w:t>1.3.4.</w:t>
        </w:r>
        <w:r w:rsidR="0077734D" w:rsidRPr="002C2CCA">
          <w:rPr>
            <w:rFonts w:ascii="Meiryo" w:eastAsia="Meiryo" w:hAnsi="Meiryo" w:cstheme="minorBidi"/>
            <w:noProof/>
            <w:sz w:val="24"/>
            <w:szCs w:val="24"/>
          </w:rPr>
          <w:tab/>
        </w:r>
        <w:r w:rsidR="0077734D" w:rsidRPr="002C2CCA">
          <w:rPr>
            <w:rStyle w:val="ad"/>
            <w:rFonts w:ascii="Meiryo" w:eastAsia="Meiryo" w:hAnsi="Meiryo"/>
            <w:noProof/>
          </w:rPr>
          <w:t>仮想インスタンスの作成</w:t>
        </w:r>
        <w:r w:rsidR="0077734D" w:rsidRPr="002C2CCA">
          <w:rPr>
            <w:rFonts w:ascii="Meiryo" w:eastAsia="Meiryo" w:hAnsi="Meiryo"/>
            <w:noProof/>
            <w:webHidden/>
          </w:rPr>
          <w:tab/>
        </w:r>
        <w:r w:rsidR="0077734D" w:rsidRPr="002C2CCA">
          <w:rPr>
            <w:rFonts w:ascii="Meiryo" w:eastAsia="Meiryo" w:hAnsi="Meiryo"/>
            <w:noProof/>
            <w:webHidden/>
          </w:rPr>
          <w:fldChar w:fldCharType="begin"/>
        </w:r>
        <w:r w:rsidR="0077734D" w:rsidRPr="002C2CCA">
          <w:rPr>
            <w:rFonts w:ascii="Meiryo" w:eastAsia="Meiryo" w:hAnsi="Meiryo"/>
            <w:noProof/>
            <w:webHidden/>
          </w:rPr>
          <w:instrText xml:space="preserve"> PAGEREF _Toc448928641 \h </w:instrText>
        </w:r>
        <w:r w:rsidR="0077734D" w:rsidRPr="002C2CCA">
          <w:rPr>
            <w:rFonts w:ascii="Meiryo" w:eastAsia="Meiryo" w:hAnsi="Meiryo"/>
            <w:noProof/>
            <w:webHidden/>
          </w:rPr>
        </w:r>
        <w:r w:rsidR="0077734D" w:rsidRPr="002C2CCA">
          <w:rPr>
            <w:rFonts w:ascii="Meiryo" w:eastAsia="Meiryo" w:hAnsi="Meiryo"/>
            <w:noProof/>
            <w:webHidden/>
          </w:rPr>
          <w:fldChar w:fldCharType="separate"/>
        </w:r>
        <w:r w:rsidR="00627C45">
          <w:rPr>
            <w:rFonts w:ascii="Meiryo" w:eastAsia="Meiryo" w:hAnsi="Meiryo"/>
            <w:noProof/>
            <w:webHidden/>
          </w:rPr>
          <w:t>6</w:t>
        </w:r>
        <w:r w:rsidR="0077734D" w:rsidRPr="002C2CCA">
          <w:rPr>
            <w:rFonts w:ascii="Meiryo" w:eastAsia="Meiryo" w:hAnsi="Meiryo"/>
            <w:noProof/>
            <w:webHidden/>
          </w:rPr>
          <w:fldChar w:fldCharType="end"/>
        </w:r>
      </w:hyperlink>
    </w:p>
    <w:p w14:paraId="5FFB7406" w14:textId="77777777" w:rsidR="002060F1" w:rsidRPr="002C2CCA" w:rsidRDefault="002060F1" w:rsidP="002C2CCA">
      <w:pPr>
        <w:snapToGrid w:val="0"/>
        <w:rPr>
          <w:rFonts w:ascii="Meiryo" w:eastAsia="Meiryo" w:hAnsi="Meiryo" w:cs="Segoe UI"/>
        </w:rPr>
      </w:pPr>
      <w:r w:rsidRPr="002C2CCA">
        <w:rPr>
          <w:rFonts w:ascii="Meiryo" w:eastAsia="Meiryo" w:hAnsi="Meiryo" w:cs="Segoe UI" w:hint="eastAsia"/>
        </w:rPr>
        <w:fldChar w:fldCharType="end"/>
      </w:r>
      <w:r w:rsidRPr="002C2CCA">
        <w:rPr>
          <w:rFonts w:ascii="Meiryo" w:eastAsia="Meiryo" w:hAnsi="Meiryo" w:cs="Segoe UI" w:hint="eastAsia"/>
        </w:rPr>
        <w:br w:type="page"/>
      </w:r>
    </w:p>
    <w:p w14:paraId="4C9EF8B3" w14:textId="77777777" w:rsidR="002060F1" w:rsidRPr="002C2CCA" w:rsidRDefault="002060F1" w:rsidP="002C2CCA">
      <w:pPr>
        <w:pStyle w:val="1"/>
        <w:snapToGrid w:val="0"/>
        <w:rPr>
          <w:rFonts w:ascii="Meiryo" w:eastAsia="Meiryo" w:hAnsi="Meiryo" w:cs="Segoe UI"/>
        </w:rPr>
      </w:pPr>
      <w:bookmarkStart w:id="0" w:name="_Toc448928634"/>
      <w:r w:rsidRPr="002C2CCA">
        <w:rPr>
          <w:rFonts w:ascii="Meiryo" w:eastAsia="Meiryo" w:hAnsi="Meiryo" w:cs="Segoe UI" w:hint="eastAsia"/>
        </w:rPr>
        <w:lastRenderedPageBreak/>
        <w:t>事前準備</w:t>
      </w:r>
      <w:bookmarkEnd w:id="0"/>
    </w:p>
    <w:p w14:paraId="09B7C1CC" w14:textId="77777777" w:rsidR="00DA0C45" w:rsidRPr="002C2CCA" w:rsidRDefault="00DA0C45" w:rsidP="002C2CCA">
      <w:pPr>
        <w:pStyle w:val="2"/>
        <w:rPr>
          <w:rFonts w:hAnsi="Meiryo"/>
        </w:rPr>
      </w:pPr>
      <w:bookmarkStart w:id="1" w:name="_Toc448928635"/>
      <w:r w:rsidRPr="002C2CCA">
        <w:rPr>
          <w:rFonts w:hAnsi="Meiryo" w:hint="eastAsia"/>
        </w:rPr>
        <w:t>諸注意</w:t>
      </w:r>
      <w:bookmarkEnd w:id="1"/>
    </w:p>
    <w:p w14:paraId="69926F9F" w14:textId="7B5D0E56" w:rsidR="002C494D" w:rsidRPr="002C2CCA" w:rsidRDefault="002C494D" w:rsidP="002C2CCA">
      <w:pPr>
        <w:numPr>
          <w:ilvl w:val="0"/>
          <w:numId w:val="39"/>
        </w:numPr>
        <w:snapToGrid w:val="0"/>
        <w:rPr>
          <w:rFonts w:ascii="Meiryo" w:eastAsia="Meiryo" w:hAnsi="Meiryo" w:cs="Segoe UI"/>
        </w:rPr>
      </w:pPr>
      <w:r w:rsidRPr="002C2CCA">
        <w:rPr>
          <w:rFonts w:ascii="Meiryo" w:eastAsia="Meiryo" w:hAnsi="Meiryo" w:cs="Segoe UI" w:hint="eastAsia"/>
        </w:rPr>
        <w:t>SoftLayerのアカウントは、事前取得していることを前提にしています。次の「SoftLayer 無料トライアルのご案内」を参照してください。</w:t>
      </w:r>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0A0" w:firstRow="1" w:lastRow="0" w:firstColumn="1" w:lastColumn="0" w:noHBand="0" w:noVBand="0"/>
      </w:tblPr>
      <w:tblGrid>
        <w:gridCol w:w="9268"/>
      </w:tblGrid>
      <w:tr w:rsidR="002C494D" w:rsidRPr="002C2CCA" w14:paraId="4A8EDBD0" w14:textId="77777777" w:rsidTr="002C494D">
        <w:tc>
          <w:tcPr>
            <w:tcW w:w="9268" w:type="dxa"/>
            <w:shd w:val="clear" w:color="auto" w:fill="E6E6E6"/>
          </w:tcPr>
          <w:p w14:paraId="31D10FAA" w14:textId="77777777" w:rsidR="002C494D" w:rsidRPr="002C2CCA" w:rsidRDefault="002C494D" w:rsidP="002C2CCA">
            <w:pPr>
              <w:snapToGrid w:val="0"/>
              <w:rPr>
                <w:rFonts w:ascii="Meiryo" w:eastAsia="Meiryo" w:hAnsi="Meiryo" w:cs="Segoe UI"/>
                <w:sz w:val="20"/>
                <w:szCs w:val="20"/>
              </w:rPr>
            </w:pPr>
            <w:r w:rsidRPr="002C2CCA">
              <w:rPr>
                <w:rFonts w:ascii="Meiryo" w:eastAsia="Meiryo" w:hAnsi="Meiryo" w:cs="Segoe UI" w:hint="eastAsia"/>
                <w:sz w:val="20"/>
                <w:szCs w:val="20"/>
              </w:rPr>
              <w:t>【SoftLayer無料トライアルのご案内】</w:t>
            </w:r>
          </w:p>
          <w:p w14:paraId="3C52ABA0" w14:textId="77777777" w:rsidR="002C494D" w:rsidRPr="002C2CCA" w:rsidRDefault="00770332" w:rsidP="002C2CCA">
            <w:pPr>
              <w:snapToGrid w:val="0"/>
              <w:rPr>
                <w:rFonts w:ascii="Meiryo" w:eastAsia="Meiryo" w:hAnsi="Meiryo" w:cs="Segoe UI"/>
                <w:kern w:val="0"/>
                <w:sz w:val="20"/>
                <w:szCs w:val="20"/>
              </w:rPr>
            </w:pPr>
            <w:hyperlink r:id="rId16" w:history="1">
              <w:r w:rsidR="002C494D" w:rsidRPr="002C2CCA">
                <w:rPr>
                  <w:rStyle w:val="ad"/>
                  <w:rFonts w:ascii="Meiryo" w:eastAsia="Meiryo" w:hAnsi="Meiryo" w:cs="Segoe UI" w:hint="eastAsia"/>
                  <w:sz w:val="20"/>
                  <w:szCs w:val="20"/>
                </w:rPr>
                <w:t>http://www.ibm.com/cloud-computing/jp/ja/softlayer_flow.html</w:t>
              </w:r>
            </w:hyperlink>
          </w:p>
        </w:tc>
      </w:tr>
    </w:tbl>
    <w:p w14:paraId="6593875D" w14:textId="77777777" w:rsidR="002C494D" w:rsidRPr="002C2CCA" w:rsidRDefault="002C494D" w:rsidP="002C2CCA">
      <w:pPr>
        <w:snapToGrid w:val="0"/>
        <w:rPr>
          <w:rFonts w:ascii="Meiryo" w:eastAsia="Meiryo" w:hAnsi="Meiryo" w:cs="Segoe UI"/>
        </w:rPr>
      </w:pPr>
    </w:p>
    <w:p w14:paraId="67BCDB97" w14:textId="4DA01085" w:rsidR="002C494D" w:rsidRPr="002C2CCA" w:rsidRDefault="002C494D" w:rsidP="002C2CCA">
      <w:pPr>
        <w:numPr>
          <w:ilvl w:val="0"/>
          <w:numId w:val="39"/>
        </w:numPr>
        <w:snapToGrid w:val="0"/>
        <w:rPr>
          <w:rFonts w:ascii="Meiryo" w:eastAsia="Meiryo" w:hAnsi="Meiryo" w:cs="Segoe UI"/>
        </w:rPr>
      </w:pPr>
      <w:r w:rsidRPr="002C2CCA">
        <w:rPr>
          <w:rFonts w:ascii="Meiryo" w:eastAsia="Meiryo" w:hAnsi="Meiryo" w:cs="Segoe UI" w:hint="eastAsia"/>
        </w:rPr>
        <w:t>本資料はSoftLayerハンズオン初級編を既に受講していることを前提にしています。</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6"/>
      </w:tblGrid>
      <w:tr w:rsidR="002C494D" w:rsidRPr="002C2CCA" w14:paraId="55938595" w14:textId="77777777" w:rsidTr="00A52F1C">
        <w:tc>
          <w:tcPr>
            <w:tcW w:w="0" w:type="auto"/>
            <w:tcBorders>
              <w:top w:val="single" w:sz="8" w:space="0" w:color="FFFFFF"/>
              <w:left w:val="single" w:sz="8" w:space="0" w:color="FFFFFF"/>
              <w:bottom w:val="single" w:sz="8" w:space="0" w:color="FFFFFF"/>
              <w:right w:val="single" w:sz="8" w:space="0" w:color="FFFFFF"/>
            </w:tcBorders>
            <w:shd w:val="solid" w:color="E6E6E6" w:fill="E6E6E6"/>
            <w:tcMar>
              <w:top w:w="0" w:type="dxa"/>
              <w:left w:w="108" w:type="dxa"/>
              <w:bottom w:w="0" w:type="dxa"/>
              <w:right w:w="108" w:type="dxa"/>
            </w:tcMar>
          </w:tcPr>
          <w:p w14:paraId="534123C5" w14:textId="453E2F16" w:rsidR="002C494D" w:rsidRPr="002C2CCA" w:rsidRDefault="002C494D" w:rsidP="002C2CCA">
            <w:pPr>
              <w:snapToGrid w:val="0"/>
              <w:rPr>
                <w:rFonts w:ascii="Meiryo" w:eastAsia="Meiryo" w:hAnsi="Meiryo" w:cs="Segoe UI"/>
                <w:sz w:val="20"/>
                <w:szCs w:val="20"/>
              </w:rPr>
            </w:pPr>
            <w:r w:rsidRPr="002C2CCA">
              <w:rPr>
                <w:rFonts w:ascii="Meiryo" w:eastAsia="Meiryo" w:hAnsi="Meiryo" w:cs="Segoe UI" w:hint="eastAsia"/>
                <w:sz w:val="20"/>
                <w:szCs w:val="20"/>
              </w:rPr>
              <w:t>【SoftLayerハンズオン初級編ガイド】</w:t>
            </w:r>
          </w:p>
          <w:p w14:paraId="05061656" w14:textId="22287B3A" w:rsidR="002C494D" w:rsidRPr="002C2CCA" w:rsidRDefault="00770332" w:rsidP="002C2CCA">
            <w:pPr>
              <w:snapToGrid w:val="0"/>
              <w:rPr>
                <w:rFonts w:ascii="Meiryo" w:eastAsia="Meiryo" w:hAnsi="Meiryo"/>
              </w:rPr>
            </w:pPr>
            <w:hyperlink r:id="rId17" w:history="1">
              <w:r w:rsidR="001A24D0" w:rsidRPr="002C2CCA">
                <w:rPr>
                  <w:rStyle w:val="ad"/>
                  <w:rFonts w:ascii="Meiryo" w:eastAsia="Meiryo" w:hAnsi="Meiryo"/>
                </w:rPr>
                <w:t>https://ibm.box.com/slhandson12</w:t>
              </w:r>
            </w:hyperlink>
          </w:p>
        </w:tc>
      </w:tr>
    </w:tbl>
    <w:p w14:paraId="177882A4" w14:textId="77777777" w:rsidR="002C494D" w:rsidRPr="002C2CCA" w:rsidRDefault="002C494D" w:rsidP="002C2CCA">
      <w:pPr>
        <w:snapToGrid w:val="0"/>
        <w:rPr>
          <w:rFonts w:ascii="Meiryo" w:eastAsia="Meiryo" w:hAnsi="Meiryo" w:cs="Segoe UI"/>
        </w:rPr>
      </w:pPr>
    </w:p>
    <w:p w14:paraId="05389B6F" w14:textId="650AC6F7" w:rsidR="002C494D" w:rsidRPr="002C2CCA" w:rsidRDefault="002C494D" w:rsidP="002C2CCA">
      <w:pPr>
        <w:widowControl/>
        <w:numPr>
          <w:ilvl w:val="0"/>
          <w:numId w:val="39"/>
        </w:numPr>
        <w:snapToGrid w:val="0"/>
        <w:jc w:val="left"/>
        <w:rPr>
          <w:rFonts w:ascii="Meiryo" w:eastAsia="Meiryo" w:hAnsi="Meiryo" w:cs="Segoe UI"/>
        </w:rPr>
      </w:pPr>
      <w:r w:rsidRPr="002C2CCA">
        <w:rPr>
          <w:rFonts w:ascii="Meiryo" w:eastAsia="Meiryo" w:hAnsi="Meiryo" w:cs="Segoe UI" w:hint="eastAsia"/>
        </w:rPr>
        <w:t>当日は取得したアカウントを使用してハンズオンを行います。数十円程度の課金が発生します。</w:t>
      </w:r>
    </w:p>
    <w:p w14:paraId="67AF9A3C" w14:textId="77777777" w:rsidR="00DA0C45" w:rsidRPr="002C2CCA" w:rsidRDefault="00DA0C45" w:rsidP="002C2CCA">
      <w:pPr>
        <w:widowControl/>
        <w:snapToGrid w:val="0"/>
        <w:jc w:val="left"/>
        <w:rPr>
          <w:rFonts w:ascii="Meiryo" w:eastAsia="Meiryo" w:hAnsi="Meiryo" w:cs="Segoe UI"/>
        </w:rPr>
      </w:pPr>
    </w:p>
    <w:p w14:paraId="2492F840" w14:textId="68E1F87D" w:rsidR="002C494D" w:rsidRPr="002C2CCA" w:rsidRDefault="002C494D" w:rsidP="002C2CCA">
      <w:pPr>
        <w:widowControl/>
        <w:numPr>
          <w:ilvl w:val="0"/>
          <w:numId w:val="39"/>
        </w:numPr>
        <w:snapToGrid w:val="0"/>
        <w:jc w:val="left"/>
        <w:rPr>
          <w:rFonts w:ascii="Meiryo" w:eastAsia="Meiryo" w:hAnsi="Meiryo" w:cs="Segoe UI"/>
        </w:rPr>
      </w:pPr>
      <w:r w:rsidRPr="002C2CCA">
        <w:rPr>
          <w:rFonts w:ascii="Meiryo" w:eastAsia="Meiryo" w:hAnsi="Meiryo" w:cs="Segoe UI" w:hint="eastAsia"/>
        </w:rPr>
        <w:t>SoftLayerのアカウントの解約について</w:t>
      </w:r>
    </w:p>
    <w:p w14:paraId="354A6F04" w14:textId="77777777" w:rsidR="002C494D" w:rsidRPr="002C2CCA" w:rsidRDefault="002C494D" w:rsidP="002C2CCA">
      <w:pPr>
        <w:widowControl/>
        <w:snapToGrid w:val="0"/>
        <w:jc w:val="left"/>
        <w:rPr>
          <w:rFonts w:ascii="Meiryo" w:eastAsia="Meiryo" w:hAnsi="Meiryo" w:cs="Segoe UI"/>
        </w:rPr>
      </w:pPr>
      <w:r w:rsidRPr="002C2CCA">
        <w:rPr>
          <w:rFonts w:ascii="Meiryo" w:eastAsia="Meiryo" w:hAnsi="Meiryo" w:cs="Segoe UI" w:hint="eastAsia"/>
        </w:rPr>
        <w:t>全てのリソースがアカウントから削除されますと、お客様のアカウント環境はクローズされ、お手持ちのIDとパスワードでのログインが出来なくなり、事実上ご解約の扱いとなります。ただし、もし同じアカウントIDで再度アカウントを開通されたい場合にはSoftLayerの公式WEBサイト等のチャットにてお申し出頂く事で再度開通させて頂く事も可能です。</w:t>
      </w:r>
    </w:p>
    <w:p w14:paraId="0391B609" w14:textId="77777777" w:rsidR="00E14986" w:rsidRPr="002C2CCA" w:rsidRDefault="00E14986" w:rsidP="002C2CCA">
      <w:pPr>
        <w:widowControl/>
        <w:snapToGrid w:val="0"/>
        <w:jc w:val="left"/>
        <w:rPr>
          <w:rFonts w:ascii="Meiryo" w:eastAsia="Meiryo" w:hAnsi="Meiryo" w:cs="Segoe UI"/>
        </w:rPr>
      </w:pPr>
    </w:p>
    <w:p w14:paraId="080138FC" w14:textId="77777777" w:rsidR="00E14986" w:rsidRPr="002C2CCA" w:rsidRDefault="00E14986" w:rsidP="002C2CCA">
      <w:pPr>
        <w:widowControl/>
        <w:numPr>
          <w:ilvl w:val="0"/>
          <w:numId w:val="40"/>
        </w:numPr>
        <w:snapToGrid w:val="0"/>
        <w:jc w:val="left"/>
        <w:rPr>
          <w:rFonts w:ascii="Meiryo" w:eastAsia="Meiryo" w:hAnsi="Meiryo" w:cs="Segoe UI"/>
        </w:rPr>
      </w:pPr>
      <w:r w:rsidRPr="002C2CCA">
        <w:rPr>
          <w:rFonts w:ascii="Meiryo" w:eastAsia="Meiryo" w:hAnsi="Meiryo" w:cs="Segoe UI" w:hint="eastAsia"/>
        </w:rPr>
        <w:t>IBMから貸与しているアカウントを利用している場合は、本資料に記載している以外のサービスを注文しないように注意してください。</w:t>
      </w:r>
    </w:p>
    <w:p w14:paraId="31F3DA7D" w14:textId="77777777" w:rsidR="00E14986" w:rsidRPr="002C2CCA" w:rsidRDefault="00E14986" w:rsidP="002C2CCA">
      <w:pPr>
        <w:widowControl/>
        <w:snapToGrid w:val="0"/>
        <w:jc w:val="left"/>
        <w:rPr>
          <w:rFonts w:ascii="Meiryo" w:eastAsia="Meiryo" w:hAnsi="Meiryo" w:cs="Segoe UI"/>
        </w:rPr>
      </w:pPr>
    </w:p>
    <w:p w14:paraId="7311B710" w14:textId="77777777" w:rsidR="00E14986" w:rsidRPr="002C2CCA" w:rsidRDefault="00E14986" w:rsidP="002C2CCA">
      <w:pPr>
        <w:widowControl/>
        <w:numPr>
          <w:ilvl w:val="0"/>
          <w:numId w:val="40"/>
        </w:numPr>
        <w:snapToGrid w:val="0"/>
        <w:jc w:val="left"/>
        <w:rPr>
          <w:rFonts w:ascii="Meiryo" w:eastAsia="Meiryo" w:hAnsi="Meiryo" w:cs="Segoe UI"/>
        </w:rPr>
      </w:pPr>
      <w:r w:rsidRPr="002C2CCA">
        <w:rPr>
          <w:rFonts w:ascii="Meiryo" w:eastAsia="Meiryo" w:hAnsi="Meiryo" w:cs="Segoe UI" w:hint="eastAsia"/>
        </w:rPr>
        <w:t>講師の指定がない限り、本ハンズオンで作成するサーバーは、時間課金サーバー (</w:t>
      </w:r>
      <w:r w:rsidRPr="002C2CCA">
        <w:rPr>
          <w:rFonts w:ascii="Meiryo" w:eastAsia="Meiryo" w:hAnsi="Meiryo" w:cs="Segoe UI" w:hint="eastAsia"/>
          <w:b/>
        </w:rPr>
        <w:t xml:space="preserve">Virtual Server (public node) </w:t>
      </w:r>
      <w:r w:rsidR="00D86558" w:rsidRPr="002C2CCA">
        <w:rPr>
          <w:rFonts w:ascii="Meiryo" w:eastAsia="Meiryo" w:hAnsi="Meiryo" w:cs="Segoe UI" w:hint="eastAsia"/>
          <w:b/>
        </w:rPr>
        <w:t>-</w:t>
      </w:r>
      <w:r w:rsidRPr="002C2CCA">
        <w:rPr>
          <w:rFonts w:ascii="Meiryo" w:eastAsia="Meiryo" w:hAnsi="Meiryo" w:cs="Segoe UI" w:hint="eastAsia"/>
          <w:b/>
        </w:rPr>
        <w:t xml:space="preserve"> Hourly</w:t>
      </w:r>
      <w:r w:rsidRPr="002C2CCA">
        <w:rPr>
          <w:rFonts w:ascii="Meiryo" w:eastAsia="Meiryo" w:hAnsi="Meiryo" w:cs="Segoe UI" w:hint="eastAsia"/>
        </w:rPr>
        <w:t>)を選択してください。</w:t>
      </w:r>
    </w:p>
    <w:p w14:paraId="09A8CFDC" w14:textId="77777777" w:rsidR="00123A1C" w:rsidRPr="002C2CCA" w:rsidRDefault="00DA0C45" w:rsidP="002C2CCA">
      <w:pPr>
        <w:snapToGrid w:val="0"/>
        <w:rPr>
          <w:rFonts w:ascii="Meiryo" w:eastAsia="Meiryo" w:hAnsi="Meiryo" w:cs="Segoe UI"/>
        </w:rPr>
      </w:pPr>
      <w:r w:rsidRPr="002C2CCA">
        <w:rPr>
          <w:rFonts w:ascii="Meiryo" w:eastAsia="Meiryo" w:hAnsi="Meiryo" w:cs="Segoe UI" w:hint="eastAsia"/>
        </w:rPr>
        <w:br w:type="page"/>
      </w:r>
    </w:p>
    <w:p w14:paraId="432F3C1E" w14:textId="77777777" w:rsidR="007C7EE7" w:rsidRPr="002C2CCA" w:rsidRDefault="007C7EE7" w:rsidP="002C2CCA">
      <w:pPr>
        <w:snapToGrid w:val="0"/>
        <w:rPr>
          <w:rFonts w:ascii="Meiryo" w:eastAsia="Meiryo" w:hAnsi="Meiryo" w:cs="Segoe UI"/>
        </w:rPr>
      </w:pPr>
      <w:bookmarkStart w:id="2" w:name="_Toc396445888"/>
      <w:bookmarkStart w:id="3" w:name="_Toc396445889"/>
      <w:bookmarkStart w:id="4" w:name="_Toc396445890"/>
      <w:bookmarkEnd w:id="2"/>
      <w:bookmarkEnd w:id="3"/>
      <w:bookmarkEnd w:id="4"/>
    </w:p>
    <w:p w14:paraId="642D846F" w14:textId="3A0B9588" w:rsidR="009C7E7D" w:rsidRPr="009C7E7D" w:rsidRDefault="0031498B" w:rsidP="002C2CCA">
      <w:pPr>
        <w:pStyle w:val="2"/>
        <w:rPr>
          <w:rFonts w:hAnsi="Meiryo"/>
        </w:rPr>
      </w:pPr>
      <w:bookmarkStart w:id="5" w:name="_Toc448928636"/>
      <w:r w:rsidRPr="002C2CCA">
        <w:rPr>
          <w:rFonts w:hAnsi="Meiryo" w:hint="eastAsia"/>
        </w:rPr>
        <w:t>本ハンズオンで構築する環境</w:t>
      </w:r>
      <w:bookmarkEnd w:id="5"/>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1E0" w:firstRow="1" w:lastRow="1" w:firstColumn="1" w:lastColumn="1" w:noHBand="0" w:noVBand="0"/>
      </w:tblPr>
      <w:tblGrid>
        <w:gridCol w:w="1034"/>
        <w:gridCol w:w="8016"/>
      </w:tblGrid>
      <w:tr w:rsidR="009C7E7D" w:rsidRPr="002C2CCA" w14:paraId="3CB65C5B" w14:textId="77777777" w:rsidTr="009C7E7D">
        <w:trPr>
          <w:trHeight w:val="287"/>
        </w:trPr>
        <w:tc>
          <w:tcPr>
            <w:tcW w:w="1034" w:type="dxa"/>
            <w:shd w:val="clear" w:color="auto" w:fill="E6E6E6"/>
          </w:tcPr>
          <w:p w14:paraId="6B801AC9" w14:textId="50D54DCF" w:rsidR="009C7E7D" w:rsidRPr="002C2CCA" w:rsidRDefault="009C7E7D" w:rsidP="00C56600">
            <w:pPr>
              <w:snapToGrid w:val="0"/>
              <w:rPr>
                <w:rFonts w:ascii="Meiryo" w:eastAsia="Meiryo" w:hAnsi="Meiryo" w:cs="Segoe UI"/>
                <w:sz w:val="18"/>
                <w:szCs w:val="18"/>
              </w:rPr>
            </w:pPr>
            <w:r>
              <w:rPr>
                <w:rFonts w:ascii="Meiryo" w:eastAsia="Meiryo" w:hAnsi="Meiryo" w:cs="Segoe UI" w:hint="eastAsia"/>
                <w:sz w:val="18"/>
                <w:szCs w:val="18"/>
              </w:rPr>
              <w:t>注意</w:t>
            </w:r>
          </w:p>
        </w:tc>
        <w:tc>
          <w:tcPr>
            <w:tcW w:w="8016" w:type="dxa"/>
            <w:shd w:val="clear" w:color="auto" w:fill="E6E6E6"/>
          </w:tcPr>
          <w:p w14:paraId="02D1C4A7" w14:textId="77777777" w:rsidR="009C7E7D" w:rsidRPr="009C7E7D" w:rsidRDefault="009C7E7D" w:rsidP="009C7E7D">
            <w:pPr>
              <w:pStyle w:val="aff3"/>
              <w:numPr>
                <w:ilvl w:val="0"/>
                <w:numId w:val="45"/>
              </w:numPr>
              <w:snapToGrid w:val="0"/>
              <w:ind w:leftChars="0"/>
              <w:rPr>
                <w:rFonts w:ascii="Meiryo" w:eastAsia="Meiryo" w:hAnsi="Meiryo" w:cs="Segoe UI"/>
                <w:sz w:val="18"/>
                <w:szCs w:val="18"/>
              </w:rPr>
            </w:pPr>
            <w:r w:rsidRPr="009C7E7D">
              <w:rPr>
                <w:rFonts w:ascii="Meiryo" w:eastAsia="Meiryo" w:hAnsi="Meiryo" w:cs="Segoe UI" w:hint="eastAsia"/>
                <w:sz w:val="18"/>
                <w:szCs w:val="18"/>
              </w:rPr>
              <w:t>本ハンズオンでは複数の仮想インスタンスを注文し利用します。既にSoftLayerをご利用で複数VLANセグメントをお持ちの場合は、注文の際に所属するVLANを明示的に指定して全てのVMが同じVLANに所属していることを確認して下さい。</w:t>
            </w:r>
          </w:p>
          <w:p w14:paraId="4471DA23" w14:textId="77777777" w:rsidR="009C7E7D" w:rsidRPr="009C7E7D" w:rsidRDefault="009C7E7D" w:rsidP="009C7E7D">
            <w:pPr>
              <w:pStyle w:val="aff3"/>
              <w:numPr>
                <w:ilvl w:val="0"/>
                <w:numId w:val="45"/>
              </w:numPr>
              <w:snapToGrid w:val="0"/>
              <w:ind w:leftChars="0"/>
              <w:rPr>
                <w:rFonts w:ascii="Meiryo" w:eastAsia="Meiryo" w:hAnsi="Meiryo" w:cs="Segoe UI"/>
                <w:sz w:val="18"/>
                <w:szCs w:val="18"/>
              </w:rPr>
            </w:pPr>
            <w:r w:rsidRPr="009C7E7D">
              <w:rPr>
                <w:rFonts w:ascii="Meiryo" w:eastAsia="Meiryo" w:hAnsi="Meiryo" w:cs="Segoe UI" w:hint="eastAsia"/>
                <w:sz w:val="18"/>
                <w:szCs w:val="18"/>
              </w:rPr>
              <w:t>こちらのアカウントを、本ハンズオンで記載された以外の作業に使用しないでください。</w:t>
            </w:r>
          </w:p>
          <w:p w14:paraId="2C9073C7" w14:textId="5ECA55A5" w:rsidR="009C7E7D" w:rsidRPr="009C7E7D" w:rsidRDefault="009C7E7D" w:rsidP="009C7E7D">
            <w:pPr>
              <w:pStyle w:val="aff3"/>
              <w:numPr>
                <w:ilvl w:val="0"/>
                <w:numId w:val="45"/>
              </w:numPr>
              <w:snapToGrid w:val="0"/>
              <w:ind w:leftChars="0"/>
              <w:rPr>
                <w:rFonts w:ascii="Meiryo" w:eastAsia="Meiryo" w:hAnsi="Meiryo" w:cs="Segoe UI"/>
                <w:sz w:val="18"/>
                <w:szCs w:val="18"/>
              </w:rPr>
            </w:pPr>
            <w:r w:rsidRPr="009C7E7D">
              <w:rPr>
                <w:rFonts w:ascii="Meiryo" w:eastAsia="Meiryo" w:hAnsi="Meiryo" w:cs="Segoe UI" w:hint="eastAsia"/>
                <w:sz w:val="18"/>
                <w:szCs w:val="18"/>
              </w:rPr>
              <w:t>こちらのアカウントは、本ハンズオンでのみ有効です。</w:t>
            </w:r>
          </w:p>
        </w:tc>
      </w:tr>
    </w:tbl>
    <w:p w14:paraId="255A4C93" w14:textId="77777777" w:rsidR="009C7E7D" w:rsidRDefault="009C7E7D" w:rsidP="009C7E7D">
      <w:pPr>
        <w:snapToGrid w:val="0"/>
        <w:rPr>
          <w:rFonts w:ascii="Meiryo" w:eastAsia="Meiryo" w:hAnsi="Meiryo" w:cs="Segoe UI"/>
        </w:rPr>
      </w:pPr>
    </w:p>
    <w:p w14:paraId="397832CF" w14:textId="538323B7" w:rsidR="001A24D0" w:rsidRPr="009C7E7D" w:rsidRDefault="009C7E7D" w:rsidP="009C7E7D">
      <w:pPr>
        <w:snapToGrid w:val="0"/>
        <w:rPr>
          <w:rFonts w:ascii="Meiryo" w:eastAsia="Meiryo" w:hAnsi="Meiryo" w:cs="Segoe UI"/>
        </w:rPr>
      </w:pPr>
      <w:r w:rsidRPr="002C2CCA">
        <w:rPr>
          <w:rFonts w:ascii="Meiryo" w:eastAsia="Meiryo" w:hAnsi="Meiryo" w:cs="Segoe UI" w:hint="eastAsia"/>
        </w:rPr>
        <w:t>本ハンズオンでは、下図に示すような環境を構築します。</w:t>
      </w:r>
    </w:p>
    <w:tbl>
      <w:tblPr>
        <w:tblStyle w:val="afa"/>
        <w:tblW w:w="0" w:type="auto"/>
        <w:tblLook w:val="04A0" w:firstRow="1" w:lastRow="0" w:firstColumn="1" w:lastColumn="0" w:noHBand="0" w:noVBand="1"/>
      </w:tblPr>
      <w:tblGrid>
        <w:gridCol w:w="9726"/>
      </w:tblGrid>
      <w:tr w:rsidR="001A24D0" w:rsidRPr="002C2CCA" w14:paraId="27B212AF" w14:textId="77777777" w:rsidTr="00C56600">
        <w:trPr>
          <w:trHeight w:val="343"/>
        </w:trPr>
        <w:tc>
          <w:tcPr>
            <w:tcW w:w="9726" w:type="dxa"/>
            <w:shd w:val="clear" w:color="auto" w:fill="auto"/>
          </w:tcPr>
          <w:p w14:paraId="53420B23" w14:textId="77777777" w:rsidR="001A24D0" w:rsidRPr="002C2CCA" w:rsidRDefault="001A24D0" w:rsidP="002C2CCA">
            <w:pPr>
              <w:jc w:val="center"/>
              <w:rPr>
                <w:rFonts w:ascii="Meiryo" w:eastAsia="Meiryo" w:hAnsi="Meiryo"/>
              </w:rPr>
            </w:pPr>
            <w:r w:rsidRPr="002C2CCA">
              <w:rPr>
                <w:rFonts w:ascii="Meiryo" w:eastAsia="Meiryo" w:hAnsi="Meiryo" w:cs="Segoe UI"/>
                <w:noProof/>
              </w:rPr>
              <w:drawing>
                <wp:inline distT="0" distB="0" distL="0" distR="0" wp14:anchorId="551DFE79" wp14:editId="3B5D354F">
                  <wp:extent cx="5287245" cy="4193556"/>
                  <wp:effectExtent l="0" t="0" r="0" b="0"/>
                  <wp:docPr id="4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pic:cNvPicPr>
                        </pic:nvPicPr>
                        <pic:blipFill>
                          <a:blip r:embed="rId18"/>
                          <a:stretch>
                            <a:fillRect/>
                          </a:stretch>
                        </pic:blipFill>
                        <pic:spPr>
                          <a:xfrm>
                            <a:off x="0" y="0"/>
                            <a:ext cx="5301136" cy="4204573"/>
                          </a:xfrm>
                          <a:prstGeom prst="rect">
                            <a:avLst/>
                          </a:prstGeom>
                        </pic:spPr>
                      </pic:pic>
                    </a:graphicData>
                  </a:graphic>
                </wp:inline>
              </w:drawing>
            </w:r>
          </w:p>
        </w:tc>
      </w:tr>
    </w:tbl>
    <w:p w14:paraId="75839CA9" w14:textId="77777777" w:rsidR="001A24D0" w:rsidRPr="002C2CCA" w:rsidRDefault="001A24D0" w:rsidP="002C2CCA">
      <w:pPr>
        <w:rPr>
          <w:rFonts w:ascii="Meiryo" w:eastAsia="Meiryo" w:hAnsi="Meiryo"/>
        </w:rPr>
      </w:pPr>
    </w:p>
    <w:p w14:paraId="2FDA5D90" w14:textId="7CB5B5C3" w:rsidR="0051443B" w:rsidRPr="002C2CCA" w:rsidRDefault="0051443B" w:rsidP="002C2CCA">
      <w:pPr>
        <w:snapToGrid w:val="0"/>
        <w:rPr>
          <w:rFonts w:ascii="Meiryo" w:eastAsia="Meiryo" w:hAnsi="Meiryo" w:cs="Segoe UI"/>
        </w:rPr>
      </w:pPr>
    </w:p>
    <w:p w14:paraId="0D726833" w14:textId="79142372" w:rsidR="007C7EE7" w:rsidRPr="002C2CCA" w:rsidRDefault="007C7EE7" w:rsidP="002C2CCA">
      <w:pPr>
        <w:widowControl/>
        <w:snapToGrid w:val="0"/>
        <w:jc w:val="left"/>
        <w:rPr>
          <w:rFonts w:ascii="Meiryo" w:eastAsia="Meiryo" w:hAnsi="Meiryo" w:cs="Segoe UI"/>
        </w:rPr>
      </w:pPr>
      <w:r w:rsidRPr="002C2CCA">
        <w:rPr>
          <w:rFonts w:ascii="Meiryo" w:eastAsia="Meiryo" w:hAnsi="Meiryo" w:cs="Segoe UI" w:hint="eastAsia"/>
        </w:rPr>
        <w:br w:type="page"/>
      </w:r>
    </w:p>
    <w:p w14:paraId="14A0D217" w14:textId="77777777" w:rsidR="007C7EE7" w:rsidRPr="002C2CCA" w:rsidRDefault="007C7EE7" w:rsidP="002C2CCA">
      <w:pPr>
        <w:snapToGrid w:val="0"/>
        <w:rPr>
          <w:rFonts w:ascii="Meiryo" w:eastAsia="Meiryo" w:hAnsi="Meiryo" w:cs="Segoe UI"/>
        </w:rPr>
      </w:pPr>
    </w:p>
    <w:p w14:paraId="028346DB" w14:textId="77B0921F" w:rsidR="00F76E26" w:rsidRPr="002C2CCA" w:rsidRDefault="007C7EE7" w:rsidP="002C2CCA">
      <w:pPr>
        <w:pStyle w:val="2"/>
        <w:rPr>
          <w:rFonts w:hAnsi="Meiryo"/>
        </w:rPr>
      </w:pPr>
      <w:bookmarkStart w:id="6" w:name="_Toc448928637"/>
      <w:r w:rsidRPr="002C2CCA">
        <w:rPr>
          <w:rFonts w:hAnsi="Meiryo" w:hint="eastAsia"/>
        </w:rPr>
        <w:t>仮想インスタンスの準備</w:t>
      </w:r>
      <w:bookmarkEnd w:id="6"/>
    </w:p>
    <w:p w14:paraId="327B01D0" w14:textId="27D48F97" w:rsidR="00F76E26" w:rsidRPr="00C72986" w:rsidRDefault="00F76E26" w:rsidP="00C72986">
      <w:pPr>
        <w:pStyle w:val="30"/>
        <w:ind w:rightChars="0" w:right="105"/>
        <w:rPr>
          <w:rFonts w:ascii="Meiryo" w:eastAsia="Meiryo" w:hAnsi="Meiryo"/>
        </w:rPr>
      </w:pPr>
      <w:bookmarkStart w:id="7" w:name="_Toc448928638"/>
      <w:r w:rsidRPr="002C2CCA">
        <w:rPr>
          <w:rFonts w:ascii="Meiryo" w:eastAsia="Meiryo" w:hAnsi="Meiryo" w:hint="eastAsia"/>
        </w:rPr>
        <w:t>管理ポータルへログイン</w:t>
      </w:r>
      <w:bookmarkEnd w:id="7"/>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1E0" w:firstRow="1" w:lastRow="1" w:firstColumn="1" w:lastColumn="1" w:noHBand="0" w:noVBand="0"/>
      </w:tblPr>
      <w:tblGrid>
        <w:gridCol w:w="1034"/>
        <w:gridCol w:w="8016"/>
      </w:tblGrid>
      <w:tr w:rsidR="009C7E7D" w:rsidRPr="002C2CCA" w14:paraId="104A181D" w14:textId="77777777" w:rsidTr="00C56600">
        <w:trPr>
          <w:trHeight w:val="287"/>
        </w:trPr>
        <w:tc>
          <w:tcPr>
            <w:tcW w:w="1034" w:type="dxa"/>
            <w:shd w:val="clear" w:color="auto" w:fill="E6E6E6"/>
          </w:tcPr>
          <w:p w14:paraId="4F7E850B" w14:textId="77777777" w:rsidR="009C7E7D" w:rsidRPr="009C7E7D" w:rsidRDefault="009C7E7D" w:rsidP="00C56600">
            <w:pPr>
              <w:snapToGrid w:val="0"/>
              <w:rPr>
                <w:rFonts w:ascii="Meiryo" w:eastAsia="Meiryo" w:hAnsi="Meiryo" w:cs="Segoe UI"/>
                <w:sz w:val="18"/>
                <w:szCs w:val="18"/>
              </w:rPr>
            </w:pPr>
            <w:r w:rsidRPr="009C7E7D">
              <w:rPr>
                <w:rFonts w:ascii="Meiryo" w:eastAsia="Meiryo" w:hAnsi="Meiryo" w:cs="Segoe UI" w:hint="eastAsia"/>
                <w:sz w:val="18"/>
                <w:szCs w:val="18"/>
              </w:rPr>
              <w:t>注意</w:t>
            </w:r>
          </w:p>
        </w:tc>
        <w:tc>
          <w:tcPr>
            <w:tcW w:w="8016" w:type="dxa"/>
            <w:shd w:val="clear" w:color="auto" w:fill="E6E6E6"/>
          </w:tcPr>
          <w:p w14:paraId="29C3028D" w14:textId="77777777" w:rsidR="009C7E7D" w:rsidRPr="009C7E7D" w:rsidRDefault="009C7E7D" w:rsidP="009C7E7D">
            <w:pPr>
              <w:pStyle w:val="aff3"/>
              <w:numPr>
                <w:ilvl w:val="0"/>
                <w:numId w:val="44"/>
              </w:numPr>
              <w:snapToGrid w:val="0"/>
              <w:ind w:leftChars="0"/>
              <w:rPr>
                <w:rFonts w:ascii="Meiryo" w:eastAsia="Meiryo" w:hAnsi="Meiryo" w:cs="Segoe UI"/>
                <w:sz w:val="18"/>
                <w:szCs w:val="18"/>
              </w:rPr>
            </w:pPr>
            <w:r w:rsidRPr="009C7E7D">
              <w:rPr>
                <w:rFonts w:ascii="Meiryo" w:eastAsia="Meiryo" w:hAnsi="Meiryo" w:cs="Segoe UI" w:hint="eastAsia"/>
                <w:sz w:val="18"/>
                <w:szCs w:val="18"/>
              </w:rPr>
              <w:t>同じネットワークからのログイン要求で、パスワードを連続3回間違えると、そのネットワークからのログイン要求を30分間遮断しますので、パスワードは慎重にいれてください。</w:t>
            </w:r>
          </w:p>
          <w:p w14:paraId="0CA425C8" w14:textId="67A27906" w:rsidR="009C7E7D" w:rsidRPr="009C7E7D" w:rsidRDefault="009C7E7D" w:rsidP="009C7E7D">
            <w:pPr>
              <w:pStyle w:val="aff3"/>
              <w:numPr>
                <w:ilvl w:val="0"/>
                <w:numId w:val="44"/>
              </w:numPr>
              <w:snapToGrid w:val="0"/>
              <w:ind w:leftChars="0"/>
              <w:rPr>
                <w:rFonts w:ascii="Meiryo" w:eastAsia="Meiryo" w:hAnsi="Meiryo" w:cs="Segoe UI"/>
                <w:sz w:val="18"/>
                <w:szCs w:val="18"/>
              </w:rPr>
            </w:pPr>
            <w:r w:rsidRPr="009C7E7D">
              <w:rPr>
                <w:rFonts w:ascii="Meiryo" w:eastAsia="Meiryo" w:hAnsi="Meiryo" w:cs="Segoe UI" w:hint="eastAsia"/>
                <w:sz w:val="18"/>
                <w:szCs w:val="18"/>
              </w:rPr>
              <w:t>ブラウザは、Chrome、Firefoxをお勧めします。Internet Exploreは表示されない場合があります</w:t>
            </w:r>
          </w:p>
        </w:tc>
      </w:tr>
    </w:tbl>
    <w:p w14:paraId="42FFA65A" w14:textId="77777777" w:rsidR="00C72986" w:rsidRDefault="009C7E7D" w:rsidP="009C7E7D">
      <w:pPr>
        <w:snapToGrid w:val="0"/>
        <w:rPr>
          <w:rFonts w:ascii="Meiryo" w:eastAsia="Meiryo" w:hAnsi="Meiryo" w:cs="Segoe UI"/>
          <w:sz w:val="20"/>
          <w:szCs w:val="20"/>
        </w:rPr>
      </w:pPr>
      <w:r w:rsidRPr="002C2CCA">
        <w:rPr>
          <w:rFonts w:ascii="Meiryo" w:eastAsia="Meiryo" w:hAnsi="Meiryo" w:cs="Segoe UI" w:hint="eastAsia"/>
          <w:sz w:val="20"/>
          <w:szCs w:val="20"/>
        </w:rPr>
        <w:t>SoftLayerの利用は、管理ポータルから操作します。</w:t>
      </w:r>
    </w:p>
    <w:p w14:paraId="548D04C2" w14:textId="649D92ED" w:rsidR="00F76E26" w:rsidRDefault="009C7E7D" w:rsidP="009C7E7D">
      <w:pPr>
        <w:snapToGrid w:val="0"/>
        <w:rPr>
          <w:rFonts w:ascii="Meiryo" w:eastAsia="Meiryo" w:hAnsi="Meiryo" w:cs="Segoe UI"/>
          <w:sz w:val="20"/>
          <w:szCs w:val="20"/>
        </w:rPr>
      </w:pPr>
      <w:r w:rsidRPr="002C2CCA">
        <w:rPr>
          <w:rFonts w:ascii="Meiryo" w:eastAsia="Meiryo" w:hAnsi="Meiryo" w:cs="Segoe UI" w:hint="eastAsia"/>
          <w:sz w:val="20"/>
          <w:szCs w:val="20"/>
        </w:rPr>
        <w:t>まず、</w:t>
      </w:r>
      <w:r w:rsidRPr="002C2CCA">
        <w:rPr>
          <w:rFonts w:ascii="Meiryo" w:eastAsia="Meiryo" w:hAnsi="Meiryo" w:cs="Segoe UI" w:hint="eastAsia"/>
          <w:sz w:val="20"/>
          <w:szCs w:val="20"/>
        </w:rPr>
        <w:fldChar w:fldCharType="begin"/>
      </w:r>
      <w:r w:rsidRPr="002C2CCA">
        <w:rPr>
          <w:rFonts w:ascii="Meiryo" w:eastAsia="Meiryo" w:hAnsi="Meiryo" w:cs="Segoe UI" w:hint="eastAsia"/>
          <w:sz w:val="20"/>
          <w:szCs w:val="20"/>
        </w:rPr>
        <w:instrText>HYPERLINK "https://control.softlayer.com/"</w:instrText>
      </w:r>
      <w:r w:rsidRPr="002C2CCA">
        <w:rPr>
          <w:rFonts w:ascii="Meiryo" w:eastAsia="Meiryo" w:hAnsi="Meiryo" w:cs="Segoe UI" w:hint="eastAsia"/>
          <w:sz w:val="20"/>
          <w:szCs w:val="20"/>
        </w:rPr>
        <w:fldChar w:fldCharType="separate"/>
      </w:r>
      <w:r w:rsidRPr="002C2CCA">
        <w:rPr>
          <w:rStyle w:val="ad"/>
          <w:rFonts w:ascii="Meiryo" w:eastAsia="Meiryo" w:hAnsi="Meiryo" w:cs="Segoe UI" w:hint="eastAsia"/>
          <w:sz w:val="20"/>
          <w:szCs w:val="20"/>
        </w:rPr>
        <w:t>https://control.softlayer.com/</w:t>
      </w:r>
      <w:r w:rsidRPr="002C2CCA">
        <w:rPr>
          <w:rFonts w:ascii="Meiryo" w:eastAsia="Meiryo" w:hAnsi="Meiryo" w:cs="Segoe UI" w:hint="eastAsia"/>
          <w:sz w:val="20"/>
          <w:szCs w:val="20"/>
        </w:rPr>
        <w:fldChar w:fldCharType="end"/>
      </w:r>
      <w:r w:rsidRPr="002C2CCA">
        <w:rPr>
          <w:rFonts w:ascii="Meiryo" w:eastAsia="Meiryo" w:hAnsi="Meiryo" w:cs="Segoe UI" w:hint="eastAsia"/>
          <w:sz w:val="20"/>
          <w:szCs w:val="20"/>
        </w:rPr>
        <w:t xml:space="preserve"> にアクセスして、ログインしてください。</w:t>
      </w:r>
    </w:p>
    <w:p w14:paraId="2095524D" w14:textId="77777777" w:rsidR="00C72986" w:rsidRPr="002C2CCA" w:rsidRDefault="00C72986" w:rsidP="009C7E7D">
      <w:pPr>
        <w:snapToGrid w:val="0"/>
        <w:rPr>
          <w:rFonts w:ascii="Meiryo" w:eastAsia="Meiryo" w:hAnsi="Meiryo" w:cs="Segoe UI"/>
        </w:rPr>
      </w:pPr>
    </w:p>
    <w:p w14:paraId="67D8FDFA" w14:textId="583ADC9E" w:rsidR="001A24D0" w:rsidRPr="002C2CCA" w:rsidRDefault="001A24D0" w:rsidP="002C2CCA">
      <w:pPr>
        <w:pStyle w:val="30"/>
        <w:ind w:rightChars="0" w:right="105"/>
        <w:rPr>
          <w:rFonts w:ascii="Meiryo" w:eastAsia="Meiryo" w:hAnsi="Meiryo"/>
        </w:rPr>
      </w:pPr>
      <w:bookmarkStart w:id="8" w:name="_Toc448928639"/>
      <w:r w:rsidRPr="002C2CCA">
        <w:rPr>
          <w:rFonts w:ascii="Meiryo" w:eastAsia="Meiryo" w:hAnsi="Meiryo"/>
        </w:rPr>
        <w:t>Windows</w:t>
      </w:r>
      <w:r w:rsidRPr="002C2CCA">
        <w:rPr>
          <w:rFonts w:ascii="Meiryo" w:eastAsia="Meiryo" w:hAnsi="Meiryo" w:hint="eastAsia"/>
        </w:rPr>
        <w:t>サーバーにログオン</w:t>
      </w:r>
      <w:bookmarkEnd w:id="8"/>
    </w:p>
    <w:p w14:paraId="192CCA78" w14:textId="60D6EA85" w:rsidR="0077734D" w:rsidRPr="002C2CCA" w:rsidRDefault="00C72986" w:rsidP="002C2CCA">
      <w:pPr>
        <w:snapToGrid w:val="0"/>
        <w:rPr>
          <w:rFonts w:ascii="Meiryo" w:eastAsia="Meiryo" w:hAnsi="Meiryo"/>
        </w:rPr>
      </w:pPr>
      <w:r>
        <w:rPr>
          <w:rFonts w:ascii="Meiryo" w:eastAsia="Meiryo" w:hAnsi="Meiryo"/>
        </w:rPr>
        <w:t>Windows</w:t>
      </w:r>
      <w:r>
        <w:rPr>
          <w:rFonts w:ascii="Meiryo" w:eastAsia="Meiryo" w:hAnsi="Meiryo" w:hint="eastAsia"/>
        </w:rPr>
        <w:t>サーバー（</w:t>
      </w:r>
      <w:r w:rsidR="0077734D" w:rsidRPr="002C2CCA">
        <w:rPr>
          <w:rFonts w:ascii="Meiryo" w:eastAsia="Meiryo" w:hAnsi="Meiryo"/>
        </w:rPr>
        <w:t>xxxx-dsa1.hol.com</w:t>
      </w:r>
      <w:r>
        <w:rPr>
          <w:rFonts w:ascii="Meiryo" w:eastAsia="Meiryo" w:hAnsi="Meiryo" w:hint="eastAsia"/>
        </w:rPr>
        <w:t>）</w:t>
      </w:r>
      <w:r w:rsidR="0077734D" w:rsidRPr="002C2CCA">
        <w:rPr>
          <w:rFonts w:ascii="Meiryo" w:eastAsia="Meiryo" w:hAnsi="Meiryo" w:hint="eastAsia"/>
        </w:rPr>
        <w:t>はすでに作成されています。</w:t>
      </w:r>
      <w:proofErr w:type="spellStart"/>
      <w:r>
        <w:rPr>
          <w:rFonts w:ascii="Meiryo" w:eastAsia="Meiryo" w:hAnsi="Meiryo" w:hint="eastAsia"/>
        </w:rPr>
        <w:t>x</w:t>
      </w:r>
      <w:r>
        <w:rPr>
          <w:rFonts w:ascii="Meiryo" w:eastAsia="Meiryo" w:hAnsi="Meiryo"/>
        </w:rPr>
        <w:t>xxx</w:t>
      </w:r>
      <w:proofErr w:type="spellEnd"/>
      <w:r>
        <w:rPr>
          <w:rFonts w:ascii="Meiryo" w:eastAsia="Meiryo" w:hAnsi="Meiryo" w:hint="eastAsia"/>
        </w:rPr>
        <w:t>は自分のアカウントの番号部分です。（例</w:t>
      </w:r>
      <w:r>
        <w:rPr>
          <w:rFonts w:ascii="Meiryo" w:eastAsia="Meiryo" w:hAnsi="Meiryo"/>
        </w:rPr>
        <w:t>: student1031</w:t>
      </w:r>
      <w:r>
        <w:rPr>
          <w:rFonts w:ascii="Meiryo" w:eastAsia="Meiryo" w:hAnsi="Meiryo" w:hint="eastAsia"/>
        </w:rPr>
        <w:t>であれば、</w:t>
      </w:r>
      <w:r>
        <w:rPr>
          <w:rFonts w:ascii="Meiryo" w:eastAsia="Meiryo" w:hAnsi="Meiryo"/>
        </w:rPr>
        <w:t>1031-dsa1.hol.com</w:t>
      </w:r>
      <w:r>
        <w:rPr>
          <w:rFonts w:ascii="Meiryo" w:eastAsia="Meiryo" w:hAnsi="Meiryo" w:hint="eastAsia"/>
        </w:rPr>
        <w:t>となります。）</w:t>
      </w:r>
    </w:p>
    <w:p w14:paraId="652E8D89" w14:textId="6660200E" w:rsidR="001A24D0" w:rsidRPr="002C2CCA" w:rsidRDefault="0077734D" w:rsidP="002C2CCA">
      <w:pPr>
        <w:snapToGrid w:val="0"/>
        <w:rPr>
          <w:rFonts w:ascii="Meiryo" w:eastAsia="Meiryo" w:hAnsi="Meiryo"/>
        </w:rPr>
      </w:pPr>
      <w:r w:rsidRPr="002C2CCA">
        <w:rPr>
          <w:rFonts w:ascii="Meiryo" w:eastAsia="Meiryo" w:hAnsi="Meiryo" w:hint="eastAsia"/>
        </w:rPr>
        <w:t>受講者のPCからRDPクライアントを使って、</w:t>
      </w:r>
      <w:r w:rsidR="001A24D0" w:rsidRPr="002C2CCA">
        <w:rPr>
          <w:rFonts w:ascii="Meiryo" w:eastAsia="Meiryo" w:hAnsi="Meiryo"/>
        </w:rPr>
        <w:t>xxxx-dsa1.hol.com</w:t>
      </w:r>
      <w:r w:rsidR="001A24D0" w:rsidRPr="002C2CCA">
        <w:rPr>
          <w:rFonts w:ascii="Meiryo" w:eastAsia="Meiryo" w:hAnsi="Meiryo" w:hint="eastAsia"/>
        </w:rPr>
        <w:t>にログオンします。</w:t>
      </w:r>
    </w:p>
    <w:p w14:paraId="706F4063" w14:textId="77777777" w:rsidR="001A24D0" w:rsidRPr="002C2CCA" w:rsidRDefault="001A24D0" w:rsidP="002C2CCA">
      <w:pPr>
        <w:snapToGrid w:val="0"/>
        <w:rPr>
          <w:rFonts w:ascii="Meiryo" w:eastAsia="Meiryo" w:hAnsi="Meiryo"/>
        </w:rPr>
      </w:pPr>
    </w:p>
    <w:p w14:paraId="77061AF6" w14:textId="3BE04683" w:rsidR="001A24D0" w:rsidRPr="002C2CCA" w:rsidRDefault="001A24D0" w:rsidP="002C2CCA">
      <w:pPr>
        <w:pStyle w:val="30"/>
        <w:ind w:rightChars="0" w:right="105"/>
        <w:rPr>
          <w:rFonts w:ascii="Meiryo" w:eastAsia="Meiryo" w:hAnsi="Meiryo"/>
        </w:rPr>
      </w:pPr>
      <w:bookmarkStart w:id="9" w:name="_Toc448928640"/>
      <w:r w:rsidRPr="002C2CCA">
        <w:rPr>
          <w:rFonts w:ascii="Meiryo" w:eastAsia="Meiryo" w:hAnsi="Meiryo"/>
        </w:rPr>
        <w:t>Linux</w:t>
      </w:r>
      <w:r w:rsidRPr="002C2CCA">
        <w:rPr>
          <w:rFonts w:ascii="Meiryo" w:eastAsia="Meiryo" w:hAnsi="Meiryo" w:hint="eastAsia"/>
        </w:rPr>
        <w:t>サーバーにログオン</w:t>
      </w:r>
      <w:bookmarkEnd w:id="9"/>
    </w:p>
    <w:p w14:paraId="631CBAB7" w14:textId="52C78160" w:rsidR="00C72986" w:rsidRPr="002C2CCA" w:rsidRDefault="00C72986" w:rsidP="00C72986">
      <w:pPr>
        <w:snapToGrid w:val="0"/>
        <w:rPr>
          <w:rFonts w:ascii="Meiryo" w:eastAsia="Meiryo" w:hAnsi="Meiryo"/>
        </w:rPr>
      </w:pPr>
      <w:r>
        <w:rPr>
          <w:rFonts w:ascii="Meiryo" w:eastAsia="Meiryo" w:hAnsi="Meiryo"/>
        </w:rPr>
        <w:t>Linux</w:t>
      </w:r>
      <w:r>
        <w:rPr>
          <w:rFonts w:ascii="Meiryo" w:eastAsia="Meiryo" w:hAnsi="Meiryo" w:hint="eastAsia"/>
        </w:rPr>
        <w:t>サーバー（</w:t>
      </w:r>
      <w:r w:rsidR="0077734D" w:rsidRPr="002C2CCA">
        <w:rPr>
          <w:rFonts w:ascii="Meiryo" w:eastAsia="Meiryo" w:hAnsi="Meiryo"/>
        </w:rPr>
        <w:t>xxxx-dsa2.hol.com</w:t>
      </w:r>
      <w:r>
        <w:rPr>
          <w:rFonts w:ascii="Meiryo" w:eastAsia="Meiryo" w:hAnsi="Meiryo" w:hint="eastAsia"/>
        </w:rPr>
        <w:t>）</w:t>
      </w:r>
      <w:r w:rsidR="0077734D" w:rsidRPr="002C2CCA">
        <w:rPr>
          <w:rFonts w:ascii="Meiryo" w:eastAsia="Meiryo" w:hAnsi="Meiryo" w:hint="eastAsia"/>
        </w:rPr>
        <w:t>はすでに作成されています。</w:t>
      </w:r>
      <w:proofErr w:type="spellStart"/>
      <w:r>
        <w:rPr>
          <w:rFonts w:ascii="Meiryo" w:eastAsia="Meiryo" w:hAnsi="Meiryo" w:hint="eastAsia"/>
        </w:rPr>
        <w:t>x</w:t>
      </w:r>
      <w:r>
        <w:rPr>
          <w:rFonts w:ascii="Meiryo" w:eastAsia="Meiryo" w:hAnsi="Meiryo"/>
        </w:rPr>
        <w:t>xxx</w:t>
      </w:r>
      <w:proofErr w:type="spellEnd"/>
      <w:r>
        <w:rPr>
          <w:rFonts w:ascii="Meiryo" w:eastAsia="Meiryo" w:hAnsi="Meiryo" w:hint="eastAsia"/>
        </w:rPr>
        <w:t>は自分のアカウントの番号部分です。（例</w:t>
      </w:r>
      <w:r>
        <w:rPr>
          <w:rFonts w:ascii="Meiryo" w:eastAsia="Meiryo" w:hAnsi="Meiryo"/>
        </w:rPr>
        <w:t>: student1031</w:t>
      </w:r>
      <w:r>
        <w:rPr>
          <w:rFonts w:ascii="Meiryo" w:eastAsia="Meiryo" w:hAnsi="Meiryo" w:hint="eastAsia"/>
        </w:rPr>
        <w:t>であれば、</w:t>
      </w:r>
      <w:r>
        <w:rPr>
          <w:rFonts w:ascii="Meiryo" w:eastAsia="Meiryo" w:hAnsi="Meiryo"/>
        </w:rPr>
        <w:t>103</w:t>
      </w:r>
      <w:r w:rsidR="003A4950">
        <w:rPr>
          <w:rFonts w:ascii="Meiryo" w:eastAsia="Meiryo" w:hAnsi="Meiryo"/>
        </w:rPr>
        <w:t>1-dsa2</w:t>
      </w:r>
      <w:r>
        <w:rPr>
          <w:rFonts w:ascii="Meiryo" w:eastAsia="Meiryo" w:hAnsi="Meiryo"/>
        </w:rPr>
        <w:t>.hol.com</w:t>
      </w:r>
      <w:r>
        <w:rPr>
          <w:rFonts w:ascii="Meiryo" w:eastAsia="Meiryo" w:hAnsi="Meiryo" w:hint="eastAsia"/>
        </w:rPr>
        <w:t>となります。）</w:t>
      </w:r>
    </w:p>
    <w:p w14:paraId="516CA5AC" w14:textId="7DE6B7B9" w:rsidR="001A24D0" w:rsidRDefault="00C72986" w:rsidP="002C2CCA">
      <w:pPr>
        <w:snapToGrid w:val="0"/>
        <w:rPr>
          <w:rFonts w:ascii="Meiryo" w:eastAsia="Meiryo" w:hAnsi="Meiryo"/>
        </w:rPr>
      </w:pPr>
      <w:r>
        <w:rPr>
          <w:rFonts w:ascii="Meiryo" w:eastAsia="Meiryo" w:hAnsi="Meiryo"/>
        </w:rPr>
        <w:t>Windows</w:t>
      </w:r>
      <w:r>
        <w:rPr>
          <w:rFonts w:ascii="Meiryo" w:eastAsia="Meiryo" w:hAnsi="Meiryo" w:hint="eastAsia"/>
        </w:rPr>
        <w:t>サーバー（</w:t>
      </w:r>
      <w:r w:rsidR="0077734D" w:rsidRPr="002C2CCA">
        <w:rPr>
          <w:rFonts w:ascii="Meiryo" w:eastAsia="Meiryo" w:hAnsi="Meiryo"/>
        </w:rPr>
        <w:t>xxxx-dsa1.hol.com</w:t>
      </w:r>
      <w:r>
        <w:rPr>
          <w:rFonts w:ascii="Meiryo" w:eastAsia="Meiryo" w:hAnsi="Meiryo" w:hint="eastAsia"/>
        </w:rPr>
        <w:t>）</w:t>
      </w:r>
      <w:r w:rsidR="0077734D" w:rsidRPr="002C2CCA">
        <w:rPr>
          <w:rFonts w:ascii="Meiryo" w:eastAsia="Meiryo" w:hAnsi="Meiryo"/>
        </w:rPr>
        <w:t xml:space="preserve"> </w:t>
      </w:r>
      <w:r w:rsidR="0077734D" w:rsidRPr="002C2CCA">
        <w:rPr>
          <w:rFonts w:ascii="Meiryo" w:eastAsia="Meiryo" w:hAnsi="Meiryo" w:hint="eastAsia"/>
        </w:rPr>
        <w:t>の仮想デスクトップ</w:t>
      </w:r>
      <w:r>
        <w:rPr>
          <w:rFonts w:ascii="Meiryo" w:eastAsia="Meiryo" w:hAnsi="Meiryo" w:hint="eastAsia"/>
        </w:rPr>
        <w:t>にインストールされてある「</w:t>
      </w:r>
      <w:proofErr w:type="spellStart"/>
      <w:r w:rsidR="0077734D" w:rsidRPr="002C2CCA">
        <w:rPr>
          <w:rFonts w:ascii="Meiryo" w:eastAsia="Meiryo" w:hAnsi="Meiryo"/>
        </w:rPr>
        <w:t>Tera</w:t>
      </w:r>
      <w:proofErr w:type="spellEnd"/>
      <w:r w:rsidR="0077734D" w:rsidRPr="002C2CCA">
        <w:rPr>
          <w:rFonts w:ascii="Meiryo" w:eastAsia="Meiryo" w:hAnsi="Meiryo" w:hint="eastAsia"/>
        </w:rPr>
        <w:t xml:space="preserve"> </w:t>
      </w:r>
      <w:r w:rsidR="0077734D" w:rsidRPr="002C2CCA">
        <w:rPr>
          <w:rFonts w:ascii="Meiryo" w:eastAsia="Meiryo" w:hAnsi="Meiryo"/>
        </w:rPr>
        <w:t>Term</w:t>
      </w:r>
      <w:r>
        <w:rPr>
          <w:rFonts w:ascii="Meiryo" w:eastAsia="Meiryo" w:hAnsi="Meiryo" w:hint="eastAsia"/>
        </w:rPr>
        <w:t>」</w:t>
      </w:r>
      <w:r w:rsidR="0077734D" w:rsidRPr="002C2CCA">
        <w:rPr>
          <w:rFonts w:ascii="Meiryo" w:eastAsia="Meiryo" w:hAnsi="Meiryo" w:hint="eastAsia"/>
        </w:rPr>
        <w:t>を使い、</w:t>
      </w:r>
      <w:r>
        <w:rPr>
          <w:rFonts w:ascii="Meiryo" w:eastAsia="Meiryo" w:hAnsi="Meiryo"/>
        </w:rPr>
        <w:t>Linux</w:t>
      </w:r>
      <w:r>
        <w:rPr>
          <w:rFonts w:ascii="Meiryo" w:eastAsia="Meiryo" w:hAnsi="Meiryo" w:hint="eastAsia"/>
        </w:rPr>
        <w:t>サーバー（</w:t>
      </w:r>
      <w:r w:rsidR="001A24D0" w:rsidRPr="002C2CCA">
        <w:rPr>
          <w:rFonts w:ascii="Meiryo" w:eastAsia="Meiryo" w:hAnsi="Meiryo"/>
        </w:rPr>
        <w:t>xxxx-dsa2.hol.com</w:t>
      </w:r>
      <w:r>
        <w:rPr>
          <w:rFonts w:ascii="Meiryo" w:eastAsia="Meiryo" w:hAnsi="Meiryo" w:hint="eastAsia"/>
        </w:rPr>
        <w:t>）</w:t>
      </w:r>
      <w:r w:rsidR="001A24D0" w:rsidRPr="002C2CCA">
        <w:rPr>
          <w:rFonts w:ascii="Meiryo" w:eastAsia="Meiryo" w:hAnsi="Meiryo" w:hint="eastAsia"/>
        </w:rPr>
        <w:t>にログオンします。</w:t>
      </w:r>
    </w:p>
    <w:p w14:paraId="546257AC" w14:textId="00278D3B" w:rsidR="00041DC5" w:rsidRPr="002C2CCA" w:rsidRDefault="00041DC5" w:rsidP="002C2CCA">
      <w:pPr>
        <w:snapToGrid w:val="0"/>
        <w:rPr>
          <w:rFonts w:ascii="Meiryo" w:eastAsia="Meiryo" w:hAnsi="Meiryo"/>
        </w:rPr>
      </w:pPr>
      <w:proofErr w:type="spellStart"/>
      <w:r>
        <w:rPr>
          <w:rFonts w:ascii="Meiryo" w:eastAsia="Meiryo" w:hAnsi="Meiryo"/>
        </w:rPr>
        <w:t>Tera</w:t>
      </w:r>
      <w:proofErr w:type="spellEnd"/>
      <w:r>
        <w:rPr>
          <w:rFonts w:ascii="Meiryo" w:eastAsia="Meiryo" w:hAnsi="Meiryo"/>
        </w:rPr>
        <w:t xml:space="preserve"> Term</w:t>
      </w:r>
      <w:r>
        <w:rPr>
          <w:rFonts w:ascii="Meiryo" w:eastAsia="Meiryo" w:hAnsi="Meiryo" w:hint="eastAsia"/>
        </w:rPr>
        <w:t>でログオンする際には、</w:t>
      </w:r>
      <w:r>
        <w:rPr>
          <w:rFonts w:ascii="Meiryo" w:eastAsia="Meiryo" w:hAnsi="Meiryo"/>
        </w:rPr>
        <w:t>Private Network</w:t>
      </w:r>
      <w:r>
        <w:rPr>
          <w:rFonts w:ascii="Meiryo" w:eastAsia="Meiryo" w:hAnsi="Meiryo" w:hint="eastAsia"/>
        </w:rPr>
        <w:t>経由でログオンします。</w:t>
      </w:r>
    </w:p>
    <w:p w14:paraId="7F4B17CD" w14:textId="218200FB" w:rsidR="00C72986" w:rsidRDefault="00C72986">
      <w:pPr>
        <w:widowControl/>
        <w:jc w:val="left"/>
        <w:rPr>
          <w:rFonts w:ascii="Meiryo" w:eastAsia="Meiryo" w:hAnsi="Meiryo"/>
        </w:rPr>
      </w:pPr>
      <w:r>
        <w:rPr>
          <w:rFonts w:ascii="Meiryo" w:eastAsia="Meiryo" w:hAnsi="Meiryo"/>
        </w:rPr>
        <w:br w:type="page"/>
      </w:r>
    </w:p>
    <w:p w14:paraId="136C5A41" w14:textId="77777777" w:rsidR="0077734D" w:rsidRPr="002C2CCA" w:rsidRDefault="0077734D" w:rsidP="002C2CCA">
      <w:pPr>
        <w:snapToGrid w:val="0"/>
        <w:rPr>
          <w:rFonts w:ascii="Meiryo" w:eastAsia="Meiryo" w:hAnsi="Meiryo"/>
        </w:rPr>
      </w:pPr>
    </w:p>
    <w:p w14:paraId="24E233A2" w14:textId="379B1BFA" w:rsidR="00B45571" w:rsidRPr="002C2CCA" w:rsidRDefault="00F76E26" w:rsidP="002C2CCA">
      <w:pPr>
        <w:pStyle w:val="30"/>
        <w:ind w:rightChars="0" w:right="105"/>
        <w:rPr>
          <w:rFonts w:ascii="Meiryo" w:eastAsia="Meiryo" w:hAnsi="Meiryo"/>
        </w:rPr>
      </w:pPr>
      <w:bookmarkStart w:id="10" w:name="_Toc448928641"/>
      <w:r w:rsidRPr="002C2CCA">
        <w:rPr>
          <w:rFonts w:ascii="Meiryo" w:eastAsia="Meiryo" w:hAnsi="Meiryo" w:hint="eastAsia"/>
        </w:rPr>
        <w:t>仮想インスタンスの作成</w:t>
      </w:r>
      <w:bookmarkEnd w:id="10"/>
    </w:p>
    <w:p w14:paraId="4CC5D280" w14:textId="0D85304C" w:rsidR="00F046FC" w:rsidRPr="002C2CCA" w:rsidRDefault="00C72986" w:rsidP="00C72986">
      <w:pPr>
        <w:snapToGrid w:val="0"/>
        <w:rPr>
          <w:rFonts w:ascii="Meiryo" w:eastAsia="Meiryo" w:hAnsi="Meiryo"/>
        </w:rPr>
      </w:pPr>
      <w:r>
        <w:rPr>
          <w:rFonts w:ascii="Meiryo" w:eastAsia="Meiryo" w:hAnsi="Meiryo"/>
        </w:rPr>
        <w:t>Linux</w:t>
      </w:r>
      <w:r>
        <w:rPr>
          <w:rFonts w:ascii="Meiryo" w:eastAsia="Meiryo" w:hAnsi="Meiryo" w:hint="eastAsia"/>
        </w:rPr>
        <w:t>サーバー（</w:t>
      </w:r>
      <w:proofErr w:type="spellStart"/>
      <w:r w:rsidR="00F046FC" w:rsidRPr="002C2CCA">
        <w:rPr>
          <w:rFonts w:ascii="Meiryo" w:eastAsia="Meiryo" w:hAnsi="Meiryo"/>
        </w:rPr>
        <w:t>xxxx-dsm.hol.coom</w:t>
      </w:r>
      <w:proofErr w:type="spellEnd"/>
      <w:r>
        <w:rPr>
          <w:rFonts w:ascii="Meiryo" w:eastAsia="Meiryo" w:hAnsi="Meiryo" w:hint="eastAsia"/>
        </w:rPr>
        <w:t>）</w:t>
      </w:r>
      <w:r w:rsidR="0077734D" w:rsidRPr="002C2CCA">
        <w:rPr>
          <w:rFonts w:ascii="Meiryo" w:eastAsia="Meiryo" w:hAnsi="Meiryo" w:hint="eastAsia"/>
        </w:rPr>
        <w:t>は新規に</w:t>
      </w:r>
      <w:r w:rsidR="00F046FC" w:rsidRPr="002C2CCA">
        <w:rPr>
          <w:rFonts w:ascii="Meiryo" w:eastAsia="Meiryo" w:hAnsi="Meiryo" w:hint="eastAsia"/>
        </w:rPr>
        <w:t>作成します。</w:t>
      </w:r>
      <w:proofErr w:type="spellStart"/>
      <w:r>
        <w:rPr>
          <w:rFonts w:ascii="Meiryo" w:eastAsia="Meiryo" w:hAnsi="Meiryo" w:hint="eastAsia"/>
        </w:rPr>
        <w:t>x</w:t>
      </w:r>
      <w:r>
        <w:rPr>
          <w:rFonts w:ascii="Meiryo" w:eastAsia="Meiryo" w:hAnsi="Meiryo"/>
        </w:rPr>
        <w:t>xxx</w:t>
      </w:r>
      <w:proofErr w:type="spellEnd"/>
      <w:r>
        <w:rPr>
          <w:rFonts w:ascii="Meiryo" w:eastAsia="Meiryo" w:hAnsi="Meiryo" w:hint="eastAsia"/>
        </w:rPr>
        <w:t>は自分のアカウントの番号部分です。（例</w:t>
      </w:r>
      <w:r>
        <w:rPr>
          <w:rFonts w:ascii="Meiryo" w:eastAsia="Meiryo" w:hAnsi="Meiryo"/>
        </w:rPr>
        <w:t>: student1031</w:t>
      </w:r>
      <w:r>
        <w:rPr>
          <w:rFonts w:ascii="Meiryo" w:eastAsia="Meiryo" w:hAnsi="Meiryo" w:hint="eastAsia"/>
        </w:rPr>
        <w:t>であれば、</w:t>
      </w:r>
      <w:r>
        <w:rPr>
          <w:rFonts w:ascii="Meiryo" w:eastAsia="Meiryo" w:hAnsi="Meiryo"/>
        </w:rPr>
        <w:t>1031-dsm.hol.com</w:t>
      </w:r>
      <w:r>
        <w:rPr>
          <w:rFonts w:ascii="Meiryo" w:eastAsia="Meiryo" w:hAnsi="Meiryo" w:hint="eastAsia"/>
        </w:rPr>
        <w:t>となります。）</w:t>
      </w:r>
    </w:p>
    <w:p w14:paraId="4A6322E8" w14:textId="0E8898D3" w:rsidR="007C7EE7" w:rsidRPr="002C2CCA" w:rsidRDefault="007C7EE7" w:rsidP="002C2CCA">
      <w:pPr>
        <w:snapToGrid w:val="0"/>
        <w:rPr>
          <w:rFonts w:ascii="Meiryo" w:eastAsia="Meiryo" w:hAnsi="Meiryo" w:cs="Segoe UI"/>
        </w:rPr>
      </w:pPr>
      <w:r w:rsidRPr="002C2CCA">
        <w:rPr>
          <w:rFonts w:ascii="Meiryo" w:eastAsia="Meiryo" w:hAnsi="Meiryo" w:cs="Segoe UI" w:hint="eastAsia"/>
        </w:rPr>
        <w:t>SoftLayer上で下記スペックの時間課金仮想インスタンス（</w:t>
      </w:r>
      <w:r w:rsidRPr="002C2CCA">
        <w:rPr>
          <w:rFonts w:ascii="Meiryo" w:eastAsia="Meiryo" w:hAnsi="Meiryo" w:cs="Segoe UI" w:hint="eastAsia"/>
          <w:b/>
        </w:rPr>
        <w:t>Virtual Server (public node) - Hourly</w:t>
      </w:r>
      <w:r w:rsidR="0077734D" w:rsidRPr="002C2CCA">
        <w:rPr>
          <w:rFonts w:ascii="Meiryo" w:eastAsia="Meiryo" w:hAnsi="Meiryo" w:cs="Segoe UI" w:hint="eastAsia"/>
        </w:rPr>
        <w:t>）を作成</w:t>
      </w:r>
      <w:r w:rsidRPr="002C2CCA">
        <w:rPr>
          <w:rFonts w:ascii="Meiryo" w:eastAsia="Meiryo" w:hAnsi="Meiryo" w:cs="Segoe UI" w:hint="eastAsia"/>
        </w:rPr>
        <w:t>し、SSHでの接続と操作が可能であることを確認してください。</w:t>
      </w:r>
    </w:p>
    <w:tbl>
      <w:tblPr>
        <w:tblW w:w="0" w:type="auto"/>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ook w:val="01E0" w:firstRow="1" w:lastRow="1" w:firstColumn="1" w:lastColumn="1" w:noHBand="0" w:noVBand="0"/>
      </w:tblPr>
      <w:tblGrid>
        <w:gridCol w:w="1975"/>
        <w:gridCol w:w="7075"/>
      </w:tblGrid>
      <w:tr w:rsidR="007C7EE7" w:rsidRPr="002C2CCA" w14:paraId="17699524" w14:textId="77777777" w:rsidTr="00606C3B">
        <w:tc>
          <w:tcPr>
            <w:tcW w:w="1975" w:type="dxa"/>
            <w:shd w:val="clear" w:color="auto" w:fill="E6E6E6"/>
          </w:tcPr>
          <w:p w14:paraId="583EFE57" w14:textId="77777777" w:rsidR="007C7EE7" w:rsidRPr="002C2CCA" w:rsidRDefault="007C7EE7" w:rsidP="002C2CCA">
            <w:pPr>
              <w:snapToGrid w:val="0"/>
              <w:rPr>
                <w:rFonts w:ascii="Meiryo" w:eastAsia="Meiryo" w:hAnsi="Meiryo" w:cs="Segoe UI"/>
                <w:sz w:val="18"/>
                <w:szCs w:val="18"/>
              </w:rPr>
            </w:pPr>
            <w:r w:rsidRPr="002C2CCA">
              <w:rPr>
                <w:rFonts w:ascii="Meiryo" w:eastAsia="Meiryo" w:hAnsi="Meiryo" w:cs="Segoe UI" w:hint="eastAsia"/>
                <w:sz w:val="18"/>
                <w:szCs w:val="18"/>
              </w:rPr>
              <w:t>Data Center</w:t>
            </w:r>
          </w:p>
        </w:tc>
        <w:tc>
          <w:tcPr>
            <w:tcW w:w="7075" w:type="dxa"/>
            <w:shd w:val="clear" w:color="auto" w:fill="E6E6E6"/>
          </w:tcPr>
          <w:p w14:paraId="03B02434" w14:textId="77777777" w:rsidR="007C7EE7" w:rsidRPr="002C2CCA" w:rsidRDefault="007C7EE7" w:rsidP="002C2CCA">
            <w:pPr>
              <w:snapToGrid w:val="0"/>
              <w:rPr>
                <w:rFonts w:ascii="Meiryo" w:eastAsia="Meiryo" w:hAnsi="Meiryo" w:cs="Segoe UI"/>
                <w:sz w:val="18"/>
                <w:szCs w:val="18"/>
              </w:rPr>
            </w:pPr>
            <w:r w:rsidRPr="002C2CCA">
              <w:rPr>
                <w:rFonts w:ascii="Meiryo" w:eastAsia="Meiryo" w:hAnsi="Meiryo" w:cs="Segoe UI" w:hint="eastAsia"/>
                <w:sz w:val="18"/>
                <w:szCs w:val="18"/>
              </w:rPr>
              <w:t>San Jose 1</w:t>
            </w:r>
          </w:p>
        </w:tc>
      </w:tr>
      <w:tr w:rsidR="009857DB" w:rsidRPr="002C2CCA" w14:paraId="7FEEC0CD" w14:textId="77777777" w:rsidTr="00C56600">
        <w:tc>
          <w:tcPr>
            <w:tcW w:w="1975" w:type="dxa"/>
            <w:shd w:val="clear" w:color="auto" w:fill="E6E6E6"/>
          </w:tcPr>
          <w:p w14:paraId="2BB51543" w14:textId="034639B2" w:rsidR="009857DB" w:rsidRPr="002C2CCA" w:rsidRDefault="009857DB" w:rsidP="00C56600">
            <w:pPr>
              <w:snapToGrid w:val="0"/>
              <w:rPr>
                <w:rFonts w:ascii="Meiryo" w:eastAsia="Meiryo" w:hAnsi="Meiryo" w:cs="Segoe UI"/>
                <w:sz w:val="18"/>
                <w:szCs w:val="18"/>
              </w:rPr>
            </w:pPr>
            <w:r>
              <w:rPr>
                <w:rFonts w:ascii="Meiryo" w:eastAsia="Meiryo" w:hAnsi="Meiryo" w:cs="Segoe UI"/>
                <w:sz w:val="18"/>
                <w:szCs w:val="18"/>
              </w:rPr>
              <w:t>Computing Instance</w:t>
            </w:r>
          </w:p>
        </w:tc>
        <w:tc>
          <w:tcPr>
            <w:tcW w:w="7075" w:type="dxa"/>
            <w:shd w:val="clear" w:color="auto" w:fill="E6E6E6"/>
          </w:tcPr>
          <w:p w14:paraId="5CFD63E9" w14:textId="6EC74A30" w:rsidR="009857DB" w:rsidRPr="002C2CCA" w:rsidRDefault="009857DB" w:rsidP="00C56600">
            <w:pPr>
              <w:snapToGrid w:val="0"/>
              <w:rPr>
                <w:rFonts w:ascii="Meiryo" w:eastAsia="Meiryo" w:hAnsi="Meiryo" w:cs="Segoe UI"/>
                <w:sz w:val="18"/>
                <w:szCs w:val="18"/>
              </w:rPr>
            </w:pPr>
            <w:r>
              <w:rPr>
                <w:rFonts w:ascii="Meiryo" w:eastAsia="Meiryo" w:hAnsi="Meiryo" w:cs="Segoe UI"/>
                <w:sz w:val="18"/>
                <w:szCs w:val="18"/>
              </w:rPr>
              <w:t>2 x 2.0GHz Cores</w:t>
            </w:r>
          </w:p>
        </w:tc>
      </w:tr>
      <w:tr w:rsidR="009857DB" w:rsidRPr="002C2CCA" w14:paraId="03376284" w14:textId="77777777" w:rsidTr="00C56600">
        <w:tc>
          <w:tcPr>
            <w:tcW w:w="1975" w:type="dxa"/>
            <w:shd w:val="clear" w:color="auto" w:fill="E6E6E6"/>
          </w:tcPr>
          <w:p w14:paraId="2FE19B27" w14:textId="1D2303E0" w:rsidR="009857DB" w:rsidRPr="002C2CCA" w:rsidRDefault="009857DB" w:rsidP="00C56600">
            <w:pPr>
              <w:snapToGrid w:val="0"/>
              <w:rPr>
                <w:rFonts w:ascii="Meiryo" w:eastAsia="Meiryo" w:hAnsi="Meiryo" w:cs="Segoe UI"/>
                <w:sz w:val="18"/>
                <w:szCs w:val="18"/>
              </w:rPr>
            </w:pPr>
            <w:r>
              <w:rPr>
                <w:rFonts w:ascii="Meiryo" w:eastAsia="Meiryo" w:hAnsi="Meiryo" w:cs="Segoe UI"/>
                <w:sz w:val="18"/>
                <w:szCs w:val="18"/>
              </w:rPr>
              <w:t>RAM</w:t>
            </w:r>
          </w:p>
        </w:tc>
        <w:tc>
          <w:tcPr>
            <w:tcW w:w="7075" w:type="dxa"/>
            <w:shd w:val="clear" w:color="auto" w:fill="E6E6E6"/>
          </w:tcPr>
          <w:p w14:paraId="7D09FCE2" w14:textId="7D6A4B90" w:rsidR="009857DB" w:rsidRPr="002C2CCA" w:rsidRDefault="009857DB" w:rsidP="009B3847">
            <w:pPr>
              <w:snapToGrid w:val="0"/>
              <w:rPr>
                <w:rFonts w:ascii="Meiryo" w:eastAsia="Meiryo" w:hAnsi="Meiryo" w:cs="Segoe UI"/>
                <w:sz w:val="18"/>
                <w:szCs w:val="18"/>
              </w:rPr>
            </w:pPr>
            <w:r>
              <w:rPr>
                <w:rFonts w:ascii="Meiryo" w:eastAsia="Meiryo" w:hAnsi="Meiryo" w:cs="Segoe UI"/>
                <w:sz w:val="18"/>
                <w:szCs w:val="18"/>
              </w:rPr>
              <w:t>8GB</w:t>
            </w:r>
          </w:p>
        </w:tc>
      </w:tr>
      <w:tr w:rsidR="007C7EE7" w:rsidRPr="002C2CCA" w14:paraId="4B181EF0" w14:textId="77777777" w:rsidTr="00606C3B">
        <w:tc>
          <w:tcPr>
            <w:tcW w:w="1975" w:type="dxa"/>
            <w:shd w:val="clear" w:color="auto" w:fill="E6E6E6"/>
          </w:tcPr>
          <w:p w14:paraId="488B4D09" w14:textId="77777777" w:rsidR="007C7EE7" w:rsidRPr="002C2CCA" w:rsidRDefault="007C7EE7" w:rsidP="002C2CCA">
            <w:pPr>
              <w:snapToGrid w:val="0"/>
              <w:rPr>
                <w:rFonts w:ascii="Meiryo" w:eastAsia="Meiryo" w:hAnsi="Meiryo" w:cs="Segoe UI"/>
                <w:sz w:val="18"/>
                <w:szCs w:val="18"/>
              </w:rPr>
            </w:pPr>
            <w:r w:rsidRPr="002C2CCA">
              <w:rPr>
                <w:rFonts w:ascii="Meiryo" w:eastAsia="Meiryo" w:hAnsi="Meiryo" w:cs="Segoe UI" w:hint="eastAsia"/>
                <w:sz w:val="18"/>
                <w:szCs w:val="18"/>
              </w:rPr>
              <w:t>Operating System</w:t>
            </w:r>
          </w:p>
        </w:tc>
        <w:tc>
          <w:tcPr>
            <w:tcW w:w="7075" w:type="dxa"/>
            <w:shd w:val="clear" w:color="auto" w:fill="E6E6E6"/>
          </w:tcPr>
          <w:p w14:paraId="23172CA3" w14:textId="77777777" w:rsidR="007C7EE7" w:rsidRPr="002C2CCA" w:rsidRDefault="007C7EE7" w:rsidP="002C2CCA">
            <w:pPr>
              <w:snapToGrid w:val="0"/>
              <w:rPr>
                <w:rFonts w:ascii="Meiryo" w:eastAsia="Meiryo" w:hAnsi="Meiryo" w:cs="Segoe UI"/>
                <w:sz w:val="18"/>
                <w:szCs w:val="18"/>
              </w:rPr>
            </w:pPr>
            <w:proofErr w:type="spellStart"/>
            <w:r w:rsidRPr="002C2CCA">
              <w:rPr>
                <w:rFonts w:ascii="Meiryo" w:eastAsia="Meiryo" w:hAnsi="Meiryo" w:cs="Segoe UI" w:hint="eastAsia"/>
                <w:sz w:val="18"/>
                <w:szCs w:val="18"/>
              </w:rPr>
              <w:t>CentOS</w:t>
            </w:r>
            <w:proofErr w:type="spellEnd"/>
            <w:r w:rsidRPr="002C2CCA">
              <w:rPr>
                <w:rFonts w:ascii="Meiryo" w:eastAsia="Meiryo" w:hAnsi="Meiryo" w:cs="Segoe UI" w:hint="eastAsia"/>
                <w:sz w:val="18"/>
                <w:szCs w:val="18"/>
              </w:rPr>
              <w:t xml:space="preserve"> 6.x - Minimal Install (64 bit)</w:t>
            </w:r>
          </w:p>
        </w:tc>
      </w:tr>
      <w:tr w:rsidR="00606C3B" w:rsidRPr="002C2CCA" w14:paraId="61DAA20D" w14:textId="77777777" w:rsidTr="00606C3B">
        <w:tc>
          <w:tcPr>
            <w:tcW w:w="1975" w:type="dxa"/>
            <w:shd w:val="clear" w:color="auto" w:fill="E6E6E6"/>
          </w:tcPr>
          <w:p w14:paraId="1B0412AE" w14:textId="4285C083" w:rsidR="00606C3B" w:rsidRPr="002C2CCA" w:rsidRDefault="00606C3B" w:rsidP="002C2CCA">
            <w:pPr>
              <w:snapToGrid w:val="0"/>
              <w:rPr>
                <w:rFonts w:ascii="Meiryo" w:eastAsia="Meiryo" w:hAnsi="Meiryo" w:cs="Segoe UI"/>
                <w:sz w:val="18"/>
                <w:szCs w:val="18"/>
              </w:rPr>
            </w:pPr>
            <w:r w:rsidRPr="002C2CCA">
              <w:rPr>
                <w:rFonts w:ascii="Meiryo" w:eastAsia="Meiryo" w:hAnsi="Meiryo" w:cs="Segoe UI" w:hint="eastAsia"/>
                <w:sz w:val="18"/>
                <w:szCs w:val="18"/>
              </w:rPr>
              <w:t>UPLINK PORT SPEEDS</w:t>
            </w:r>
          </w:p>
        </w:tc>
        <w:tc>
          <w:tcPr>
            <w:tcW w:w="7075" w:type="dxa"/>
            <w:shd w:val="clear" w:color="auto" w:fill="E6E6E6"/>
          </w:tcPr>
          <w:p w14:paraId="064D62F9" w14:textId="2037446C" w:rsidR="00606C3B" w:rsidRPr="002C2CCA" w:rsidRDefault="00606C3B" w:rsidP="002C2CCA">
            <w:pPr>
              <w:snapToGrid w:val="0"/>
              <w:rPr>
                <w:rFonts w:ascii="Meiryo" w:eastAsia="Meiryo" w:hAnsi="Meiryo" w:cs="Segoe UI"/>
                <w:sz w:val="18"/>
                <w:szCs w:val="18"/>
              </w:rPr>
            </w:pPr>
            <w:r w:rsidRPr="002C2CCA">
              <w:rPr>
                <w:rFonts w:ascii="Meiryo" w:eastAsia="Meiryo" w:hAnsi="Meiryo" w:cs="Segoe UI" w:hint="eastAsia"/>
                <w:sz w:val="18"/>
                <w:szCs w:val="18"/>
              </w:rPr>
              <w:t>100 Mbps Public &amp; Private Network Uplinks</w:t>
            </w:r>
          </w:p>
        </w:tc>
      </w:tr>
      <w:tr w:rsidR="007C7EE7" w:rsidRPr="002C2CCA" w14:paraId="78E47936" w14:textId="77777777" w:rsidTr="00606C3B">
        <w:tc>
          <w:tcPr>
            <w:tcW w:w="1975" w:type="dxa"/>
            <w:shd w:val="clear" w:color="auto" w:fill="E6E6E6"/>
          </w:tcPr>
          <w:p w14:paraId="7767C017" w14:textId="77777777" w:rsidR="007C7EE7" w:rsidRPr="002C2CCA" w:rsidRDefault="007C7EE7" w:rsidP="002C2CCA">
            <w:pPr>
              <w:snapToGrid w:val="0"/>
              <w:rPr>
                <w:rFonts w:ascii="Meiryo" w:eastAsia="Meiryo" w:hAnsi="Meiryo" w:cs="Segoe UI"/>
                <w:sz w:val="18"/>
                <w:szCs w:val="18"/>
              </w:rPr>
            </w:pPr>
            <w:r w:rsidRPr="002C2CCA">
              <w:rPr>
                <w:rFonts w:ascii="Meiryo" w:eastAsia="Meiryo" w:hAnsi="Meiryo" w:cs="Segoe UI" w:hint="eastAsia"/>
                <w:sz w:val="18"/>
                <w:szCs w:val="18"/>
              </w:rPr>
              <w:t>Advanced Monitoring</w:t>
            </w:r>
          </w:p>
        </w:tc>
        <w:tc>
          <w:tcPr>
            <w:tcW w:w="7075" w:type="dxa"/>
            <w:shd w:val="clear" w:color="auto" w:fill="E6E6E6"/>
          </w:tcPr>
          <w:p w14:paraId="62412991" w14:textId="77777777" w:rsidR="007C7EE7" w:rsidRPr="002C2CCA" w:rsidRDefault="007C7EE7" w:rsidP="002C2CCA">
            <w:pPr>
              <w:snapToGrid w:val="0"/>
              <w:rPr>
                <w:rFonts w:ascii="Meiryo" w:eastAsia="Meiryo" w:hAnsi="Meiryo" w:cs="Segoe UI"/>
                <w:sz w:val="18"/>
                <w:szCs w:val="18"/>
              </w:rPr>
            </w:pPr>
            <w:r w:rsidRPr="002C2CCA">
              <w:rPr>
                <w:rFonts w:ascii="Meiryo" w:eastAsia="Meiryo" w:hAnsi="Meiryo" w:cs="Segoe UI" w:hint="eastAsia"/>
                <w:sz w:val="18"/>
                <w:szCs w:val="18"/>
              </w:rPr>
              <w:t>None</w:t>
            </w:r>
          </w:p>
        </w:tc>
      </w:tr>
      <w:tr w:rsidR="007C7EE7" w:rsidRPr="002C2CCA" w14:paraId="00F66E3A" w14:textId="77777777" w:rsidTr="00606C3B">
        <w:tc>
          <w:tcPr>
            <w:tcW w:w="1975" w:type="dxa"/>
            <w:shd w:val="clear" w:color="auto" w:fill="E6E6E6"/>
          </w:tcPr>
          <w:p w14:paraId="544BF5B7" w14:textId="77777777" w:rsidR="007C7EE7" w:rsidRPr="002C2CCA" w:rsidRDefault="007C7EE7" w:rsidP="002C2CCA">
            <w:pPr>
              <w:snapToGrid w:val="0"/>
              <w:rPr>
                <w:rFonts w:ascii="Meiryo" w:eastAsia="Meiryo" w:hAnsi="Meiryo" w:cs="Segoe UI"/>
                <w:sz w:val="18"/>
                <w:szCs w:val="18"/>
              </w:rPr>
            </w:pPr>
            <w:r w:rsidRPr="002C2CCA">
              <w:rPr>
                <w:rFonts w:ascii="Meiryo" w:eastAsia="Meiryo" w:hAnsi="Meiryo" w:cs="Segoe UI" w:hint="eastAsia"/>
                <w:sz w:val="18"/>
                <w:szCs w:val="18"/>
              </w:rPr>
              <w:t>Monitoring</w:t>
            </w:r>
          </w:p>
        </w:tc>
        <w:tc>
          <w:tcPr>
            <w:tcW w:w="7075" w:type="dxa"/>
            <w:shd w:val="clear" w:color="auto" w:fill="E6E6E6"/>
          </w:tcPr>
          <w:p w14:paraId="011E42D4" w14:textId="77777777" w:rsidR="007C7EE7" w:rsidRPr="002C2CCA" w:rsidRDefault="007C7EE7" w:rsidP="002C2CCA">
            <w:pPr>
              <w:snapToGrid w:val="0"/>
              <w:rPr>
                <w:rFonts w:ascii="Meiryo" w:eastAsia="Meiryo" w:hAnsi="Meiryo" w:cs="Segoe UI"/>
                <w:sz w:val="18"/>
                <w:szCs w:val="18"/>
              </w:rPr>
            </w:pPr>
            <w:r w:rsidRPr="002C2CCA">
              <w:rPr>
                <w:rFonts w:ascii="Meiryo" w:eastAsia="Meiryo" w:hAnsi="Meiryo" w:cs="Segoe UI" w:hint="eastAsia"/>
                <w:sz w:val="18"/>
                <w:szCs w:val="18"/>
              </w:rPr>
              <w:t>Host Ping</w:t>
            </w:r>
          </w:p>
        </w:tc>
      </w:tr>
      <w:tr w:rsidR="007C7EE7" w:rsidRPr="002C2CCA" w14:paraId="700531A8" w14:textId="77777777" w:rsidTr="00606C3B">
        <w:tc>
          <w:tcPr>
            <w:tcW w:w="1975" w:type="dxa"/>
            <w:shd w:val="clear" w:color="auto" w:fill="E6E6E6"/>
          </w:tcPr>
          <w:p w14:paraId="08EF44D2" w14:textId="77777777" w:rsidR="007C7EE7" w:rsidRPr="002C2CCA" w:rsidRDefault="007C7EE7" w:rsidP="002C2CCA">
            <w:pPr>
              <w:snapToGrid w:val="0"/>
              <w:rPr>
                <w:rFonts w:ascii="Meiryo" w:eastAsia="Meiryo" w:hAnsi="Meiryo" w:cs="Segoe UI"/>
                <w:sz w:val="18"/>
                <w:szCs w:val="18"/>
              </w:rPr>
            </w:pPr>
            <w:r w:rsidRPr="002C2CCA">
              <w:rPr>
                <w:rFonts w:ascii="Meiryo" w:eastAsia="Meiryo" w:hAnsi="Meiryo" w:cs="Segoe UI" w:hint="eastAsia"/>
                <w:sz w:val="18"/>
                <w:szCs w:val="18"/>
              </w:rPr>
              <w:t>Response</w:t>
            </w:r>
          </w:p>
        </w:tc>
        <w:tc>
          <w:tcPr>
            <w:tcW w:w="7075" w:type="dxa"/>
            <w:shd w:val="clear" w:color="auto" w:fill="E6E6E6"/>
          </w:tcPr>
          <w:p w14:paraId="5E2FEF89" w14:textId="77777777" w:rsidR="007C7EE7" w:rsidRPr="002C2CCA" w:rsidRDefault="007C7EE7" w:rsidP="002C2CCA">
            <w:pPr>
              <w:snapToGrid w:val="0"/>
              <w:rPr>
                <w:rFonts w:ascii="Meiryo" w:eastAsia="Meiryo" w:hAnsi="Meiryo" w:cs="Segoe UI"/>
                <w:sz w:val="18"/>
                <w:szCs w:val="18"/>
              </w:rPr>
            </w:pPr>
            <w:r w:rsidRPr="002C2CCA">
              <w:rPr>
                <w:rFonts w:ascii="Meiryo" w:eastAsia="Meiryo" w:hAnsi="Meiryo" w:cs="Segoe UI" w:hint="eastAsia"/>
                <w:sz w:val="18"/>
                <w:szCs w:val="18"/>
              </w:rPr>
              <w:t>Automated Notification</w:t>
            </w:r>
          </w:p>
        </w:tc>
      </w:tr>
      <w:tr w:rsidR="007C7EE7" w:rsidRPr="002C2CCA" w14:paraId="4B4671BE" w14:textId="77777777" w:rsidTr="00606C3B">
        <w:tc>
          <w:tcPr>
            <w:tcW w:w="1975" w:type="dxa"/>
            <w:shd w:val="clear" w:color="auto" w:fill="E6E6E6"/>
          </w:tcPr>
          <w:p w14:paraId="444F7F6D" w14:textId="4AF4274E" w:rsidR="007C7EE7" w:rsidRPr="002C2CCA" w:rsidRDefault="007C7EE7" w:rsidP="002C2CCA">
            <w:pPr>
              <w:snapToGrid w:val="0"/>
              <w:rPr>
                <w:rFonts w:ascii="Meiryo" w:eastAsia="Meiryo" w:hAnsi="Meiryo" w:cs="Segoe UI"/>
                <w:sz w:val="18"/>
                <w:szCs w:val="18"/>
              </w:rPr>
            </w:pPr>
            <w:r w:rsidRPr="002C2CCA">
              <w:rPr>
                <w:rFonts w:ascii="Meiryo" w:eastAsia="Meiryo" w:hAnsi="Meiryo" w:cs="Segoe UI" w:hint="eastAsia"/>
                <w:sz w:val="18"/>
                <w:szCs w:val="18"/>
              </w:rPr>
              <w:t>Provisioning Scripts</w:t>
            </w:r>
          </w:p>
        </w:tc>
        <w:tc>
          <w:tcPr>
            <w:tcW w:w="7075" w:type="dxa"/>
            <w:shd w:val="clear" w:color="auto" w:fill="E6E6E6"/>
          </w:tcPr>
          <w:p w14:paraId="682603CF" w14:textId="77777777" w:rsidR="007C7EE7" w:rsidRDefault="00041DC5" w:rsidP="002C2CCA">
            <w:pPr>
              <w:snapToGrid w:val="0"/>
              <w:rPr>
                <w:rFonts w:ascii="Meiryo" w:eastAsia="Meiryo" w:hAnsi="Meiryo" w:cs="Segoe UI"/>
                <w:sz w:val="18"/>
                <w:szCs w:val="18"/>
              </w:rPr>
            </w:pPr>
            <w:r>
              <w:rPr>
                <w:rFonts w:ascii="Meiryo" w:eastAsia="Meiryo" w:hAnsi="Meiryo" w:cs="Segoe UI" w:hint="eastAsia"/>
                <w:sz w:val="18"/>
                <w:szCs w:val="18"/>
              </w:rPr>
              <w:t>講師の指定がある場合はプロビジョニングスクリプトを指定します。</w:t>
            </w:r>
          </w:p>
          <w:p w14:paraId="014EE8D2" w14:textId="0A30DCA1" w:rsidR="007460EE" w:rsidRPr="002C2CCA" w:rsidRDefault="000541B6" w:rsidP="002C2CCA">
            <w:pPr>
              <w:snapToGrid w:val="0"/>
              <w:rPr>
                <w:rFonts w:ascii="Meiryo" w:eastAsia="Meiryo" w:hAnsi="Meiryo" w:cs="Segoe UI"/>
                <w:sz w:val="18"/>
                <w:szCs w:val="18"/>
              </w:rPr>
            </w:pPr>
            <w:r>
              <w:rPr>
                <w:rFonts w:ascii="Meiryo" w:eastAsia="Meiryo" w:hAnsi="Meiryo" w:cs="Segoe UI" w:hint="eastAsia"/>
                <w:sz w:val="18"/>
                <w:szCs w:val="18"/>
              </w:rPr>
              <w:t>今回は「</w:t>
            </w:r>
            <w:proofErr w:type="spellStart"/>
            <w:r w:rsidR="007460EE" w:rsidRPr="007460EE">
              <w:rPr>
                <w:rFonts w:ascii="Meiryo" w:eastAsia="Meiryo" w:hAnsi="Meiryo" w:cs="Segoe UI"/>
                <w:sz w:val="18"/>
                <w:szCs w:val="18"/>
              </w:rPr>
              <w:t>TrendM-locale_zone</w:t>
            </w:r>
            <w:proofErr w:type="spellEnd"/>
            <w:r>
              <w:rPr>
                <w:rFonts w:ascii="Meiryo" w:eastAsia="Meiryo" w:hAnsi="Meiryo" w:cs="Segoe UI" w:hint="eastAsia"/>
                <w:sz w:val="18"/>
                <w:szCs w:val="18"/>
              </w:rPr>
              <w:t>」</w:t>
            </w:r>
            <w:r w:rsidR="007460EE">
              <w:rPr>
                <w:rFonts w:ascii="Meiryo" w:eastAsia="Meiryo" w:hAnsi="Meiryo" w:cs="Segoe UI" w:hint="eastAsia"/>
                <w:sz w:val="18"/>
                <w:szCs w:val="18"/>
              </w:rPr>
              <w:t>を指定ください。</w:t>
            </w:r>
          </w:p>
        </w:tc>
        <w:bookmarkStart w:id="11" w:name="_GoBack"/>
        <w:bookmarkEnd w:id="11"/>
      </w:tr>
      <w:tr w:rsidR="007C7EE7" w:rsidRPr="002C2CCA" w14:paraId="5D0B4005" w14:textId="77777777" w:rsidTr="00606C3B">
        <w:tc>
          <w:tcPr>
            <w:tcW w:w="1975" w:type="dxa"/>
            <w:shd w:val="clear" w:color="auto" w:fill="E6E6E6"/>
          </w:tcPr>
          <w:p w14:paraId="68865B5E" w14:textId="77777777" w:rsidR="007C7EE7" w:rsidRPr="002C2CCA" w:rsidRDefault="007C7EE7" w:rsidP="002C2CCA">
            <w:pPr>
              <w:snapToGrid w:val="0"/>
              <w:rPr>
                <w:rFonts w:ascii="Meiryo" w:eastAsia="Meiryo" w:hAnsi="Meiryo" w:cs="Segoe UI"/>
                <w:sz w:val="18"/>
                <w:szCs w:val="18"/>
              </w:rPr>
            </w:pPr>
            <w:r w:rsidRPr="002C2CCA">
              <w:rPr>
                <w:rFonts w:ascii="Meiryo" w:eastAsia="Meiryo" w:hAnsi="Meiryo" w:cs="Segoe UI" w:hint="eastAsia"/>
                <w:sz w:val="18"/>
                <w:szCs w:val="18"/>
              </w:rPr>
              <w:t>Host Name</w:t>
            </w:r>
          </w:p>
        </w:tc>
        <w:tc>
          <w:tcPr>
            <w:tcW w:w="7075" w:type="dxa"/>
            <w:shd w:val="clear" w:color="auto" w:fill="E6E6E6"/>
          </w:tcPr>
          <w:p w14:paraId="056C062F" w14:textId="77777777" w:rsidR="007C7EE7" w:rsidRPr="002C2CCA" w:rsidRDefault="007C7EE7" w:rsidP="002C2CCA">
            <w:pPr>
              <w:snapToGrid w:val="0"/>
              <w:rPr>
                <w:rFonts w:ascii="Meiryo" w:eastAsia="Meiryo" w:hAnsi="Meiryo" w:cs="Segoe UI"/>
                <w:sz w:val="18"/>
                <w:szCs w:val="18"/>
              </w:rPr>
            </w:pPr>
            <w:r w:rsidRPr="002C2CCA">
              <w:rPr>
                <w:rFonts w:ascii="Meiryo" w:eastAsia="Meiryo" w:hAnsi="Meiryo" w:cs="Segoe UI" w:hint="eastAsia"/>
                <w:sz w:val="18"/>
                <w:szCs w:val="18"/>
              </w:rPr>
              <w:t>ご自身のアカウントを利用している方: 任意</w:t>
            </w:r>
          </w:p>
          <w:p w14:paraId="1C35F52B" w14:textId="4B620474" w:rsidR="007C7EE7" w:rsidRPr="002C2CCA" w:rsidRDefault="007C7EE7" w:rsidP="00C72986">
            <w:pPr>
              <w:snapToGrid w:val="0"/>
              <w:rPr>
                <w:rFonts w:ascii="Meiryo" w:eastAsia="Meiryo" w:hAnsi="Meiryo" w:cs="Segoe UI"/>
                <w:b/>
                <w:sz w:val="18"/>
                <w:szCs w:val="18"/>
              </w:rPr>
            </w:pPr>
            <w:r w:rsidRPr="002C2CCA">
              <w:rPr>
                <w:rFonts w:ascii="Meiryo" w:eastAsia="Meiryo" w:hAnsi="Meiryo" w:cs="Segoe UI" w:hint="eastAsia"/>
                <w:b/>
                <w:sz w:val="18"/>
                <w:szCs w:val="18"/>
              </w:rPr>
              <w:t xml:space="preserve">IBMから貸与したアカウントを利用している方: </w:t>
            </w:r>
            <w:proofErr w:type="spellStart"/>
            <w:r w:rsidR="00C72986">
              <w:rPr>
                <w:rFonts w:ascii="Meiryo" w:eastAsia="Meiryo" w:hAnsi="Meiryo" w:cs="Segoe UI"/>
                <w:b/>
                <w:sz w:val="18"/>
                <w:szCs w:val="18"/>
              </w:rPr>
              <w:t>xxxx-dsm</w:t>
            </w:r>
            <w:proofErr w:type="spellEnd"/>
          </w:p>
        </w:tc>
      </w:tr>
      <w:tr w:rsidR="007C7EE7" w:rsidRPr="002C2CCA" w14:paraId="2FC58DC8" w14:textId="77777777" w:rsidTr="00606C3B">
        <w:tc>
          <w:tcPr>
            <w:tcW w:w="1975" w:type="dxa"/>
            <w:shd w:val="clear" w:color="auto" w:fill="E6E6E6"/>
          </w:tcPr>
          <w:p w14:paraId="13A3F203" w14:textId="77777777" w:rsidR="007C7EE7" w:rsidRPr="002C2CCA" w:rsidRDefault="007C7EE7" w:rsidP="002C2CCA">
            <w:pPr>
              <w:snapToGrid w:val="0"/>
              <w:rPr>
                <w:rFonts w:ascii="Meiryo" w:eastAsia="Meiryo" w:hAnsi="Meiryo" w:cs="Segoe UI"/>
                <w:sz w:val="18"/>
                <w:szCs w:val="18"/>
              </w:rPr>
            </w:pPr>
            <w:r w:rsidRPr="002C2CCA">
              <w:rPr>
                <w:rFonts w:ascii="Meiryo" w:eastAsia="Meiryo" w:hAnsi="Meiryo" w:cs="Segoe UI" w:hint="eastAsia"/>
                <w:sz w:val="18"/>
                <w:szCs w:val="18"/>
              </w:rPr>
              <w:t>Domain Name</w:t>
            </w:r>
          </w:p>
        </w:tc>
        <w:tc>
          <w:tcPr>
            <w:tcW w:w="7075" w:type="dxa"/>
            <w:shd w:val="clear" w:color="auto" w:fill="E6E6E6"/>
          </w:tcPr>
          <w:p w14:paraId="138809AD" w14:textId="77777777" w:rsidR="007C7EE7" w:rsidRPr="002C2CCA" w:rsidRDefault="007C7EE7" w:rsidP="002C2CCA">
            <w:pPr>
              <w:snapToGrid w:val="0"/>
              <w:rPr>
                <w:rFonts w:ascii="Meiryo" w:eastAsia="Meiryo" w:hAnsi="Meiryo" w:cs="Segoe UI"/>
                <w:sz w:val="18"/>
                <w:szCs w:val="18"/>
              </w:rPr>
            </w:pPr>
            <w:r w:rsidRPr="002C2CCA">
              <w:rPr>
                <w:rFonts w:ascii="Meiryo" w:eastAsia="Meiryo" w:hAnsi="Meiryo" w:cs="Segoe UI" w:hint="eastAsia"/>
                <w:sz w:val="18"/>
                <w:szCs w:val="18"/>
              </w:rPr>
              <w:t>ご自身のアカウントを利用している方: 任意</w:t>
            </w:r>
          </w:p>
          <w:p w14:paraId="64E7E83E" w14:textId="7A54C7CD" w:rsidR="007C7EE7" w:rsidRPr="002C2CCA" w:rsidRDefault="007C7EE7" w:rsidP="00C72986">
            <w:pPr>
              <w:snapToGrid w:val="0"/>
              <w:rPr>
                <w:rFonts w:ascii="Meiryo" w:eastAsia="Meiryo" w:hAnsi="Meiryo" w:cs="Segoe UI"/>
                <w:b/>
                <w:sz w:val="18"/>
                <w:szCs w:val="18"/>
              </w:rPr>
            </w:pPr>
            <w:r w:rsidRPr="002C2CCA">
              <w:rPr>
                <w:rFonts w:ascii="Meiryo" w:eastAsia="Meiryo" w:hAnsi="Meiryo" w:cs="Segoe UI" w:hint="eastAsia"/>
                <w:b/>
                <w:sz w:val="18"/>
                <w:szCs w:val="18"/>
              </w:rPr>
              <w:t>IBMから貸与したアカウントを利用している方: h</w:t>
            </w:r>
            <w:r w:rsidR="00C72986">
              <w:rPr>
                <w:rFonts w:ascii="Meiryo" w:eastAsia="Meiryo" w:hAnsi="Meiryo" w:cs="Segoe UI"/>
                <w:b/>
                <w:sz w:val="18"/>
                <w:szCs w:val="18"/>
              </w:rPr>
              <w:t>ol.com</w:t>
            </w:r>
          </w:p>
        </w:tc>
      </w:tr>
    </w:tbl>
    <w:p w14:paraId="48DD03C7" w14:textId="77777777" w:rsidR="007C7EE7" w:rsidRPr="002C2CCA" w:rsidRDefault="007C7EE7" w:rsidP="002C2CCA">
      <w:pPr>
        <w:snapToGrid w:val="0"/>
        <w:rPr>
          <w:rFonts w:ascii="Meiryo" w:eastAsia="Meiryo" w:hAnsi="Meiryo" w:cs="Segoe UI"/>
          <w:sz w:val="20"/>
          <w:szCs w:val="20"/>
        </w:rPr>
      </w:pPr>
      <w:r w:rsidRPr="002C2CCA">
        <w:rPr>
          <w:rFonts w:ascii="Meiryo" w:eastAsia="Meiryo" w:hAnsi="Meiryo" w:cs="ＭＳ ゴシック" w:hint="eastAsia"/>
          <w:sz w:val="20"/>
          <w:szCs w:val="20"/>
        </w:rPr>
        <w:t>※</w:t>
      </w:r>
      <w:r w:rsidRPr="002C2CCA">
        <w:rPr>
          <w:rFonts w:ascii="Meiryo" w:eastAsia="Meiryo" w:hAnsi="Meiryo" w:cs="Segoe UI" w:hint="eastAsia"/>
          <w:sz w:val="20"/>
          <w:szCs w:val="20"/>
        </w:rPr>
        <w:t>他はデフォルト設定、講師から何か指定がある場合はそちらに従ってください。</w:t>
      </w:r>
    </w:p>
    <w:p w14:paraId="61E6C621" w14:textId="77777777" w:rsidR="007C7EE7" w:rsidRPr="002C2CCA" w:rsidRDefault="007C7EE7" w:rsidP="002C2CCA">
      <w:pPr>
        <w:snapToGrid w:val="0"/>
        <w:rPr>
          <w:rFonts w:ascii="Meiryo" w:eastAsia="Meiryo" w:hAnsi="Meiryo" w:cs="Segoe UI"/>
          <w:sz w:val="20"/>
          <w:szCs w:val="20"/>
        </w:rPr>
      </w:pPr>
    </w:p>
    <w:p w14:paraId="6E2017C4" w14:textId="5C83CA73" w:rsidR="00041DC5" w:rsidRPr="00041DC5" w:rsidRDefault="007C7EE7" w:rsidP="00041DC5">
      <w:pPr>
        <w:snapToGrid w:val="0"/>
        <w:rPr>
          <w:rFonts w:ascii="Meiryo" w:eastAsia="Meiryo" w:hAnsi="Meiryo" w:cs="Segoe UI"/>
          <w:sz w:val="20"/>
          <w:szCs w:val="20"/>
        </w:rPr>
      </w:pPr>
      <w:r w:rsidRPr="002C2CCA">
        <w:rPr>
          <w:rFonts w:ascii="Meiryo" w:eastAsia="Meiryo" w:hAnsi="Meiryo" w:cs="Segoe UI" w:hint="eastAsia"/>
          <w:sz w:val="20"/>
          <w:szCs w:val="20"/>
        </w:rPr>
        <w:t>仮想インスタンスの構築方法がわからない場合は、「SoftLayerハンズオン初級編ガイド」を参考にしてください。</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6"/>
      </w:tblGrid>
      <w:tr w:rsidR="00041DC5" w:rsidRPr="002C2CCA" w14:paraId="17B0026F" w14:textId="77777777" w:rsidTr="00C56600">
        <w:tc>
          <w:tcPr>
            <w:tcW w:w="0" w:type="auto"/>
            <w:tcBorders>
              <w:top w:val="single" w:sz="8" w:space="0" w:color="FFFFFF"/>
              <w:left w:val="single" w:sz="8" w:space="0" w:color="FFFFFF"/>
              <w:bottom w:val="single" w:sz="8" w:space="0" w:color="FFFFFF"/>
              <w:right w:val="single" w:sz="8" w:space="0" w:color="FFFFFF"/>
            </w:tcBorders>
            <w:shd w:val="solid" w:color="E6E6E6" w:fill="E6E6E6"/>
            <w:tcMar>
              <w:top w:w="0" w:type="dxa"/>
              <w:left w:w="108" w:type="dxa"/>
              <w:bottom w:w="0" w:type="dxa"/>
              <w:right w:w="108" w:type="dxa"/>
            </w:tcMar>
          </w:tcPr>
          <w:p w14:paraId="603CBBC1" w14:textId="77777777" w:rsidR="00041DC5" w:rsidRPr="002C2CCA" w:rsidRDefault="00041DC5" w:rsidP="00C56600">
            <w:pPr>
              <w:snapToGrid w:val="0"/>
              <w:rPr>
                <w:rFonts w:ascii="Meiryo" w:eastAsia="Meiryo" w:hAnsi="Meiryo" w:cs="Segoe UI"/>
                <w:sz w:val="20"/>
                <w:szCs w:val="20"/>
              </w:rPr>
            </w:pPr>
            <w:r w:rsidRPr="002C2CCA">
              <w:rPr>
                <w:rFonts w:ascii="Meiryo" w:eastAsia="Meiryo" w:hAnsi="Meiryo" w:cs="Segoe UI" w:hint="eastAsia"/>
                <w:sz w:val="20"/>
                <w:szCs w:val="20"/>
              </w:rPr>
              <w:t>【SoftLayerハンズオン初級編ガイド】</w:t>
            </w:r>
          </w:p>
          <w:p w14:paraId="14FBB734" w14:textId="77777777" w:rsidR="00041DC5" w:rsidRPr="002C2CCA" w:rsidRDefault="00770332" w:rsidP="00C56600">
            <w:pPr>
              <w:snapToGrid w:val="0"/>
              <w:rPr>
                <w:rFonts w:ascii="Meiryo" w:eastAsia="Meiryo" w:hAnsi="Meiryo"/>
              </w:rPr>
            </w:pPr>
            <w:hyperlink r:id="rId19" w:history="1">
              <w:r w:rsidR="00041DC5" w:rsidRPr="002C2CCA">
                <w:rPr>
                  <w:rStyle w:val="ad"/>
                  <w:rFonts w:ascii="Meiryo" w:eastAsia="Meiryo" w:hAnsi="Meiryo"/>
                </w:rPr>
                <w:t>https://ibm.box.com/slhandson12</w:t>
              </w:r>
            </w:hyperlink>
          </w:p>
        </w:tc>
      </w:tr>
    </w:tbl>
    <w:p w14:paraId="565A2D2C" w14:textId="77777777" w:rsidR="00041DC5" w:rsidRPr="002C2CCA" w:rsidRDefault="00041DC5" w:rsidP="00041DC5">
      <w:pPr>
        <w:snapToGrid w:val="0"/>
        <w:rPr>
          <w:rFonts w:ascii="Meiryo" w:eastAsia="Meiryo" w:hAnsi="Meiryo" w:cs="Segoe UI"/>
        </w:rPr>
      </w:pPr>
    </w:p>
    <w:p w14:paraId="27DD4155" w14:textId="77777777" w:rsidR="00041DC5" w:rsidRPr="002C2CCA" w:rsidRDefault="00041DC5" w:rsidP="002C2CCA">
      <w:pPr>
        <w:snapToGrid w:val="0"/>
        <w:rPr>
          <w:rFonts w:ascii="Meiryo" w:eastAsia="Meiryo" w:hAnsi="Meiryo" w:cs="Segoe UI"/>
        </w:rPr>
      </w:pPr>
    </w:p>
    <w:p w14:paraId="3BF15434" w14:textId="77777777" w:rsidR="0077734D" w:rsidRPr="002C2CCA" w:rsidRDefault="0077734D" w:rsidP="002C2CCA">
      <w:pPr>
        <w:snapToGrid w:val="0"/>
        <w:rPr>
          <w:rFonts w:ascii="Meiryo" w:eastAsia="Meiryo" w:hAnsi="Meiryo" w:cs="Segoe UI"/>
        </w:rPr>
      </w:pPr>
    </w:p>
    <w:p w14:paraId="27733264" w14:textId="6BCC163A" w:rsidR="002060F1" w:rsidRPr="002B0429" w:rsidRDefault="002060F1" w:rsidP="005E0E22">
      <w:pPr>
        <w:snapToGrid w:val="0"/>
        <w:jc w:val="left"/>
        <w:rPr>
          <w:rFonts w:ascii="Meiryo" w:eastAsia="Meiryo" w:hAnsi="Segoe UI" w:cs="Segoe UI"/>
        </w:rPr>
      </w:pPr>
      <w:r w:rsidRPr="002C2CCA">
        <w:rPr>
          <w:rFonts w:ascii="Meiryo" w:eastAsia="Meiryo" w:hAnsi="Meiryo" w:cs="Segoe UI" w:hint="eastAsia"/>
        </w:rPr>
        <w:br w:type="page"/>
      </w:r>
    </w:p>
    <w:p w14:paraId="0960F814" w14:textId="77777777" w:rsidR="002060F1" w:rsidRPr="002B0429" w:rsidRDefault="002060F1" w:rsidP="002B0429">
      <w:pPr>
        <w:snapToGrid w:val="0"/>
        <w:jc w:val="left"/>
        <w:rPr>
          <w:rFonts w:ascii="Meiryo" w:eastAsia="Meiryo" w:hAnsi="Segoe UI" w:cs="Segoe UI"/>
        </w:rPr>
      </w:pPr>
    </w:p>
    <w:p w14:paraId="6819D142" w14:textId="77777777" w:rsidR="002060F1" w:rsidRPr="002B0429" w:rsidRDefault="002060F1" w:rsidP="002B0429">
      <w:pPr>
        <w:snapToGrid w:val="0"/>
        <w:jc w:val="left"/>
        <w:rPr>
          <w:rFonts w:ascii="Meiryo" w:eastAsia="Meiryo" w:hAnsi="Segoe UI" w:cs="Segoe UI"/>
        </w:rPr>
      </w:pPr>
    </w:p>
    <w:p w14:paraId="417DC172" w14:textId="77777777" w:rsidR="002060F1" w:rsidRPr="002B0429" w:rsidRDefault="002060F1" w:rsidP="002B0429">
      <w:pPr>
        <w:snapToGrid w:val="0"/>
        <w:jc w:val="left"/>
        <w:rPr>
          <w:rFonts w:ascii="Meiryo" w:eastAsia="Meiryo" w:hAnsi="Segoe UI" w:cs="Segoe UI"/>
        </w:rPr>
      </w:pPr>
    </w:p>
    <w:p w14:paraId="1072FE8B" w14:textId="77777777" w:rsidR="002060F1" w:rsidRPr="002B0429" w:rsidRDefault="002060F1" w:rsidP="002B0429">
      <w:pPr>
        <w:snapToGrid w:val="0"/>
        <w:jc w:val="left"/>
        <w:rPr>
          <w:rFonts w:ascii="Meiryo" w:eastAsia="Meiryo" w:hAnsi="Segoe UI" w:cs="Segoe UI"/>
        </w:rPr>
      </w:pPr>
    </w:p>
    <w:p w14:paraId="269BE2F4" w14:textId="77777777" w:rsidR="002060F1" w:rsidRPr="002B0429" w:rsidRDefault="002060F1" w:rsidP="002B0429">
      <w:pPr>
        <w:snapToGrid w:val="0"/>
        <w:jc w:val="left"/>
        <w:rPr>
          <w:rFonts w:ascii="Meiryo" w:eastAsia="Meiryo" w:hAnsi="Segoe UI" w:cs="Segoe UI"/>
        </w:rPr>
      </w:pPr>
    </w:p>
    <w:p w14:paraId="455E76EB" w14:textId="77777777" w:rsidR="00A1478A" w:rsidRPr="002B0429" w:rsidRDefault="00A1478A" w:rsidP="002B0429">
      <w:pPr>
        <w:snapToGrid w:val="0"/>
        <w:jc w:val="left"/>
        <w:rPr>
          <w:rFonts w:ascii="Meiryo" w:eastAsia="Meiryo" w:hAnsi="Segoe UI" w:cs="Segoe UI"/>
        </w:rPr>
      </w:pPr>
    </w:p>
    <w:p w14:paraId="5404EBC3" w14:textId="77777777" w:rsidR="00A1478A" w:rsidRPr="002B0429" w:rsidRDefault="00A1478A" w:rsidP="002B0429">
      <w:pPr>
        <w:snapToGrid w:val="0"/>
        <w:jc w:val="left"/>
        <w:rPr>
          <w:rFonts w:ascii="Meiryo" w:eastAsia="Meiryo" w:hAnsi="Segoe UI" w:cs="Segoe UI"/>
        </w:rPr>
      </w:pPr>
    </w:p>
    <w:p w14:paraId="5BD5823D" w14:textId="77777777" w:rsidR="00A1478A" w:rsidRPr="002B0429" w:rsidRDefault="00A1478A" w:rsidP="002B0429">
      <w:pPr>
        <w:snapToGrid w:val="0"/>
        <w:jc w:val="left"/>
        <w:rPr>
          <w:rFonts w:ascii="Meiryo" w:eastAsia="Meiryo" w:hAnsi="Segoe UI" w:cs="Segoe UI"/>
        </w:rPr>
      </w:pPr>
    </w:p>
    <w:p w14:paraId="28F2354E" w14:textId="77777777" w:rsidR="00A1478A" w:rsidRPr="002B0429" w:rsidRDefault="00A1478A" w:rsidP="002B0429">
      <w:pPr>
        <w:snapToGrid w:val="0"/>
        <w:jc w:val="left"/>
        <w:rPr>
          <w:rFonts w:ascii="Meiryo" w:eastAsia="Meiryo" w:hAnsi="Segoe UI" w:cs="Segoe UI"/>
        </w:rPr>
      </w:pPr>
    </w:p>
    <w:p w14:paraId="6EF3AE53" w14:textId="77777777" w:rsidR="00A1478A" w:rsidRPr="002B0429" w:rsidRDefault="00A1478A" w:rsidP="002B0429">
      <w:pPr>
        <w:snapToGrid w:val="0"/>
        <w:jc w:val="left"/>
        <w:rPr>
          <w:rFonts w:ascii="Meiryo" w:eastAsia="Meiryo" w:hAnsi="Segoe UI" w:cs="Segoe UI"/>
        </w:rPr>
      </w:pPr>
    </w:p>
    <w:p w14:paraId="769ECE43" w14:textId="77777777" w:rsidR="00A1478A" w:rsidRDefault="00A1478A" w:rsidP="002B0429">
      <w:pPr>
        <w:snapToGrid w:val="0"/>
        <w:jc w:val="left"/>
        <w:rPr>
          <w:rFonts w:ascii="Meiryo" w:eastAsia="Meiryo" w:hAnsi="Segoe UI" w:cs="Segoe UI"/>
        </w:rPr>
      </w:pPr>
    </w:p>
    <w:p w14:paraId="0499835B" w14:textId="77777777" w:rsidR="002B0429" w:rsidRPr="002B0429" w:rsidRDefault="002B0429" w:rsidP="002B0429">
      <w:pPr>
        <w:snapToGrid w:val="0"/>
        <w:jc w:val="left"/>
        <w:rPr>
          <w:rFonts w:ascii="Meiryo" w:eastAsia="Meiryo" w:hAnsi="Segoe UI" w:cs="Segoe UI"/>
        </w:rPr>
      </w:pPr>
    </w:p>
    <w:p w14:paraId="455BCAE3" w14:textId="77777777" w:rsidR="00A1478A" w:rsidRPr="002B0429" w:rsidRDefault="00A1478A" w:rsidP="002B0429">
      <w:pPr>
        <w:snapToGrid w:val="0"/>
        <w:jc w:val="left"/>
        <w:rPr>
          <w:rFonts w:ascii="Meiryo" w:eastAsia="Meiryo" w:hAnsi="Segoe UI" w:cs="Segoe UI"/>
        </w:rPr>
      </w:pPr>
    </w:p>
    <w:p w14:paraId="6D834BB1" w14:textId="77777777" w:rsidR="002060F1" w:rsidRPr="002B0429" w:rsidRDefault="002060F1" w:rsidP="002B0429">
      <w:pPr>
        <w:snapToGrid w:val="0"/>
        <w:jc w:val="left"/>
        <w:rPr>
          <w:rFonts w:ascii="Meiryo" w:eastAsia="Meiryo" w:hAnsi="Segoe UI" w:cs="Segoe UI"/>
        </w:rPr>
      </w:pPr>
    </w:p>
    <w:p w14:paraId="60FBAE59" w14:textId="77777777" w:rsidR="004C7A48" w:rsidRPr="002B0429" w:rsidRDefault="004C7A48" w:rsidP="002B0429">
      <w:pPr>
        <w:snapToGrid w:val="0"/>
        <w:jc w:val="left"/>
        <w:rPr>
          <w:rFonts w:ascii="Meiryo" w:eastAsia="Meiryo" w:hAnsi="Segoe UI" w:cs="Segoe UI"/>
        </w:rPr>
      </w:pPr>
    </w:p>
    <w:p w14:paraId="325C7FA6" w14:textId="144633F6" w:rsidR="00A1478A" w:rsidRPr="002B0429" w:rsidRDefault="00A1478A" w:rsidP="002B0429">
      <w:pPr>
        <w:tabs>
          <w:tab w:val="left" w:pos="-720"/>
          <w:tab w:val="left" w:pos="0"/>
          <w:tab w:val="left" w:pos="720"/>
          <w:tab w:val="left" w:pos="1440"/>
          <w:tab w:val="left" w:pos="2160"/>
          <w:tab w:val="left" w:pos="2880"/>
          <w:tab w:val="left" w:pos="3600"/>
          <w:tab w:val="left" w:pos="4320"/>
        </w:tabs>
        <w:autoSpaceDE w:val="0"/>
        <w:autoSpaceDN w:val="0"/>
        <w:adjustRightInd w:val="0"/>
        <w:snapToGrid w:val="0"/>
        <w:spacing w:line="240" w:lineRule="exact"/>
        <w:jc w:val="left"/>
        <w:rPr>
          <w:rFonts w:ascii="Meiryo" w:eastAsia="Meiryo" w:hAnsi="Segoe UI" w:cs="Segoe UI"/>
          <w:color w:val="000000"/>
          <w:kern w:val="0"/>
          <w:sz w:val="20"/>
          <w:szCs w:val="20"/>
        </w:rPr>
      </w:pPr>
      <w:r w:rsidRPr="002B0429">
        <w:rPr>
          <w:rFonts w:ascii="Meiryo" w:eastAsia="Meiryo" w:hAnsi="Segoe UI" w:cs="Segoe UI" w:hint="eastAsia"/>
          <w:color w:val="000000"/>
          <w:kern w:val="0"/>
          <w:sz w:val="20"/>
          <w:szCs w:val="20"/>
        </w:rPr>
        <w:t>©</w:t>
      </w:r>
      <w:r w:rsidRPr="002B0429">
        <w:rPr>
          <w:rFonts w:ascii="Meiryo" w:eastAsia="Meiryo" w:hAnsi="Segoe UI" w:cs="Segoe UI" w:hint="eastAsia"/>
          <w:color w:val="000000"/>
          <w:kern w:val="0"/>
          <w:sz w:val="20"/>
          <w:szCs w:val="20"/>
        </w:rPr>
        <w:t xml:space="preserve"> Copyright IBM</w:t>
      </w:r>
      <w:r w:rsidRPr="002B0429">
        <w:rPr>
          <w:rFonts w:ascii="Meiryo" w:eastAsia="Meiryo" w:hAnsi="Segoe UI" w:cs="Segoe UI" w:hint="eastAsia"/>
          <w:color w:val="000000"/>
          <w:kern w:val="0"/>
          <w:sz w:val="20"/>
          <w:szCs w:val="20"/>
        </w:rPr>
        <w:t> </w:t>
      </w:r>
      <w:r w:rsidRPr="002B0429">
        <w:rPr>
          <w:rFonts w:ascii="Meiryo" w:eastAsia="Meiryo" w:hAnsi="Segoe UI" w:cs="Segoe UI" w:hint="eastAsia"/>
          <w:color w:val="000000"/>
          <w:kern w:val="0"/>
          <w:sz w:val="20"/>
          <w:szCs w:val="20"/>
        </w:rPr>
        <w:t>Corporation 201</w:t>
      </w:r>
      <w:r w:rsidR="00AD5161" w:rsidRPr="002B0429">
        <w:rPr>
          <w:rFonts w:ascii="Meiryo" w:eastAsia="Meiryo" w:hAnsi="Segoe UI" w:cs="Segoe UI" w:hint="eastAsia"/>
          <w:color w:val="000000"/>
          <w:kern w:val="0"/>
          <w:sz w:val="20"/>
          <w:szCs w:val="20"/>
        </w:rPr>
        <w:t>6</w:t>
      </w:r>
    </w:p>
    <w:p w14:paraId="2199CBB0" w14:textId="77777777" w:rsidR="00A1478A" w:rsidRPr="002B0429" w:rsidRDefault="00A1478A" w:rsidP="002B0429">
      <w:pPr>
        <w:tabs>
          <w:tab w:val="left" w:pos="-720"/>
          <w:tab w:val="left" w:pos="0"/>
          <w:tab w:val="left" w:pos="720"/>
          <w:tab w:val="left" w:pos="1440"/>
          <w:tab w:val="left" w:pos="2160"/>
          <w:tab w:val="left" w:pos="2880"/>
          <w:tab w:val="left" w:pos="3600"/>
          <w:tab w:val="left" w:pos="4320"/>
        </w:tabs>
        <w:autoSpaceDE w:val="0"/>
        <w:autoSpaceDN w:val="0"/>
        <w:adjustRightInd w:val="0"/>
        <w:snapToGrid w:val="0"/>
        <w:spacing w:line="240" w:lineRule="exact"/>
        <w:jc w:val="left"/>
        <w:rPr>
          <w:rFonts w:ascii="Meiryo" w:eastAsia="Meiryo" w:hAnsi="Segoe UI" w:cs="Segoe UI"/>
          <w:color w:val="000000"/>
          <w:kern w:val="0"/>
          <w:sz w:val="20"/>
          <w:szCs w:val="20"/>
        </w:rPr>
      </w:pPr>
      <w:r w:rsidRPr="002B0429">
        <w:rPr>
          <w:rFonts w:ascii="Meiryo" w:eastAsia="Meiryo" w:hAnsi="Segoe UI" w:cs="Segoe UI" w:hint="eastAsia"/>
          <w:color w:val="000000"/>
          <w:kern w:val="0"/>
          <w:sz w:val="20"/>
          <w:szCs w:val="20"/>
        </w:rPr>
        <w:t> </w:t>
      </w:r>
    </w:p>
    <w:p w14:paraId="2427E440" w14:textId="77777777" w:rsidR="00A1478A" w:rsidRPr="002B0429" w:rsidRDefault="00A1478A" w:rsidP="002B0429">
      <w:pPr>
        <w:tabs>
          <w:tab w:val="left" w:pos="-720"/>
          <w:tab w:val="left" w:pos="0"/>
          <w:tab w:val="left" w:pos="720"/>
          <w:tab w:val="left" w:pos="1440"/>
          <w:tab w:val="left" w:pos="2160"/>
          <w:tab w:val="left" w:pos="2880"/>
          <w:tab w:val="left" w:pos="3600"/>
          <w:tab w:val="left" w:pos="4320"/>
        </w:tabs>
        <w:autoSpaceDE w:val="0"/>
        <w:autoSpaceDN w:val="0"/>
        <w:adjustRightInd w:val="0"/>
        <w:snapToGrid w:val="0"/>
        <w:spacing w:line="240" w:lineRule="exact"/>
        <w:jc w:val="left"/>
        <w:rPr>
          <w:rFonts w:ascii="Meiryo" w:eastAsia="Meiryo" w:hAnsi="Segoe UI" w:cs="Segoe UI"/>
          <w:color w:val="000000"/>
          <w:kern w:val="0"/>
          <w:sz w:val="20"/>
          <w:szCs w:val="20"/>
        </w:rPr>
      </w:pPr>
      <w:r w:rsidRPr="002B0429">
        <w:rPr>
          <w:rFonts w:ascii="Meiryo" w:eastAsia="Meiryo" w:hAnsi="Segoe UI" w:cs="Segoe UI" w:hint="eastAsia"/>
          <w:color w:val="000000"/>
          <w:kern w:val="0"/>
          <w:sz w:val="20"/>
          <w:szCs w:val="20"/>
        </w:rPr>
        <w:t>IBM</w:t>
      </w:r>
      <w:r w:rsidRPr="002B0429">
        <w:rPr>
          <w:rFonts w:ascii="Meiryo" w:eastAsia="Meiryo" w:hAnsi="Segoe UI" w:cs="Segoe UI" w:hint="eastAsia"/>
          <w:color w:val="000000"/>
          <w:kern w:val="0"/>
          <w:sz w:val="20"/>
          <w:szCs w:val="20"/>
        </w:rPr>
        <w:t> </w:t>
      </w:r>
      <w:r w:rsidRPr="002B0429">
        <w:rPr>
          <w:rFonts w:ascii="Meiryo" w:eastAsia="Meiryo" w:hAnsi="Segoe UI" w:cs="Segoe UI" w:hint="eastAsia"/>
          <w:color w:val="000000"/>
          <w:kern w:val="0"/>
          <w:sz w:val="20"/>
          <w:szCs w:val="20"/>
        </w:rPr>
        <w:t>Global Services</w:t>
      </w:r>
    </w:p>
    <w:p w14:paraId="296C1F67" w14:textId="77777777" w:rsidR="00A1478A" w:rsidRPr="002B0429" w:rsidRDefault="00A1478A" w:rsidP="002B0429">
      <w:pPr>
        <w:tabs>
          <w:tab w:val="left" w:pos="-720"/>
          <w:tab w:val="left" w:pos="0"/>
          <w:tab w:val="left" w:pos="720"/>
          <w:tab w:val="left" w:pos="1440"/>
          <w:tab w:val="left" w:pos="2160"/>
          <w:tab w:val="left" w:pos="2880"/>
          <w:tab w:val="left" w:pos="3600"/>
          <w:tab w:val="left" w:pos="4320"/>
        </w:tabs>
        <w:autoSpaceDE w:val="0"/>
        <w:autoSpaceDN w:val="0"/>
        <w:adjustRightInd w:val="0"/>
        <w:snapToGrid w:val="0"/>
        <w:spacing w:line="240" w:lineRule="exact"/>
        <w:jc w:val="left"/>
        <w:rPr>
          <w:rFonts w:ascii="Meiryo" w:eastAsia="Meiryo" w:hAnsi="Segoe UI" w:cs="Segoe UI"/>
          <w:color w:val="000000"/>
          <w:kern w:val="0"/>
          <w:sz w:val="20"/>
          <w:szCs w:val="20"/>
        </w:rPr>
      </w:pPr>
      <w:r w:rsidRPr="002B0429">
        <w:rPr>
          <w:rFonts w:ascii="Meiryo" w:eastAsia="Meiryo" w:hAnsi="Segoe UI" w:cs="Segoe UI" w:hint="eastAsia"/>
          <w:color w:val="000000"/>
          <w:kern w:val="0"/>
          <w:sz w:val="20"/>
          <w:szCs w:val="20"/>
        </w:rPr>
        <w:t>Route 100</w:t>
      </w:r>
    </w:p>
    <w:p w14:paraId="33FD7614" w14:textId="77777777" w:rsidR="00A1478A" w:rsidRPr="002B0429" w:rsidRDefault="00A1478A" w:rsidP="002B0429">
      <w:pPr>
        <w:tabs>
          <w:tab w:val="left" w:pos="-720"/>
          <w:tab w:val="left" w:pos="0"/>
          <w:tab w:val="left" w:pos="720"/>
          <w:tab w:val="left" w:pos="1440"/>
          <w:tab w:val="left" w:pos="2160"/>
          <w:tab w:val="left" w:pos="2880"/>
          <w:tab w:val="left" w:pos="3600"/>
          <w:tab w:val="left" w:pos="4320"/>
        </w:tabs>
        <w:autoSpaceDE w:val="0"/>
        <w:autoSpaceDN w:val="0"/>
        <w:adjustRightInd w:val="0"/>
        <w:snapToGrid w:val="0"/>
        <w:spacing w:line="240" w:lineRule="exact"/>
        <w:jc w:val="left"/>
        <w:rPr>
          <w:rFonts w:ascii="Meiryo" w:eastAsia="Meiryo" w:hAnsi="Segoe UI" w:cs="Segoe UI"/>
          <w:color w:val="000000"/>
          <w:kern w:val="0"/>
          <w:sz w:val="20"/>
          <w:szCs w:val="20"/>
        </w:rPr>
      </w:pPr>
      <w:r w:rsidRPr="002B0429">
        <w:rPr>
          <w:rFonts w:ascii="Meiryo" w:eastAsia="Meiryo" w:hAnsi="Segoe UI" w:cs="Segoe UI" w:hint="eastAsia"/>
          <w:color w:val="000000"/>
          <w:kern w:val="0"/>
          <w:sz w:val="20"/>
          <w:szCs w:val="20"/>
        </w:rPr>
        <w:t>Somers, NY 10589 U.S.A.</w:t>
      </w:r>
    </w:p>
    <w:p w14:paraId="1DA7B7EE" w14:textId="77777777" w:rsidR="00A1478A" w:rsidRPr="002B0429" w:rsidRDefault="00A1478A" w:rsidP="002B0429">
      <w:pPr>
        <w:tabs>
          <w:tab w:val="left" w:pos="-720"/>
          <w:tab w:val="left" w:pos="0"/>
          <w:tab w:val="left" w:pos="720"/>
          <w:tab w:val="left" w:pos="1440"/>
          <w:tab w:val="left" w:pos="2160"/>
          <w:tab w:val="left" w:pos="2880"/>
          <w:tab w:val="left" w:pos="3600"/>
          <w:tab w:val="left" w:pos="4320"/>
        </w:tabs>
        <w:autoSpaceDE w:val="0"/>
        <w:autoSpaceDN w:val="0"/>
        <w:adjustRightInd w:val="0"/>
        <w:snapToGrid w:val="0"/>
        <w:spacing w:line="240" w:lineRule="exact"/>
        <w:jc w:val="left"/>
        <w:rPr>
          <w:rFonts w:ascii="Meiryo" w:eastAsia="Meiryo" w:hAnsi="Segoe UI" w:cs="Segoe UI"/>
          <w:color w:val="000000"/>
          <w:kern w:val="0"/>
          <w:sz w:val="20"/>
          <w:szCs w:val="20"/>
        </w:rPr>
      </w:pPr>
      <w:r w:rsidRPr="002B0429">
        <w:rPr>
          <w:rFonts w:ascii="Meiryo" w:eastAsia="Meiryo" w:hAnsi="Segoe UI" w:cs="Segoe UI" w:hint="eastAsia"/>
          <w:color w:val="000000"/>
          <w:kern w:val="0"/>
          <w:sz w:val="20"/>
          <w:szCs w:val="20"/>
        </w:rPr>
        <w:t> </w:t>
      </w:r>
    </w:p>
    <w:p w14:paraId="4647F70F" w14:textId="77777777" w:rsidR="00A1478A" w:rsidRPr="002B0429" w:rsidRDefault="00A1478A" w:rsidP="002B0429">
      <w:pPr>
        <w:tabs>
          <w:tab w:val="left" w:pos="-720"/>
          <w:tab w:val="left" w:pos="0"/>
          <w:tab w:val="left" w:pos="720"/>
          <w:tab w:val="left" w:pos="1440"/>
          <w:tab w:val="left" w:pos="2160"/>
          <w:tab w:val="left" w:pos="2880"/>
          <w:tab w:val="left" w:pos="3600"/>
          <w:tab w:val="left" w:pos="4320"/>
        </w:tabs>
        <w:autoSpaceDE w:val="0"/>
        <w:autoSpaceDN w:val="0"/>
        <w:adjustRightInd w:val="0"/>
        <w:snapToGrid w:val="0"/>
        <w:spacing w:line="240" w:lineRule="exact"/>
        <w:jc w:val="left"/>
        <w:rPr>
          <w:rFonts w:ascii="Meiryo" w:eastAsia="Meiryo" w:hAnsi="Segoe UI" w:cs="Segoe UI"/>
          <w:color w:val="000000"/>
          <w:kern w:val="0"/>
          <w:sz w:val="20"/>
          <w:szCs w:val="20"/>
        </w:rPr>
      </w:pPr>
      <w:r w:rsidRPr="002B0429">
        <w:rPr>
          <w:rFonts w:ascii="Meiryo" w:eastAsia="Meiryo" w:hAnsi="Segoe UI" w:cs="Segoe UI" w:hint="eastAsia"/>
          <w:color w:val="000000"/>
          <w:kern w:val="0"/>
          <w:sz w:val="20"/>
          <w:szCs w:val="20"/>
        </w:rPr>
        <w:t>Produced in the United States of America</w:t>
      </w:r>
    </w:p>
    <w:p w14:paraId="51DDCCDF" w14:textId="77777777" w:rsidR="00A1478A" w:rsidRPr="002B0429" w:rsidRDefault="00A1478A" w:rsidP="002B0429">
      <w:pPr>
        <w:tabs>
          <w:tab w:val="left" w:pos="-720"/>
          <w:tab w:val="left" w:pos="0"/>
          <w:tab w:val="left" w:pos="720"/>
          <w:tab w:val="left" w:pos="1440"/>
          <w:tab w:val="left" w:pos="2160"/>
          <w:tab w:val="left" w:pos="2880"/>
          <w:tab w:val="left" w:pos="3600"/>
          <w:tab w:val="left" w:pos="4320"/>
        </w:tabs>
        <w:autoSpaceDE w:val="0"/>
        <w:autoSpaceDN w:val="0"/>
        <w:adjustRightInd w:val="0"/>
        <w:snapToGrid w:val="0"/>
        <w:spacing w:line="240" w:lineRule="exact"/>
        <w:jc w:val="left"/>
        <w:rPr>
          <w:rFonts w:ascii="Meiryo" w:eastAsia="Meiryo" w:hAnsi="Segoe UI" w:cs="Segoe UI"/>
          <w:color w:val="000000"/>
          <w:kern w:val="0"/>
          <w:sz w:val="20"/>
          <w:szCs w:val="20"/>
        </w:rPr>
      </w:pPr>
      <w:r w:rsidRPr="002B0429">
        <w:rPr>
          <w:rFonts w:ascii="Meiryo" w:eastAsia="Meiryo" w:hAnsi="Segoe UI" w:cs="Segoe UI" w:hint="eastAsia"/>
          <w:color w:val="000000"/>
          <w:kern w:val="0"/>
          <w:sz w:val="20"/>
          <w:szCs w:val="20"/>
        </w:rPr>
        <w:t>May 2014</w:t>
      </w:r>
    </w:p>
    <w:p w14:paraId="4509595C" w14:textId="77777777" w:rsidR="00A1478A" w:rsidRPr="002B0429" w:rsidRDefault="00A1478A" w:rsidP="002B0429">
      <w:pPr>
        <w:tabs>
          <w:tab w:val="left" w:pos="-720"/>
          <w:tab w:val="left" w:pos="0"/>
          <w:tab w:val="left" w:pos="720"/>
          <w:tab w:val="left" w:pos="1440"/>
          <w:tab w:val="left" w:pos="2160"/>
          <w:tab w:val="left" w:pos="2880"/>
          <w:tab w:val="left" w:pos="3600"/>
          <w:tab w:val="left" w:pos="4320"/>
        </w:tabs>
        <w:autoSpaceDE w:val="0"/>
        <w:autoSpaceDN w:val="0"/>
        <w:adjustRightInd w:val="0"/>
        <w:snapToGrid w:val="0"/>
        <w:spacing w:line="240" w:lineRule="exact"/>
        <w:jc w:val="left"/>
        <w:rPr>
          <w:rFonts w:ascii="Meiryo" w:eastAsia="Meiryo" w:hAnsi="Segoe UI" w:cs="Segoe UI"/>
          <w:color w:val="000000"/>
          <w:kern w:val="0"/>
          <w:sz w:val="20"/>
          <w:szCs w:val="20"/>
        </w:rPr>
      </w:pPr>
    </w:p>
    <w:p w14:paraId="12B5E9CE" w14:textId="77777777" w:rsidR="00A1478A" w:rsidRPr="002B0429" w:rsidRDefault="00A1478A" w:rsidP="002B0429">
      <w:pPr>
        <w:tabs>
          <w:tab w:val="left" w:pos="-720"/>
          <w:tab w:val="left" w:pos="0"/>
          <w:tab w:val="left" w:pos="720"/>
          <w:tab w:val="left" w:pos="1440"/>
          <w:tab w:val="left" w:pos="2160"/>
          <w:tab w:val="left" w:pos="2880"/>
          <w:tab w:val="left" w:pos="3600"/>
          <w:tab w:val="left" w:pos="4320"/>
        </w:tabs>
        <w:autoSpaceDE w:val="0"/>
        <w:autoSpaceDN w:val="0"/>
        <w:adjustRightInd w:val="0"/>
        <w:snapToGrid w:val="0"/>
        <w:spacing w:line="240" w:lineRule="exact"/>
        <w:jc w:val="left"/>
        <w:rPr>
          <w:rFonts w:ascii="Meiryo" w:eastAsia="Meiryo" w:hAnsi="Segoe UI" w:cs="Segoe UI"/>
          <w:color w:val="000000"/>
          <w:kern w:val="0"/>
          <w:sz w:val="20"/>
          <w:szCs w:val="20"/>
        </w:rPr>
      </w:pPr>
      <w:r w:rsidRPr="002B0429">
        <w:rPr>
          <w:rFonts w:ascii="Meiryo" w:eastAsia="Meiryo" w:hAnsi="Segoe UI" w:cs="Segoe UI" w:hint="eastAsia"/>
          <w:color w:val="000000"/>
          <w:kern w:val="0"/>
          <w:sz w:val="20"/>
          <w:szCs w:val="20"/>
        </w:rPr>
        <w:t>IBM, the IBM logo and ibm.com are trademarks of International Business Machines Corporation in the United States, other countries or both. If these and other IBM trademarked terms are marked on their first occurrence in this information with a trademark symbol (</w:t>
      </w:r>
      <w:r w:rsidRPr="002B0429">
        <w:rPr>
          <w:rFonts w:ascii="Meiryo" w:eastAsia="Meiryo" w:hAnsi="Segoe UI" w:cs="Segoe UI" w:hint="eastAsia"/>
          <w:color w:val="000000"/>
          <w:kern w:val="0"/>
          <w:sz w:val="20"/>
          <w:szCs w:val="20"/>
        </w:rPr>
        <w:t>®</w:t>
      </w:r>
      <w:r w:rsidRPr="002B0429">
        <w:rPr>
          <w:rFonts w:ascii="Meiryo" w:eastAsia="Meiryo" w:hAnsi="Segoe UI" w:cs="Segoe UI" w:hint="eastAsia"/>
          <w:color w:val="000000"/>
          <w:kern w:val="0"/>
          <w:sz w:val="20"/>
          <w:szCs w:val="20"/>
        </w:rPr>
        <w:t xml:space="preserve"> or TM), these symbols indicate U.S. registered or common law trademarks owned by IBM at the time this information was published. Such trademarks may also be registered or common law trademarks in other countries. Other product, company or service names may be trademarks or service marks of others. A current list of IBM trademarks is available on the web at "Copyright and trademark information" at ibm.com/legal/copytrade.shtml</w:t>
      </w:r>
    </w:p>
    <w:p w14:paraId="67D72CF8" w14:textId="77777777" w:rsidR="00A1478A" w:rsidRPr="002B0429" w:rsidRDefault="00A1478A" w:rsidP="002B0429">
      <w:pPr>
        <w:tabs>
          <w:tab w:val="left" w:pos="-720"/>
          <w:tab w:val="left" w:pos="0"/>
          <w:tab w:val="left" w:pos="720"/>
          <w:tab w:val="left" w:pos="1440"/>
          <w:tab w:val="left" w:pos="2160"/>
          <w:tab w:val="left" w:pos="2880"/>
          <w:tab w:val="left" w:pos="3600"/>
          <w:tab w:val="left" w:pos="4320"/>
        </w:tabs>
        <w:autoSpaceDE w:val="0"/>
        <w:autoSpaceDN w:val="0"/>
        <w:adjustRightInd w:val="0"/>
        <w:snapToGrid w:val="0"/>
        <w:spacing w:line="240" w:lineRule="exact"/>
        <w:jc w:val="left"/>
        <w:rPr>
          <w:rFonts w:ascii="Meiryo" w:eastAsia="Meiryo" w:hAnsi="Segoe UI" w:cs="Segoe UI"/>
          <w:color w:val="000000"/>
          <w:kern w:val="0"/>
          <w:sz w:val="20"/>
          <w:szCs w:val="20"/>
        </w:rPr>
      </w:pPr>
    </w:p>
    <w:p w14:paraId="44E51B95" w14:textId="77777777" w:rsidR="00A1478A" w:rsidRPr="002B0429" w:rsidRDefault="00A1478A" w:rsidP="002B0429">
      <w:pPr>
        <w:tabs>
          <w:tab w:val="left" w:pos="-720"/>
          <w:tab w:val="left" w:pos="0"/>
          <w:tab w:val="left" w:pos="720"/>
          <w:tab w:val="left" w:pos="1440"/>
          <w:tab w:val="left" w:pos="2160"/>
          <w:tab w:val="left" w:pos="2880"/>
          <w:tab w:val="left" w:pos="3600"/>
          <w:tab w:val="left" w:pos="4320"/>
        </w:tabs>
        <w:autoSpaceDE w:val="0"/>
        <w:autoSpaceDN w:val="0"/>
        <w:adjustRightInd w:val="0"/>
        <w:snapToGrid w:val="0"/>
        <w:spacing w:line="240" w:lineRule="exact"/>
        <w:jc w:val="left"/>
        <w:rPr>
          <w:rFonts w:ascii="Meiryo" w:eastAsia="Meiryo" w:hAnsi="Segoe UI" w:cs="Segoe UI"/>
          <w:color w:val="000000"/>
          <w:kern w:val="0"/>
          <w:sz w:val="20"/>
          <w:szCs w:val="20"/>
        </w:rPr>
      </w:pPr>
      <w:r w:rsidRPr="002B0429">
        <w:rPr>
          <w:rFonts w:ascii="Meiryo" w:eastAsia="Meiryo" w:hAnsi="Segoe UI" w:cs="Segoe UI" w:hint="eastAsia"/>
          <w:color w:val="000000"/>
          <w:kern w:val="0"/>
          <w:sz w:val="20"/>
          <w:szCs w:val="20"/>
        </w:rPr>
        <w:t xml:space="preserve">This document is current as of the initial date of publication and may be changed by IBM at any time. Not all offerings are available in every country in which IBM operates. </w:t>
      </w:r>
    </w:p>
    <w:p w14:paraId="245FF5C7" w14:textId="77777777" w:rsidR="00A1478A" w:rsidRPr="002B0429" w:rsidRDefault="00A1478A" w:rsidP="002B0429">
      <w:pPr>
        <w:tabs>
          <w:tab w:val="left" w:pos="-720"/>
          <w:tab w:val="left" w:pos="0"/>
          <w:tab w:val="left" w:pos="720"/>
          <w:tab w:val="left" w:pos="1440"/>
          <w:tab w:val="left" w:pos="2160"/>
          <w:tab w:val="left" w:pos="2880"/>
          <w:tab w:val="left" w:pos="3600"/>
          <w:tab w:val="left" w:pos="4320"/>
        </w:tabs>
        <w:autoSpaceDE w:val="0"/>
        <w:autoSpaceDN w:val="0"/>
        <w:adjustRightInd w:val="0"/>
        <w:snapToGrid w:val="0"/>
        <w:spacing w:line="240" w:lineRule="exact"/>
        <w:jc w:val="left"/>
        <w:rPr>
          <w:rFonts w:ascii="Meiryo" w:eastAsia="Meiryo" w:hAnsi="Segoe UI" w:cs="Segoe UI"/>
          <w:color w:val="000000"/>
          <w:kern w:val="0"/>
          <w:sz w:val="20"/>
          <w:szCs w:val="20"/>
        </w:rPr>
      </w:pPr>
      <w:r w:rsidRPr="002B0429">
        <w:rPr>
          <w:rFonts w:ascii="Meiryo" w:eastAsia="Meiryo" w:hAnsi="Segoe UI" w:cs="Segoe UI" w:hint="eastAsia"/>
          <w:color w:val="000000"/>
          <w:kern w:val="0"/>
          <w:sz w:val="20"/>
          <w:szCs w:val="20"/>
        </w:rPr>
        <w:t> </w:t>
      </w:r>
    </w:p>
    <w:p w14:paraId="1064942F" w14:textId="77777777" w:rsidR="002060F1" w:rsidRPr="002B0429" w:rsidRDefault="00A1478A" w:rsidP="002B0429">
      <w:pPr>
        <w:snapToGrid w:val="0"/>
        <w:spacing w:line="240" w:lineRule="exact"/>
        <w:jc w:val="left"/>
        <w:rPr>
          <w:rFonts w:ascii="Meiryo" w:eastAsia="Meiryo" w:hAnsi="Segoe UI" w:cs="Segoe UI"/>
        </w:rPr>
      </w:pPr>
      <w:r w:rsidRPr="002B0429">
        <w:rPr>
          <w:rFonts w:ascii="Meiryo" w:eastAsia="Meiryo" w:hAnsi="Segoe UI" w:cs="Segoe UI" w:hint="eastAsia"/>
          <w:color w:val="000000"/>
          <w:kern w:val="0"/>
          <w:sz w:val="20"/>
          <w:szCs w:val="20"/>
        </w:rPr>
        <w:t>The performance data discussed herein is presented as derived under specific operating conditions. Actual results may vary. It is the user’s responsibility to evaluate and verify the operation of any other products or programs with IBM products and programs. THE INFORMATION IN THIS DOCUMENT IS PROVIDED “AS IS” WITHOUT ANY WARRANTY, EXPRESS OR IMPLIED, INCLUDING WITHOUT ANY WARRANTIES OF MERCHANTABILITY, FITNESS FOR A PARTICULAR PURPOSE AND ANY WARRANTY OR CONDITION OF NON-INFRINGEMENT. IBM products are warranted according to the terms and conditions of the agreements under which they are provided.</w:t>
      </w:r>
    </w:p>
    <w:p w14:paraId="7D958E16" w14:textId="77777777" w:rsidR="00D06956" w:rsidRPr="002B0429" w:rsidRDefault="00D06956" w:rsidP="002B0429">
      <w:pPr>
        <w:snapToGrid w:val="0"/>
        <w:spacing w:line="240" w:lineRule="exact"/>
        <w:jc w:val="left"/>
        <w:rPr>
          <w:rFonts w:ascii="Meiryo" w:eastAsia="Meiryo" w:hAnsi="Segoe UI" w:cs="Segoe UI"/>
        </w:rPr>
      </w:pPr>
    </w:p>
    <w:sectPr w:rsidR="00D06956" w:rsidRPr="002B0429" w:rsidSect="00E27FAA">
      <w:footerReference w:type="default" r:id="rId20"/>
      <w:pgSz w:w="11906" w:h="16838" w:code="9"/>
      <w:pgMar w:top="1440" w:right="1080" w:bottom="1440" w:left="1080" w:header="851" w:footer="992" w:gutter="0"/>
      <w:pgNumType w:start="0"/>
      <w:cols w:space="425"/>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D73C57" w14:textId="77777777" w:rsidR="00770332" w:rsidRDefault="00770332" w:rsidP="009734EF">
      <w:r>
        <w:separator/>
      </w:r>
    </w:p>
  </w:endnote>
  <w:endnote w:type="continuationSeparator" w:id="0">
    <w:p w14:paraId="5C785804" w14:textId="77777777" w:rsidR="00770332" w:rsidRDefault="00770332" w:rsidP="00973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Meiryo UI">
    <w:panose1 w:val="020B0804030504040204"/>
    <w:charset w:val="80"/>
    <w:family w:val="auto"/>
    <w:pitch w:val="variable"/>
    <w:sig w:usb0="E10102FF" w:usb1="EAC7FFFF" w:usb2="00010012" w:usb3="00000000" w:csb0="0002009F" w:csb1="00000000"/>
  </w:font>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ＭＳ Ｐ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Meiryo">
    <w:panose1 w:val="020B0604030504040204"/>
    <w:charset w:val="80"/>
    <w:family w:val="auto"/>
    <w:pitch w:val="variable"/>
    <w:sig w:usb0="E00002FF" w:usb1="6AC7FFFF" w:usb2="08000012" w:usb3="00000000" w:csb0="0002009F" w:csb1="00000000"/>
  </w:font>
  <w:font w:name="Segoe UI">
    <w:panose1 w:val="020B0502040204020203"/>
    <w:charset w:val="00"/>
    <w:family w:val="auto"/>
    <w:pitch w:val="variable"/>
    <w:sig w:usb0="E10022FF" w:usb1="C000E47F" w:usb2="00000029" w:usb3="00000000" w:csb0="000001D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82B18" w14:textId="77777777" w:rsidR="00B45571" w:rsidRPr="002060F1" w:rsidRDefault="00B45571">
    <w:pPr>
      <w:pStyle w:val="ae"/>
      <w:jc w:val="center"/>
      <w:rPr>
        <w:rFonts w:ascii="Segoe UI" w:hAnsi="Segoe UI" w:cs="Segoe UI"/>
      </w:rPr>
    </w:pPr>
    <w:r w:rsidRPr="002060F1">
      <w:rPr>
        <w:rFonts w:ascii="Segoe UI" w:hAnsi="Segoe UI" w:cs="Segoe UI"/>
        <w:lang w:val="ja-JP" w:eastAsia="x-none"/>
      </w:rPr>
      <w:t xml:space="preserve"> </w:t>
    </w:r>
    <w:r w:rsidRPr="002060F1">
      <w:rPr>
        <w:rFonts w:ascii="Segoe UI" w:hAnsi="Segoe UI" w:cs="Segoe UI"/>
        <w:b/>
        <w:bCs/>
      </w:rPr>
      <w:fldChar w:fldCharType="begin"/>
    </w:r>
    <w:r w:rsidRPr="002060F1">
      <w:rPr>
        <w:rFonts w:ascii="Segoe UI" w:hAnsi="Segoe UI" w:cs="Segoe UI"/>
        <w:b/>
        <w:bCs/>
      </w:rPr>
      <w:instrText>PAGE</w:instrText>
    </w:r>
    <w:r w:rsidRPr="002060F1">
      <w:rPr>
        <w:rFonts w:ascii="Segoe UI" w:hAnsi="Segoe UI" w:cs="Segoe UI"/>
        <w:b/>
        <w:bCs/>
      </w:rPr>
      <w:fldChar w:fldCharType="separate"/>
    </w:r>
    <w:r w:rsidR="000541B6">
      <w:rPr>
        <w:rFonts w:ascii="Segoe UI" w:hAnsi="Segoe UI" w:cs="Segoe UI"/>
        <w:b/>
        <w:bCs/>
        <w:noProof/>
      </w:rPr>
      <w:t>1</w:t>
    </w:r>
    <w:r w:rsidRPr="002060F1">
      <w:rPr>
        <w:rFonts w:ascii="Segoe UI" w:hAnsi="Segoe UI" w:cs="Segoe UI"/>
        <w:b/>
        <w:bCs/>
      </w:rPr>
      <w:fldChar w:fldCharType="end"/>
    </w:r>
    <w:r w:rsidRPr="002060F1">
      <w:rPr>
        <w:rFonts w:ascii="Segoe UI" w:hAnsi="Segoe UI" w:cs="Segoe UI"/>
        <w:lang w:val="ja-JP" w:eastAsia="x-none"/>
      </w:rPr>
      <w:t xml:space="preserve"> / </w:t>
    </w:r>
    <w:r w:rsidRPr="002060F1">
      <w:rPr>
        <w:rFonts w:ascii="Segoe UI" w:hAnsi="Segoe UI" w:cs="Segoe UI"/>
        <w:b/>
        <w:bCs/>
      </w:rPr>
      <w:fldChar w:fldCharType="begin"/>
    </w:r>
    <w:r w:rsidRPr="002060F1">
      <w:rPr>
        <w:rFonts w:ascii="Segoe UI" w:hAnsi="Segoe UI" w:cs="Segoe UI"/>
        <w:b/>
        <w:bCs/>
      </w:rPr>
      <w:instrText>NUMPAGES</w:instrText>
    </w:r>
    <w:r w:rsidRPr="002060F1">
      <w:rPr>
        <w:rFonts w:ascii="Segoe UI" w:hAnsi="Segoe UI" w:cs="Segoe UI"/>
        <w:b/>
        <w:bCs/>
      </w:rPr>
      <w:fldChar w:fldCharType="separate"/>
    </w:r>
    <w:r w:rsidR="000541B6">
      <w:rPr>
        <w:rFonts w:ascii="Segoe UI" w:hAnsi="Segoe UI" w:cs="Segoe UI"/>
        <w:b/>
        <w:bCs/>
        <w:noProof/>
      </w:rPr>
      <w:t>8</w:t>
    </w:r>
    <w:r w:rsidRPr="002060F1">
      <w:rPr>
        <w:rFonts w:ascii="Segoe UI" w:hAnsi="Segoe UI" w:cs="Segoe UI"/>
        <w:b/>
        <w:bCs/>
      </w:rPr>
      <w:fldChar w:fldCharType="end"/>
    </w:r>
  </w:p>
  <w:p w14:paraId="549A0A4A" w14:textId="77777777" w:rsidR="00B45571" w:rsidRDefault="00B45571">
    <w:pPr>
      <w:pStyle w:val="a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43DA81" w14:textId="77777777" w:rsidR="00770332" w:rsidRDefault="00770332" w:rsidP="009734EF">
      <w:r>
        <w:separator/>
      </w:r>
    </w:p>
  </w:footnote>
  <w:footnote w:type="continuationSeparator" w:id="0">
    <w:p w14:paraId="260D2BC4" w14:textId="77777777" w:rsidR="00770332" w:rsidRDefault="00770332" w:rsidP="009734E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9745CCC"/>
    <w:lvl w:ilvl="0">
      <w:start w:val="1"/>
      <w:numFmt w:val="decimal"/>
      <w:lvlText w:val="%1."/>
      <w:lvlJc w:val="left"/>
      <w:pPr>
        <w:tabs>
          <w:tab w:val="num" w:pos="2061"/>
        </w:tabs>
        <w:ind w:leftChars="800" w:left="2061" w:hangingChars="200" w:hanging="360"/>
      </w:pPr>
    </w:lvl>
  </w:abstractNum>
  <w:abstractNum w:abstractNumId="1">
    <w:nsid w:val="FFFFFF7D"/>
    <w:multiLevelType w:val="singleLevel"/>
    <w:tmpl w:val="DF34473E"/>
    <w:lvl w:ilvl="0">
      <w:start w:val="1"/>
      <w:numFmt w:val="decimal"/>
      <w:lvlText w:val="%1."/>
      <w:lvlJc w:val="left"/>
      <w:pPr>
        <w:tabs>
          <w:tab w:val="num" w:pos="1636"/>
        </w:tabs>
        <w:ind w:leftChars="600" w:left="1636" w:hangingChars="200" w:hanging="360"/>
      </w:pPr>
    </w:lvl>
  </w:abstractNum>
  <w:abstractNum w:abstractNumId="2">
    <w:nsid w:val="FFFFFF7E"/>
    <w:multiLevelType w:val="singleLevel"/>
    <w:tmpl w:val="D78A7F80"/>
    <w:lvl w:ilvl="0">
      <w:start w:val="1"/>
      <w:numFmt w:val="decimal"/>
      <w:lvlText w:val="%1."/>
      <w:lvlJc w:val="left"/>
      <w:pPr>
        <w:tabs>
          <w:tab w:val="num" w:pos="1211"/>
        </w:tabs>
        <w:ind w:leftChars="400" w:left="1211" w:hangingChars="200" w:hanging="360"/>
      </w:pPr>
    </w:lvl>
  </w:abstractNum>
  <w:abstractNum w:abstractNumId="3">
    <w:nsid w:val="FFFFFF7F"/>
    <w:multiLevelType w:val="singleLevel"/>
    <w:tmpl w:val="D136B5B8"/>
    <w:lvl w:ilvl="0">
      <w:start w:val="1"/>
      <w:numFmt w:val="decimal"/>
      <w:lvlText w:val="%1."/>
      <w:lvlJc w:val="left"/>
      <w:pPr>
        <w:tabs>
          <w:tab w:val="num" w:pos="785"/>
        </w:tabs>
        <w:ind w:leftChars="200" w:left="785" w:hangingChars="200" w:hanging="360"/>
      </w:pPr>
    </w:lvl>
  </w:abstractNum>
  <w:abstractNum w:abstractNumId="4">
    <w:nsid w:val="FFFFFF80"/>
    <w:multiLevelType w:val="singleLevel"/>
    <w:tmpl w:val="4EF8FBAC"/>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15E69D9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473C526E"/>
    <w:lvl w:ilvl="0">
      <w:start w:val="1"/>
      <w:numFmt w:val="bullet"/>
      <w:lvlText w:val=""/>
      <w:lvlJc w:val="left"/>
      <w:pPr>
        <w:tabs>
          <w:tab w:val="num" w:pos="1211"/>
        </w:tabs>
        <w:ind w:left="1211" w:hanging="360"/>
      </w:pPr>
      <w:rPr>
        <w:rFonts w:ascii="Wingdings" w:hAnsi="Wingdings" w:hint="default"/>
      </w:rPr>
    </w:lvl>
  </w:abstractNum>
  <w:abstractNum w:abstractNumId="7">
    <w:nsid w:val="FFFFFF83"/>
    <w:multiLevelType w:val="singleLevel"/>
    <w:tmpl w:val="BB3C832E"/>
    <w:lvl w:ilvl="0">
      <w:start w:val="1"/>
      <w:numFmt w:val="bullet"/>
      <w:lvlText w:val=""/>
      <w:lvlJc w:val="left"/>
      <w:pPr>
        <w:tabs>
          <w:tab w:val="num" w:pos="785"/>
        </w:tabs>
        <w:ind w:left="785" w:hanging="360"/>
      </w:pPr>
      <w:rPr>
        <w:rFonts w:ascii="Wingdings" w:hAnsi="Wingdings" w:hint="default"/>
      </w:rPr>
    </w:lvl>
  </w:abstractNum>
  <w:abstractNum w:abstractNumId="8">
    <w:nsid w:val="FFFFFF88"/>
    <w:multiLevelType w:val="singleLevel"/>
    <w:tmpl w:val="8CBC95AE"/>
    <w:lvl w:ilvl="0">
      <w:start w:val="1"/>
      <w:numFmt w:val="decimal"/>
      <w:lvlText w:val="%1."/>
      <w:lvlJc w:val="left"/>
      <w:pPr>
        <w:tabs>
          <w:tab w:val="num" w:pos="360"/>
        </w:tabs>
        <w:ind w:left="360" w:hangingChars="200" w:hanging="360"/>
      </w:pPr>
    </w:lvl>
  </w:abstractNum>
  <w:abstractNum w:abstractNumId="9">
    <w:nsid w:val="FFFFFF89"/>
    <w:multiLevelType w:val="singleLevel"/>
    <w:tmpl w:val="0C80D8CA"/>
    <w:lvl w:ilvl="0">
      <w:start w:val="1"/>
      <w:numFmt w:val="bullet"/>
      <w:lvlText w:val=""/>
      <w:lvlJc w:val="left"/>
      <w:pPr>
        <w:tabs>
          <w:tab w:val="num" w:pos="360"/>
        </w:tabs>
        <w:ind w:left="360" w:hanging="360"/>
      </w:pPr>
      <w:rPr>
        <w:rFonts w:ascii="Wingdings" w:hAnsi="Wingdings" w:hint="default"/>
      </w:rPr>
    </w:lvl>
  </w:abstractNum>
  <w:abstractNum w:abstractNumId="10">
    <w:nsid w:val="017E5AAE"/>
    <w:multiLevelType w:val="hybridMultilevel"/>
    <w:tmpl w:val="EEB2BF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07F86B35"/>
    <w:multiLevelType w:val="hybridMultilevel"/>
    <w:tmpl w:val="5BB8F86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09EC46B6"/>
    <w:multiLevelType w:val="hybridMultilevel"/>
    <w:tmpl w:val="02C8F866"/>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0E632D44"/>
    <w:multiLevelType w:val="hybridMultilevel"/>
    <w:tmpl w:val="99DAA6D2"/>
    <w:lvl w:ilvl="0" w:tplc="4C3282F2">
      <w:start w:val="1"/>
      <w:numFmt w:val="bullet"/>
      <w:pStyle w:val="a"/>
      <w:lvlText w:val=""/>
      <w:lvlJc w:val="left"/>
      <w:pPr>
        <w:tabs>
          <w:tab w:val="num" w:pos="360"/>
        </w:tabs>
        <w:ind w:left="360" w:hanging="36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0F9A30EE"/>
    <w:multiLevelType w:val="multilevel"/>
    <w:tmpl w:val="C6E6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7FE1597"/>
    <w:multiLevelType w:val="hybridMultilevel"/>
    <w:tmpl w:val="0426A8B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1AE86A9A"/>
    <w:multiLevelType w:val="hybridMultilevel"/>
    <w:tmpl w:val="AE54532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24C96194"/>
    <w:multiLevelType w:val="hybridMultilevel"/>
    <w:tmpl w:val="D8BC5AB4"/>
    <w:lvl w:ilvl="0" w:tplc="0409000F">
      <w:start w:val="1"/>
      <w:numFmt w:val="decimal"/>
      <w:lvlText w:val="%1."/>
      <w:lvlJc w:val="left"/>
      <w:pPr>
        <w:tabs>
          <w:tab w:val="num" w:pos="360"/>
        </w:tabs>
        <w:ind w:left="360" w:hanging="360"/>
      </w:pPr>
      <w:rPr>
        <w:rFont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2F1316F0"/>
    <w:multiLevelType w:val="hybridMultilevel"/>
    <w:tmpl w:val="553C73A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1CA5142"/>
    <w:multiLevelType w:val="hybridMultilevel"/>
    <w:tmpl w:val="E0DE3184"/>
    <w:lvl w:ilvl="0" w:tplc="04090003">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1EA4D284">
      <w:start w:val="5"/>
      <w:numFmt w:val="bullet"/>
      <w:lvlText w:val="※"/>
      <w:lvlJc w:val="left"/>
      <w:pPr>
        <w:ind w:left="1200" w:hanging="360"/>
      </w:pPr>
      <w:rPr>
        <w:rFonts w:ascii="Meiryo UI" w:eastAsia="Meiryo UI" w:hAnsi="Meiryo UI" w:cs="Meiryo UI" w:hint="eastAsia"/>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79457F6"/>
    <w:multiLevelType w:val="multilevel"/>
    <w:tmpl w:val="A00A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C17DCC"/>
    <w:multiLevelType w:val="hybridMultilevel"/>
    <w:tmpl w:val="A72E0EF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41563CDB"/>
    <w:multiLevelType w:val="multilevel"/>
    <w:tmpl w:val="0409001D"/>
    <w:styleLink w:val="3"/>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23">
    <w:nsid w:val="458A79A1"/>
    <w:multiLevelType w:val="hybridMultilevel"/>
    <w:tmpl w:val="EF0AE17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47EF6058"/>
    <w:multiLevelType w:val="hybridMultilevel"/>
    <w:tmpl w:val="C81ED07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5">
    <w:nsid w:val="48522403"/>
    <w:multiLevelType w:val="hybridMultilevel"/>
    <w:tmpl w:val="818C47E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49EE6DE2"/>
    <w:multiLevelType w:val="multilevel"/>
    <w:tmpl w:val="7E8A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5319B3"/>
    <w:multiLevelType w:val="hybridMultilevel"/>
    <w:tmpl w:val="4B149DA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4E851B49"/>
    <w:multiLevelType w:val="hybridMultilevel"/>
    <w:tmpl w:val="E46CACF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4E915A98"/>
    <w:multiLevelType w:val="hybridMultilevel"/>
    <w:tmpl w:val="5282B9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50CE470A"/>
    <w:multiLevelType w:val="multilevel"/>
    <w:tmpl w:val="4150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3F6F53"/>
    <w:multiLevelType w:val="hybridMultilevel"/>
    <w:tmpl w:val="99EA0D1C"/>
    <w:lvl w:ilvl="0" w:tplc="F43E748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nsid w:val="551C57F6"/>
    <w:multiLevelType w:val="hybridMultilevel"/>
    <w:tmpl w:val="957EA17A"/>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3">
    <w:nsid w:val="57AB131C"/>
    <w:multiLevelType w:val="hybridMultilevel"/>
    <w:tmpl w:val="AE7E92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4">
    <w:nsid w:val="68863535"/>
    <w:multiLevelType w:val="hybridMultilevel"/>
    <w:tmpl w:val="FAE23B3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6C4C7800"/>
    <w:multiLevelType w:val="multilevel"/>
    <w:tmpl w:val="0C1839E2"/>
    <w:lvl w:ilvl="0">
      <w:start w:val="1"/>
      <w:numFmt w:val="decimal"/>
      <w:pStyle w:val="1"/>
      <w:lvlText w:val="%1."/>
      <w:lvlJc w:val="left"/>
      <w:pPr>
        <w:ind w:left="425" w:hanging="425"/>
      </w:pPr>
      <w:rPr>
        <w:rFonts w:cs="Times New Roman" w:hint="eastAsia"/>
      </w:rPr>
    </w:lvl>
    <w:lvl w:ilvl="1">
      <w:start w:val="1"/>
      <w:numFmt w:val="decimal"/>
      <w:pStyle w:val="2"/>
      <w:lvlText w:val="%1.%2."/>
      <w:lvlJc w:val="left"/>
      <w:pPr>
        <w:ind w:left="567" w:hanging="567"/>
      </w:pPr>
      <w:rPr>
        <w:rFonts w:cs="Times New Roman" w:hint="eastAsia"/>
      </w:rPr>
    </w:lvl>
    <w:lvl w:ilvl="2">
      <w:start w:val="1"/>
      <w:numFmt w:val="decimal"/>
      <w:pStyle w:val="30"/>
      <w:lvlText w:val="%1.%2.%3."/>
      <w:lvlJc w:val="left"/>
      <w:pPr>
        <w:ind w:left="709" w:hanging="709"/>
      </w:pPr>
      <w:rPr>
        <w:rFonts w:cs="Times New Roman" w:hint="eastAsia"/>
      </w:rPr>
    </w:lvl>
    <w:lvl w:ilvl="3">
      <w:start w:val="1"/>
      <w:numFmt w:val="decimal"/>
      <w:pStyle w:val="4"/>
      <w:suff w:val="space"/>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36">
    <w:nsid w:val="70EA0FC3"/>
    <w:multiLevelType w:val="hybridMultilevel"/>
    <w:tmpl w:val="7A42C1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2587020"/>
    <w:multiLevelType w:val="hybridMultilevel"/>
    <w:tmpl w:val="FB94ED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nsid w:val="72FC0FE8"/>
    <w:multiLevelType w:val="hybridMultilevel"/>
    <w:tmpl w:val="2FA07992"/>
    <w:lvl w:ilvl="0" w:tplc="92401ACA">
      <w:numFmt w:val="bullet"/>
      <w:lvlText w:val="※"/>
      <w:lvlJc w:val="left"/>
      <w:pPr>
        <w:ind w:left="360" w:hanging="360"/>
      </w:pPr>
      <w:rPr>
        <w:rFonts w:ascii="Meiryo UI" w:eastAsia="Meiryo UI" w:hAnsi="Meiryo UI" w:cs="Meiryo U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9"/>
  </w:num>
  <w:num w:numId="2">
    <w:abstractNumId w:val="7"/>
  </w:num>
  <w:num w:numId="3">
    <w:abstractNumId w:val="6"/>
  </w:num>
  <w:num w:numId="4">
    <w:abstractNumId w:val="9"/>
  </w:num>
  <w:num w:numId="5">
    <w:abstractNumId w:val="7"/>
  </w:num>
  <w:num w:numId="6">
    <w:abstractNumId w:val="6"/>
  </w:num>
  <w:num w:numId="7">
    <w:abstractNumId w:val="9"/>
  </w:num>
  <w:num w:numId="8">
    <w:abstractNumId w:val="7"/>
  </w:num>
  <w:num w:numId="9">
    <w:abstractNumId w:val="6"/>
  </w:num>
  <w:num w:numId="10">
    <w:abstractNumId w:val="13"/>
  </w:num>
  <w:num w:numId="11">
    <w:abstractNumId w:val="22"/>
  </w:num>
  <w:num w:numId="12">
    <w:abstractNumId w:val="35"/>
  </w:num>
  <w:num w:numId="13">
    <w:abstractNumId w:val="10"/>
  </w:num>
  <w:num w:numId="14">
    <w:abstractNumId w:val="18"/>
  </w:num>
  <w:num w:numId="15">
    <w:abstractNumId w:val="20"/>
  </w:num>
  <w:num w:numId="16">
    <w:abstractNumId w:val="26"/>
  </w:num>
  <w:num w:numId="17">
    <w:abstractNumId w:val="14"/>
  </w:num>
  <w:num w:numId="18">
    <w:abstractNumId w:val="27"/>
  </w:num>
  <w:num w:numId="19">
    <w:abstractNumId w:val="3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30"/>
  </w:num>
  <w:num w:numId="28">
    <w:abstractNumId w:val="17"/>
  </w:num>
  <w:num w:numId="29">
    <w:abstractNumId w:val="16"/>
  </w:num>
  <w:num w:numId="30">
    <w:abstractNumId w:val="38"/>
  </w:num>
  <w:num w:numId="31">
    <w:abstractNumId w:val="11"/>
  </w:num>
  <w:num w:numId="32">
    <w:abstractNumId w:val="34"/>
  </w:num>
  <w:num w:numId="33">
    <w:abstractNumId w:val="25"/>
  </w:num>
  <w:num w:numId="34">
    <w:abstractNumId w:val="15"/>
  </w:num>
  <w:num w:numId="35">
    <w:abstractNumId w:val="28"/>
  </w:num>
  <w:num w:numId="36">
    <w:abstractNumId w:val="21"/>
  </w:num>
  <w:num w:numId="37">
    <w:abstractNumId w:val="23"/>
  </w:num>
  <w:num w:numId="38">
    <w:abstractNumId w:val="31"/>
  </w:num>
  <w:num w:numId="39">
    <w:abstractNumId w:val="37"/>
  </w:num>
  <w:num w:numId="40">
    <w:abstractNumId w:val="33"/>
  </w:num>
  <w:num w:numId="41">
    <w:abstractNumId w:val="19"/>
  </w:num>
  <w:num w:numId="42">
    <w:abstractNumId w:val="29"/>
  </w:num>
  <w:num w:numId="43">
    <w:abstractNumId w:val="12"/>
  </w:num>
  <w:num w:numId="44">
    <w:abstractNumId w:val="24"/>
  </w:num>
  <w:num w:numId="45">
    <w:abstractNumId w:val="3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bordersDoNotSurroundHeader/>
  <w:bordersDoNotSurroundFooter/>
  <w:proofState w:spelling="clean" w:grammar="clean"/>
  <w:attachedTemplate r:id="rId1"/>
  <w:linkStyles/>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840"/>
  <w:drawingGridHorizontalSpacing w:val="105"/>
  <w:displayHorizontalDrawingGridEvery w:val="0"/>
  <w:displayVerticalDrawingGridEvery w:val="2"/>
  <w:characterSpacingControl w:val="compressPunctuation"/>
  <w:hdrShapeDefaults>
    <o:shapedefaults v:ext="edit" spidmax="2049">
      <v:textbox inset="5.85pt,.7pt,5.85pt,.7pt"/>
      <o:colormru v:ext="edit" colors="#0070c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208"/>
    <w:rsid w:val="000002AD"/>
    <w:rsid w:val="00001617"/>
    <w:rsid w:val="00002BFA"/>
    <w:rsid w:val="00003796"/>
    <w:rsid w:val="00004420"/>
    <w:rsid w:val="000044B1"/>
    <w:rsid w:val="00005CE2"/>
    <w:rsid w:val="00007340"/>
    <w:rsid w:val="000075F0"/>
    <w:rsid w:val="0001037C"/>
    <w:rsid w:val="0001112A"/>
    <w:rsid w:val="000116E2"/>
    <w:rsid w:val="00011D82"/>
    <w:rsid w:val="00011F84"/>
    <w:rsid w:val="00013A97"/>
    <w:rsid w:val="000142A6"/>
    <w:rsid w:val="000149E2"/>
    <w:rsid w:val="00014A2E"/>
    <w:rsid w:val="0001523F"/>
    <w:rsid w:val="00015792"/>
    <w:rsid w:val="000165DC"/>
    <w:rsid w:val="00016CE3"/>
    <w:rsid w:val="00017009"/>
    <w:rsid w:val="000174EA"/>
    <w:rsid w:val="00020202"/>
    <w:rsid w:val="0002109F"/>
    <w:rsid w:val="00024EB1"/>
    <w:rsid w:val="000273DD"/>
    <w:rsid w:val="000310C8"/>
    <w:rsid w:val="000312C8"/>
    <w:rsid w:val="0003299D"/>
    <w:rsid w:val="00032A41"/>
    <w:rsid w:val="00033C40"/>
    <w:rsid w:val="00034047"/>
    <w:rsid w:val="00035D34"/>
    <w:rsid w:val="00035E5E"/>
    <w:rsid w:val="00036588"/>
    <w:rsid w:val="000375E3"/>
    <w:rsid w:val="00041BDE"/>
    <w:rsid w:val="00041DC5"/>
    <w:rsid w:val="000429C2"/>
    <w:rsid w:val="00043967"/>
    <w:rsid w:val="000443DC"/>
    <w:rsid w:val="00044A02"/>
    <w:rsid w:val="00044D02"/>
    <w:rsid w:val="00045AA9"/>
    <w:rsid w:val="00045EF8"/>
    <w:rsid w:val="0004612E"/>
    <w:rsid w:val="00047059"/>
    <w:rsid w:val="00047C7C"/>
    <w:rsid w:val="00047E6D"/>
    <w:rsid w:val="00051070"/>
    <w:rsid w:val="000519C2"/>
    <w:rsid w:val="00051CF5"/>
    <w:rsid w:val="000541B6"/>
    <w:rsid w:val="00054947"/>
    <w:rsid w:val="000553C1"/>
    <w:rsid w:val="000559CC"/>
    <w:rsid w:val="00055A06"/>
    <w:rsid w:val="00055A39"/>
    <w:rsid w:val="00055DAD"/>
    <w:rsid w:val="000562B6"/>
    <w:rsid w:val="00057B79"/>
    <w:rsid w:val="000604CA"/>
    <w:rsid w:val="000606DF"/>
    <w:rsid w:val="000659F7"/>
    <w:rsid w:val="00066E17"/>
    <w:rsid w:val="00067877"/>
    <w:rsid w:val="00067DF8"/>
    <w:rsid w:val="00072074"/>
    <w:rsid w:val="00075AF7"/>
    <w:rsid w:val="00076C61"/>
    <w:rsid w:val="00080056"/>
    <w:rsid w:val="00082158"/>
    <w:rsid w:val="00082E79"/>
    <w:rsid w:val="00083CD4"/>
    <w:rsid w:val="0008488F"/>
    <w:rsid w:val="000857A0"/>
    <w:rsid w:val="00087B62"/>
    <w:rsid w:val="00091295"/>
    <w:rsid w:val="000914EB"/>
    <w:rsid w:val="00091A0E"/>
    <w:rsid w:val="00091B35"/>
    <w:rsid w:val="00092825"/>
    <w:rsid w:val="00093742"/>
    <w:rsid w:val="00094E42"/>
    <w:rsid w:val="00095262"/>
    <w:rsid w:val="000960E6"/>
    <w:rsid w:val="0009637D"/>
    <w:rsid w:val="00097023"/>
    <w:rsid w:val="000977D3"/>
    <w:rsid w:val="000A07A2"/>
    <w:rsid w:val="000A0EED"/>
    <w:rsid w:val="000A407E"/>
    <w:rsid w:val="000A45BE"/>
    <w:rsid w:val="000A63F6"/>
    <w:rsid w:val="000B023D"/>
    <w:rsid w:val="000B13E4"/>
    <w:rsid w:val="000B1D8A"/>
    <w:rsid w:val="000B2AB0"/>
    <w:rsid w:val="000B382F"/>
    <w:rsid w:val="000B4889"/>
    <w:rsid w:val="000B5720"/>
    <w:rsid w:val="000B579E"/>
    <w:rsid w:val="000B5A9F"/>
    <w:rsid w:val="000B7EB1"/>
    <w:rsid w:val="000C00FA"/>
    <w:rsid w:val="000C0C94"/>
    <w:rsid w:val="000C1D05"/>
    <w:rsid w:val="000C2A20"/>
    <w:rsid w:val="000C4356"/>
    <w:rsid w:val="000C55BF"/>
    <w:rsid w:val="000C5AF7"/>
    <w:rsid w:val="000C62D0"/>
    <w:rsid w:val="000C68F4"/>
    <w:rsid w:val="000C6C57"/>
    <w:rsid w:val="000C77FE"/>
    <w:rsid w:val="000D00EB"/>
    <w:rsid w:val="000D0F0D"/>
    <w:rsid w:val="000D17E8"/>
    <w:rsid w:val="000D40F3"/>
    <w:rsid w:val="000D62AC"/>
    <w:rsid w:val="000D6463"/>
    <w:rsid w:val="000D778C"/>
    <w:rsid w:val="000D7C52"/>
    <w:rsid w:val="000E0BE2"/>
    <w:rsid w:val="000E174F"/>
    <w:rsid w:val="000E222C"/>
    <w:rsid w:val="000E3649"/>
    <w:rsid w:val="000E3B2E"/>
    <w:rsid w:val="000E4246"/>
    <w:rsid w:val="000E4DB6"/>
    <w:rsid w:val="000E5DCB"/>
    <w:rsid w:val="000E6045"/>
    <w:rsid w:val="000E6597"/>
    <w:rsid w:val="000E6950"/>
    <w:rsid w:val="000E6A4E"/>
    <w:rsid w:val="000F0CB2"/>
    <w:rsid w:val="000F0E4F"/>
    <w:rsid w:val="000F1EED"/>
    <w:rsid w:val="000F2197"/>
    <w:rsid w:val="000F232E"/>
    <w:rsid w:val="000F4685"/>
    <w:rsid w:val="000F4CD7"/>
    <w:rsid w:val="000F5101"/>
    <w:rsid w:val="000F55F6"/>
    <w:rsid w:val="000F57B3"/>
    <w:rsid w:val="000F58EA"/>
    <w:rsid w:val="000F6020"/>
    <w:rsid w:val="001015F8"/>
    <w:rsid w:val="00102B9D"/>
    <w:rsid w:val="00103654"/>
    <w:rsid w:val="001047B4"/>
    <w:rsid w:val="00104D96"/>
    <w:rsid w:val="0010595D"/>
    <w:rsid w:val="001075A4"/>
    <w:rsid w:val="001118D4"/>
    <w:rsid w:val="00112C28"/>
    <w:rsid w:val="00113E3D"/>
    <w:rsid w:val="00116FFA"/>
    <w:rsid w:val="001173A9"/>
    <w:rsid w:val="001176D4"/>
    <w:rsid w:val="00117775"/>
    <w:rsid w:val="00117E28"/>
    <w:rsid w:val="00120EFD"/>
    <w:rsid w:val="0012128C"/>
    <w:rsid w:val="00122734"/>
    <w:rsid w:val="00123A1C"/>
    <w:rsid w:val="00125D0E"/>
    <w:rsid w:val="00126DC0"/>
    <w:rsid w:val="00127935"/>
    <w:rsid w:val="0013060C"/>
    <w:rsid w:val="00131721"/>
    <w:rsid w:val="0013378F"/>
    <w:rsid w:val="0013429B"/>
    <w:rsid w:val="00134D37"/>
    <w:rsid w:val="0013534C"/>
    <w:rsid w:val="00135FF4"/>
    <w:rsid w:val="0013722D"/>
    <w:rsid w:val="0014076A"/>
    <w:rsid w:val="00140813"/>
    <w:rsid w:val="00142A72"/>
    <w:rsid w:val="00143DF6"/>
    <w:rsid w:val="00145453"/>
    <w:rsid w:val="001454EB"/>
    <w:rsid w:val="00146010"/>
    <w:rsid w:val="0014748C"/>
    <w:rsid w:val="00147B77"/>
    <w:rsid w:val="001528D5"/>
    <w:rsid w:val="0015416F"/>
    <w:rsid w:val="0015561D"/>
    <w:rsid w:val="001561D7"/>
    <w:rsid w:val="00157908"/>
    <w:rsid w:val="00160781"/>
    <w:rsid w:val="00162542"/>
    <w:rsid w:val="00165E9C"/>
    <w:rsid w:val="0016717F"/>
    <w:rsid w:val="001672EB"/>
    <w:rsid w:val="0017045C"/>
    <w:rsid w:val="0017120B"/>
    <w:rsid w:val="0017128B"/>
    <w:rsid w:val="00171A15"/>
    <w:rsid w:val="001720EA"/>
    <w:rsid w:val="001727E0"/>
    <w:rsid w:val="00172C7D"/>
    <w:rsid w:val="0017339C"/>
    <w:rsid w:val="00173ADD"/>
    <w:rsid w:val="00174C21"/>
    <w:rsid w:val="00180D9A"/>
    <w:rsid w:val="00181028"/>
    <w:rsid w:val="001824EF"/>
    <w:rsid w:val="00184695"/>
    <w:rsid w:val="00184A87"/>
    <w:rsid w:val="0018787D"/>
    <w:rsid w:val="0019022F"/>
    <w:rsid w:val="00190833"/>
    <w:rsid w:val="00190FEE"/>
    <w:rsid w:val="00191B19"/>
    <w:rsid w:val="00192069"/>
    <w:rsid w:val="00193296"/>
    <w:rsid w:val="00196006"/>
    <w:rsid w:val="0019667D"/>
    <w:rsid w:val="001A03C1"/>
    <w:rsid w:val="001A1358"/>
    <w:rsid w:val="001A24D0"/>
    <w:rsid w:val="001A3335"/>
    <w:rsid w:val="001A558D"/>
    <w:rsid w:val="001A6A77"/>
    <w:rsid w:val="001B0D8F"/>
    <w:rsid w:val="001B3114"/>
    <w:rsid w:val="001B3199"/>
    <w:rsid w:val="001B4CBC"/>
    <w:rsid w:val="001B543F"/>
    <w:rsid w:val="001B6F05"/>
    <w:rsid w:val="001B7BBD"/>
    <w:rsid w:val="001C1598"/>
    <w:rsid w:val="001C2804"/>
    <w:rsid w:val="001C3A3E"/>
    <w:rsid w:val="001C3B5B"/>
    <w:rsid w:val="001C3CBF"/>
    <w:rsid w:val="001C5F41"/>
    <w:rsid w:val="001D097C"/>
    <w:rsid w:val="001D4B8B"/>
    <w:rsid w:val="001D4FC2"/>
    <w:rsid w:val="001D53B7"/>
    <w:rsid w:val="001D6834"/>
    <w:rsid w:val="001D778F"/>
    <w:rsid w:val="001E0777"/>
    <w:rsid w:val="001E1BFF"/>
    <w:rsid w:val="001E1E31"/>
    <w:rsid w:val="001E47AE"/>
    <w:rsid w:val="001E5A6C"/>
    <w:rsid w:val="001E5B5A"/>
    <w:rsid w:val="001E73ED"/>
    <w:rsid w:val="001F259E"/>
    <w:rsid w:val="001F29B2"/>
    <w:rsid w:val="001F2C83"/>
    <w:rsid w:val="001F3203"/>
    <w:rsid w:val="001F36F0"/>
    <w:rsid w:val="001F4478"/>
    <w:rsid w:val="001F6F48"/>
    <w:rsid w:val="001F7637"/>
    <w:rsid w:val="00200417"/>
    <w:rsid w:val="002011F5"/>
    <w:rsid w:val="00201B6D"/>
    <w:rsid w:val="00202940"/>
    <w:rsid w:val="00202CF4"/>
    <w:rsid w:val="002031D0"/>
    <w:rsid w:val="002032F6"/>
    <w:rsid w:val="00203C63"/>
    <w:rsid w:val="00204236"/>
    <w:rsid w:val="0020476F"/>
    <w:rsid w:val="00205125"/>
    <w:rsid w:val="002053B5"/>
    <w:rsid w:val="002060F1"/>
    <w:rsid w:val="002117BA"/>
    <w:rsid w:val="00212338"/>
    <w:rsid w:val="002127BD"/>
    <w:rsid w:val="002133B3"/>
    <w:rsid w:val="00214234"/>
    <w:rsid w:val="00215504"/>
    <w:rsid w:val="00215D32"/>
    <w:rsid w:val="0021736F"/>
    <w:rsid w:val="002178AA"/>
    <w:rsid w:val="002178C8"/>
    <w:rsid w:val="00220180"/>
    <w:rsid w:val="00220504"/>
    <w:rsid w:val="0022265B"/>
    <w:rsid w:val="002238B1"/>
    <w:rsid w:val="00224E57"/>
    <w:rsid w:val="00224EF9"/>
    <w:rsid w:val="00227DE2"/>
    <w:rsid w:val="00230FAA"/>
    <w:rsid w:val="00232ABD"/>
    <w:rsid w:val="00232E1A"/>
    <w:rsid w:val="00232E39"/>
    <w:rsid w:val="002331C2"/>
    <w:rsid w:val="002335DE"/>
    <w:rsid w:val="00233E2F"/>
    <w:rsid w:val="00233E59"/>
    <w:rsid w:val="002351D7"/>
    <w:rsid w:val="0023793B"/>
    <w:rsid w:val="00237F16"/>
    <w:rsid w:val="002402F9"/>
    <w:rsid w:val="002404E1"/>
    <w:rsid w:val="00241175"/>
    <w:rsid w:val="00244AA1"/>
    <w:rsid w:val="00244E38"/>
    <w:rsid w:val="00251399"/>
    <w:rsid w:val="0025250B"/>
    <w:rsid w:val="002534E9"/>
    <w:rsid w:val="00253DFC"/>
    <w:rsid w:val="00254231"/>
    <w:rsid w:val="00254A93"/>
    <w:rsid w:val="00255DAC"/>
    <w:rsid w:val="0026173E"/>
    <w:rsid w:val="002661CF"/>
    <w:rsid w:val="00267E67"/>
    <w:rsid w:val="00270D69"/>
    <w:rsid w:val="00272060"/>
    <w:rsid w:val="0027290F"/>
    <w:rsid w:val="00273101"/>
    <w:rsid w:val="002744AA"/>
    <w:rsid w:val="00275906"/>
    <w:rsid w:val="002774CE"/>
    <w:rsid w:val="00280BD7"/>
    <w:rsid w:val="002813E2"/>
    <w:rsid w:val="002817AC"/>
    <w:rsid w:val="00282486"/>
    <w:rsid w:val="002843B3"/>
    <w:rsid w:val="002860EB"/>
    <w:rsid w:val="0028712F"/>
    <w:rsid w:val="00290A67"/>
    <w:rsid w:val="00291867"/>
    <w:rsid w:val="00292031"/>
    <w:rsid w:val="00292375"/>
    <w:rsid w:val="00292EE4"/>
    <w:rsid w:val="00293AF2"/>
    <w:rsid w:val="0029434D"/>
    <w:rsid w:val="00295412"/>
    <w:rsid w:val="00295C9E"/>
    <w:rsid w:val="00296C5C"/>
    <w:rsid w:val="002A0004"/>
    <w:rsid w:val="002A1451"/>
    <w:rsid w:val="002A2A55"/>
    <w:rsid w:val="002A2B6A"/>
    <w:rsid w:val="002A35D6"/>
    <w:rsid w:val="002A64A1"/>
    <w:rsid w:val="002A64EF"/>
    <w:rsid w:val="002B0429"/>
    <w:rsid w:val="002B13CA"/>
    <w:rsid w:val="002B173E"/>
    <w:rsid w:val="002B2273"/>
    <w:rsid w:val="002B3876"/>
    <w:rsid w:val="002B4527"/>
    <w:rsid w:val="002B4FED"/>
    <w:rsid w:val="002B5346"/>
    <w:rsid w:val="002B6882"/>
    <w:rsid w:val="002B7043"/>
    <w:rsid w:val="002C0727"/>
    <w:rsid w:val="002C0755"/>
    <w:rsid w:val="002C0A31"/>
    <w:rsid w:val="002C1080"/>
    <w:rsid w:val="002C2CCA"/>
    <w:rsid w:val="002C31DA"/>
    <w:rsid w:val="002C3FC9"/>
    <w:rsid w:val="002C4672"/>
    <w:rsid w:val="002C494D"/>
    <w:rsid w:val="002C545B"/>
    <w:rsid w:val="002C66F5"/>
    <w:rsid w:val="002D0CD6"/>
    <w:rsid w:val="002D0F20"/>
    <w:rsid w:val="002D266B"/>
    <w:rsid w:val="002D459A"/>
    <w:rsid w:val="002D7B5D"/>
    <w:rsid w:val="002E294F"/>
    <w:rsid w:val="002E5CB7"/>
    <w:rsid w:val="002F30E4"/>
    <w:rsid w:val="002F3EC8"/>
    <w:rsid w:val="002F4E83"/>
    <w:rsid w:val="002F5A71"/>
    <w:rsid w:val="002F64FF"/>
    <w:rsid w:val="002F76F4"/>
    <w:rsid w:val="002F7973"/>
    <w:rsid w:val="00302B38"/>
    <w:rsid w:val="00303941"/>
    <w:rsid w:val="00304D58"/>
    <w:rsid w:val="003056FE"/>
    <w:rsid w:val="0030659E"/>
    <w:rsid w:val="00306D77"/>
    <w:rsid w:val="00311A82"/>
    <w:rsid w:val="00314152"/>
    <w:rsid w:val="00314910"/>
    <w:rsid w:val="0031498B"/>
    <w:rsid w:val="00316B27"/>
    <w:rsid w:val="003178EC"/>
    <w:rsid w:val="003202CD"/>
    <w:rsid w:val="0032076B"/>
    <w:rsid w:val="00320922"/>
    <w:rsid w:val="00322CED"/>
    <w:rsid w:val="00323BF3"/>
    <w:rsid w:val="0032557A"/>
    <w:rsid w:val="00325D5E"/>
    <w:rsid w:val="0032657F"/>
    <w:rsid w:val="00326C0C"/>
    <w:rsid w:val="00330E68"/>
    <w:rsid w:val="00331321"/>
    <w:rsid w:val="00331A1A"/>
    <w:rsid w:val="00332338"/>
    <w:rsid w:val="00334B81"/>
    <w:rsid w:val="00335120"/>
    <w:rsid w:val="00337AF5"/>
    <w:rsid w:val="0034028B"/>
    <w:rsid w:val="0034147B"/>
    <w:rsid w:val="00343D30"/>
    <w:rsid w:val="0034498C"/>
    <w:rsid w:val="00347EAE"/>
    <w:rsid w:val="00352778"/>
    <w:rsid w:val="0035426F"/>
    <w:rsid w:val="00354AE1"/>
    <w:rsid w:val="003550F0"/>
    <w:rsid w:val="00355EA6"/>
    <w:rsid w:val="003600DF"/>
    <w:rsid w:val="0036059D"/>
    <w:rsid w:val="00360FCD"/>
    <w:rsid w:val="00361EF9"/>
    <w:rsid w:val="003626D5"/>
    <w:rsid w:val="00362C0A"/>
    <w:rsid w:val="0036360B"/>
    <w:rsid w:val="00363F40"/>
    <w:rsid w:val="0036466C"/>
    <w:rsid w:val="003654F2"/>
    <w:rsid w:val="00365984"/>
    <w:rsid w:val="00365BF9"/>
    <w:rsid w:val="003662A0"/>
    <w:rsid w:val="0036687B"/>
    <w:rsid w:val="00372334"/>
    <w:rsid w:val="003724C0"/>
    <w:rsid w:val="00373C16"/>
    <w:rsid w:val="0037410D"/>
    <w:rsid w:val="00375B41"/>
    <w:rsid w:val="00377779"/>
    <w:rsid w:val="00380FB6"/>
    <w:rsid w:val="00381732"/>
    <w:rsid w:val="00383112"/>
    <w:rsid w:val="00385151"/>
    <w:rsid w:val="00385C0F"/>
    <w:rsid w:val="003864F8"/>
    <w:rsid w:val="00387B4B"/>
    <w:rsid w:val="003901A4"/>
    <w:rsid w:val="00392696"/>
    <w:rsid w:val="00392BFD"/>
    <w:rsid w:val="00396B66"/>
    <w:rsid w:val="003A0AF1"/>
    <w:rsid w:val="003A12B4"/>
    <w:rsid w:val="003A3499"/>
    <w:rsid w:val="003A426B"/>
    <w:rsid w:val="003A4950"/>
    <w:rsid w:val="003A5844"/>
    <w:rsid w:val="003A6AEF"/>
    <w:rsid w:val="003B1DEF"/>
    <w:rsid w:val="003B1F78"/>
    <w:rsid w:val="003B2821"/>
    <w:rsid w:val="003B2CF5"/>
    <w:rsid w:val="003B30FD"/>
    <w:rsid w:val="003B3BD7"/>
    <w:rsid w:val="003B41A3"/>
    <w:rsid w:val="003B4A6E"/>
    <w:rsid w:val="003B5BBF"/>
    <w:rsid w:val="003B62D5"/>
    <w:rsid w:val="003B79B0"/>
    <w:rsid w:val="003C13E0"/>
    <w:rsid w:val="003C1572"/>
    <w:rsid w:val="003C386F"/>
    <w:rsid w:val="003C484A"/>
    <w:rsid w:val="003C4E69"/>
    <w:rsid w:val="003C55F9"/>
    <w:rsid w:val="003C6E95"/>
    <w:rsid w:val="003D187F"/>
    <w:rsid w:val="003D4631"/>
    <w:rsid w:val="003D76DF"/>
    <w:rsid w:val="003E25BC"/>
    <w:rsid w:val="003E3003"/>
    <w:rsid w:val="003E3040"/>
    <w:rsid w:val="003E5487"/>
    <w:rsid w:val="003E5727"/>
    <w:rsid w:val="003E6DDB"/>
    <w:rsid w:val="003F1DFF"/>
    <w:rsid w:val="003F21D5"/>
    <w:rsid w:val="003F2B42"/>
    <w:rsid w:val="003F2C02"/>
    <w:rsid w:val="003F2F04"/>
    <w:rsid w:val="003F64FE"/>
    <w:rsid w:val="00400691"/>
    <w:rsid w:val="0040158A"/>
    <w:rsid w:val="00401A5C"/>
    <w:rsid w:val="00401DD1"/>
    <w:rsid w:val="00406062"/>
    <w:rsid w:val="00406870"/>
    <w:rsid w:val="00410509"/>
    <w:rsid w:val="00410A72"/>
    <w:rsid w:val="00410AA0"/>
    <w:rsid w:val="00410E73"/>
    <w:rsid w:val="00412F31"/>
    <w:rsid w:val="00413BE6"/>
    <w:rsid w:val="00413F38"/>
    <w:rsid w:val="00414C87"/>
    <w:rsid w:val="00416BEA"/>
    <w:rsid w:val="004174B9"/>
    <w:rsid w:val="00420A9B"/>
    <w:rsid w:val="004212D0"/>
    <w:rsid w:val="00421D42"/>
    <w:rsid w:val="00421F5C"/>
    <w:rsid w:val="00423422"/>
    <w:rsid w:val="004251C6"/>
    <w:rsid w:val="00425833"/>
    <w:rsid w:val="0042628C"/>
    <w:rsid w:val="00426CFE"/>
    <w:rsid w:val="00427601"/>
    <w:rsid w:val="004276F2"/>
    <w:rsid w:val="00430DD9"/>
    <w:rsid w:val="004347C7"/>
    <w:rsid w:val="00434A9A"/>
    <w:rsid w:val="00434F51"/>
    <w:rsid w:val="004403EF"/>
    <w:rsid w:val="00440DEF"/>
    <w:rsid w:val="0044108E"/>
    <w:rsid w:val="00441ED9"/>
    <w:rsid w:val="00441F85"/>
    <w:rsid w:val="00443627"/>
    <w:rsid w:val="00444A7C"/>
    <w:rsid w:val="004451C2"/>
    <w:rsid w:val="004478E6"/>
    <w:rsid w:val="0045179F"/>
    <w:rsid w:val="004531AB"/>
    <w:rsid w:val="0045320C"/>
    <w:rsid w:val="0045331A"/>
    <w:rsid w:val="004535CF"/>
    <w:rsid w:val="00453CD9"/>
    <w:rsid w:val="0045512D"/>
    <w:rsid w:val="00456C9A"/>
    <w:rsid w:val="00461935"/>
    <w:rsid w:val="00461F5D"/>
    <w:rsid w:val="00463318"/>
    <w:rsid w:val="00463742"/>
    <w:rsid w:val="00463B12"/>
    <w:rsid w:val="004667FD"/>
    <w:rsid w:val="00466C84"/>
    <w:rsid w:val="004709A9"/>
    <w:rsid w:val="004709FE"/>
    <w:rsid w:val="0047113B"/>
    <w:rsid w:val="00471F08"/>
    <w:rsid w:val="004726C9"/>
    <w:rsid w:val="00475F7A"/>
    <w:rsid w:val="00476E21"/>
    <w:rsid w:val="00480677"/>
    <w:rsid w:val="004810B2"/>
    <w:rsid w:val="00482B81"/>
    <w:rsid w:val="00483030"/>
    <w:rsid w:val="00483B20"/>
    <w:rsid w:val="00483DEB"/>
    <w:rsid w:val="00484818"/>
    <w:rsid w:val="00484C00"/>
    <w:rsid w:val="00485E14"/>
    <w:rsid w:val="004863B3"/>
    <w:rsid w:val="0048763F"/>
    <w:rsid w:val="00490CC7"/>
    <w:rsid w:val="00491FE6"/>
    <w:rsid w:val="0049267D"/>
    <w:rsid w:val="004926A8"/>
    <w:rsid w:val="004943F6"/>
    <w:rsid w:val="00494E93"/>
    <w:rsid w:val="00496B87"/>
    <w:rsid w:val="004A3A34"/>
    <w:rsid w:val="004A3AA5"/>
    <w:rsid w:val="004A3AD1"/>
    <w:rsid w:val="004A453A"/>
    <w:rsid w:val="004A5285"/>
    <w:rsid w:val="004A7AE5"/>
    <w:rsid w:val="004A7E95"/>
    <w:rsid w:val="004A7F48"/>
    <w:rsid w:val="004B16DD"/>
    <w:rsid w:val="004B2BB1"/>
    <w:rsid w:val="004B33B2"/>
    <w:rsid w:val="004B4A8C"/>
    <w:rsid w:val="004B5559"/>
    <w:rsid w:val="004B5DA4"/>
    <w:rsid w:val="004B646E"/>
    <w:rsid w:val="004B7097"/>
    <w:rsid w:val="004B7644"/>
    <w:rsid w:val="004C0C79"/>
    <w:rsid w:val="004C151E"/>
    <w:rsid w:val="004C299D"/>
    <w:rsid w:val="004C3038"/>
    <w:rsid w:val="004C3327"/>
    <w:rsid w:val="004C63D1"/>
    <w:rsid w:val="004C7A48"/>
    <w:rsid w:val="004C7A67"/>
    <w:rsid w:val="004C7AE4"/>
    <w:rsid w:val="004D05AF"/>
    <w:rsid w:val="004D2418"/>
    <w:rsid w:val="004D2891"/>
    <w:rsid w:val="004D29C7"/>
    <w:rsid w:val="004D2DAD"/>
    <w:rsid w:val="004D4212"/>
    <w:rsid w:val="004D529B"/>
    <w:rsid w:val="004D558A"/>
    <w:rsid w:val="004D6F22"/>
    <w:rsid w:val="004D7206"/>
    <w:rsid w:val="004E0196"/>
    <w:rsid w:val="004E1B34"/>
    <w:rsid w:val="004E1F50"/>
    <w:rsid w:val="004E2672"/>
    <w:rsid w:val="004E3032"/>
    <w:rsid w:val="004E33BB"/>
    <w:rsid w:val="004E4F12"/>
    <w:rsid w:val="004E758B"/>
    <w:rsid w:val="004E7915"/>
    <w:rsid w:val="004F1F70"/>
    <w:rsid w:val="004F2995"/>
    <w:rsid w:val="004F2DAA"/>
    <w:rsid w:val="004F3A30"/>
    <w:rsid w:val="004F4530"/>
    <w:rsid w:val="004F6625"/>
    <w:rsid w:val="004F78D6"/>
    <w:rsid w:val="005002EC"/>
    <w:rsid w:val="005012D0"/>
    <w:rsid w:val="00501F96"/>
    <w:rsid w:val="00502458"/>
    <w:rsid w:val="00503660"/>
    <w:rsid w:val="00503E71"/>
    <w:rsid w:val="00503FCF"/>
    <w:rsid w:val="0050594E"/>
    <w:rsid w:val="00505CD5"/>
    <w:rsid w:val="00506BA3"/>
    <w:rsid w:val="0051000B"/>
    <w:rsid w:val="00513352"/>
    <w:rsid w:val="0051443B"/>
    <w:rsid w:val="00514C28"/>
    <w:rsid w:val="005153A5"/>
    <w:rsid w:val="00515A8F"/>
    <w:rsid w:val="005160A2"/>
    <w:rsid w:val="00517281"/>
    <w:rsid w:val="00517A20"/>
    <w:rsid w:val="00520759"/>
    <w:rsid w:val="005208C2"/>
    <w:rsid w:val="00521915"/>
    <w:rsid w:val="00522018"/>
    <w:rsid w:val="00522D15"/>
    <w:rsid w:val="00522E1D"/>
    <w:rsid w:val="005239E2"/>
    <w:rsid w:val="005244F4"/>
    <w:rsid w:val="00526B45"/>
    <w:rsid w:val="0052791E"/>
    <w:rsid w:val="00530CDE"/>
    <w:rsid w:val="005311C4"/>
    <w:rsid w:val="005326F8"/>
    <w:rsid w:val="00532D14"/>
    <w:rsid w:val="00534807"/>
    <w:rsid w:val="00535916"/>
    <w:rsid w:val="005367AB"/>
    <w:rsid w:val="005410B7"/>
    <w:rsid w:val="00545B9B"/>
    <w:rsid w:val="00547062"/>
    <w:rsid w:val="005474AB"/>
    <w:rsid w:val="00547BED"/>
    <w:rsid w:val="005501A3"/>
    <w:rsid w:val="00550A1E"/>
    <w:rsid w:val="005514A0"/>
    <w:rsid w:val="00552577"/>
    <w:rsid w:val="005525AD"/>
    <w:rsid w:val="0055306E"/>
    <w:rsid w:val="005543F0"/>
    <w:rsid w:val="005557D2"/>
    <w:rsid w:val="00555C80"/>
    <w:rsid w:val="00557E95"/>
    <w:rsid w:val="00564914"/>
    <w:rsid w:val="00565F2F"/>
    <w:rsid w:val="0056628A"/>
    <w:rsid w:val="00566B25"/>
    <w:rsid w:val="0056770E"/>
    <w:rsid w:val="00571F75"/>
    <w:rsid w:val="00574947"/>
    <w:rsid w:val="00574A1D"/>
    <w:rsid w:val="00574A5A"/>
    <w:rsid w:val="00576739"/>
    <w:rsid w:val="005768CC"/>
    <w:rsid w:val="005805D5"/>
    <w:rsid w:val="00584FBC"/>
    <w:rsid w:val="0058539B"/>
    <w:rsid w:val="0059001B"/>
    <w:rsid w:val="00590315"/>
    <w:rsid w:val="005904DD"/>
    <w:rsid w:val="00590F8D"/>
    <w:rsid w:val="00594172"/>
    <w:rsid w:val="00594B06"/>
    <w:rsid w:val="00597073"/>
    <w:rsid w:val="00597601"/>
    <w:rsid w:val="005A3051"/>
    <w:rsid w:val="005A38D2"/>
    <w:rsid w:val="005A54A8"/>
    <w:rsid w:val="005A637A"/>
    <w:rsid w:val="005A7ABE"/>
    <w:rsid w:val="005B08B6"/>
    <w:rsid w:val="005B2005"/>
    <w:rsid w:val="005B3715"/>
    <w:rsid w:val="005B3ECC"/>
    <w:rsid w:val="005B4E12"/>
    <w:rsid w:val="005B5CD4"/>
    <w:rsid w:val="005B74F3"/>
    <w:rsid w:val="005B751D"/>
    <w:rsid w:val="005C2CA9"/>
    <w:rsid w:val="005C6592"/>
    <w:rsid w:val="005C732C"/>
    <w:rsid w:val="005D02E1"/>
    <w:rsid w:val="005D5AEC"/>
    <w:rsid w:val="005D71D2"/>
    <w:rsid w:val="005E0766"/>
    <w:rsid w:val="005E0A5B"/>
    <w:rsid w:val="005E0E22"/>
    <w:rsid w:val="005E1DB2"/>
    <w:rsid w:val="005E2755"/>
    <w:rsid w:val="005E37BB"/>
    <w:rsid w:val="005E46E8"/>
    <w:rsid w:val="005E4FC6"/>
    <w:rsid w:val="005E64C7"/>
    <w:rsid w:val="005E71FA"/>
    <w:rsid w:val="005E7248"/>
    <w:rsid w:val="005F18E0"/>
    <w:rsid w:val="005F20F7"/>
    <w:rsid w:val="005F2DC7"/>
    <w:rsid w:val="005F34BF"/>
    <w:rsid w:val="005F452C"/>
    <w:rsid w:val="005F68FD"/>
    <w:rsid w:val="005F6CAB"/>
    <w:rsid w:val="00600691"/>
    <w:rsid w:val="00600975"/>
    <w:rsid w:val="006015B0"/>
    <w:rsid w:val="00601FC3"/>
    <w:rsid w:val="00602051"/>
    <w:rsid w:val="006038FC"/>
    <w:rsid w:val="00606C3B"/>
    <w:rsid w:val="006107D7"/>
    <w:rsid w:val="00610DA2"/>
    <w:rsid w:val="006111D5"/>
    <w:rsid w:val="00612D15"/>
    <w:rsid w:val="0061333D"/>
    <w:rsid w:val="00613FC7"/>
    <w:rsid w:val="0061584A"/>
    <w:rsid w:val="00620990"/>
    <w:rsid w:val="006219A4"/>
    <w:rsid w:val="00621BBD"/>
    <w:rsid w:val="00623FE3"/>
    <w:rsid w:val="00625A50"/>
    <w:rsid w:val="0062636D"/>
    <w:rsid w:val="00626C5B"/>
    <w:rsid w:val="00627541"/>
    <w:rsid w:val="00627C45"/>
    <w:rsid w:val="00627CCE"/>
    <w:rsid w:val="00631001"/>
    <w:rsid w:val="0063219E"/>
    <w:rsid w:val="0063264B"/>
    <w:rsid w:val="00633833"/>
    <w:rsid w:val="0063418F"/>
    <w:rsid w:val="0063641F"/>
    <w:rsid w:val="00636459"/>
    <w:rsid w:val="006376CD"/>
    <w:rsid w:val="006378F6"/>
    <w:rsid w:val="006456E3"/>
    <w:rsid w:val="00645908"/>
    <w:rsid w:val="00645FC9"/>
    <w:rsid w:val="0064798C"/>
    <w:rsid w:val="00650733"/>
    <w:rsid w:val="006508CA"/>
    <w:rsid w:val="006515F4"/>
    <w:rsid w:val="00651C9D"/>
    <w:rsid w:val="00651D9A"/>
    <w:rsid w:val="00651E36"/>
    <w:rsid w:val="0065217D"/>
    <w:rsid w:val="00652CDA"/>
    <w:rsid w:val="00653074"/>
    <w:rsid w:val="006536FF"/>
    <w:rsid w:val="006568DA"/>
    <w:rsid w:val="00657148"/>
    <w:rsid w:val="00660ED2"/>
    <w:rsid w:val="006618F5"/>
    <w:rsid w:val="006625DE"/>
    <w:rsid w:val="00662946"/>
    <w:rsid w:val="00663796"/>
    <w:rsid w:val="00663891"/>
    <w:rsid w:val="006640C3"/>
    <w:rsid w:val="006656C5"/>
    <w:rsid w:val="00666676"/>
    <w:rsid w:val="00667B25"/>
    <w:rsid w:val="006702DB"/>
    <w:rsid w:val="00670BCC"/>
    <w:rsid w:val="00671AF7"/>
    <w:rsid w:val="00672764"/>
    <w:rsid w:val="006761AB"/>
    <w:rsid w:val="006764FB"/>
    <w:rsid w:val="00676783"/>
    <w:rsid w:val="00680661"/>
    <w:rsid w:val="00681894"/>
    <w:rsid w:val="00682751"/>
    <w:rsid w:val="00682B8E"/>
    <w:rsid w:val="006835BB"/>
    <w:rsid w:val="00684ABD"/>
    <w:rsid w:val="00685C15"/>
    <w:rsid w:val="006909A7"/>
    <w:rsid w:val="00690B39"/>
    <w:rsid w:val="00691168"/>
    <w:rsid w:val="006917AD"/>
    <w:rsid w:val="0069202A"/>
    <w:rsid w:val="00692218"/>
    <w:rsid w:val="00692960"/>
    <w:rsid w:val="0069407A"/>
    <w:rsid w:val="006944BA"/>
    <w:rsid w:val="00695043"/>
    <w:rsid w:val="0069734D"/>
    <w:rsid w:val="006A27D7"/>
    <w:rsid w:val="006A29CC"/>
    <w:rsid w:val="006A3FD8"/>
    <w:rsid w:val="006A4238"/>
    <w:rsid w:val="006A4AC2"/>
    <w:rsid w:val="006A570F"/>
    <w:rsid w:val="006A6D60"/>
    <w:rsid w:val="006A6EE4"/>
    <w:rsid w:val="006A6F32"/>
    <w:rsid w:val="006A70B8"/>
    <w:rsid w:val="006B2691"/>
    <w:rsid w:val="006B48EA"/>
    <w:rsid w:val="006B4F36"/>
    <w:rsid w:val="006C02C3"/>
    <w:rsid w:val="006C103E"/>
    <w:rsid w:val="006C16A4"/>
    <w:rsid w:val="006C295C"/>
    <w:rsid w:val="006C34B7"/>
    <w:rsid w:val="006C4BE3"/>
    <w:rsid w:val="006C59BF"/>
    <w:rsid w:val="006C5A11"/>
    <w:rsid w:val="006C6826"/>
    <w:rsid w:val="006C6BAD"/>
    <w:rsid w:val="006D0370"/>
    <w:rsid w:val="006D0BC5"/>
    <w:rsid w:val="006D0D2A"/>
    <w:rsid w:val="006D2F31"/>
    <w:rsid w:val="006D3EA7"/>
    <w:rsid w:val="006D4887"/>
    <w:rsid w:val="006D4BC0"/>
    <w:rsid w:val="006D4BF0"/>
    <w:rsid w:val="006D6BAE"/>
    <w:rsid w:val="006D6F83"/>
    <w:rsid w:val="006E0019"/>
    <w:rsid w:val="006E1950"/>
    <w:rsid w:val="006E1F98"/>
    <w:rsid w:val="006E4461"/>
    <w:rsid w:val="006E6661"/>
    <w:rsid w:val="006E71D4"/>
    <w:rsid w:val="006F1337"/>
    <w:rsid w:val="006F1481"/>
    <w:rsid w:val="006F18A5"/>
    <w:rsid w:val="006F2BCD"/>
    <w:rsid w:val="006F6301"/>
    <w:rsid w:val="0070003D"/>
    <w:rsid w:val="0070057F"/>
    <w:rsid w:val="007009CA"/>
    <w:rsid w:val="007027BC"/>
    <w:rsid w:val="00703075"/>
    <w:rsid w:val="00703CBF"/>
    <w:rsid w:val="00704E2F"/>
    <w:rsid w:val="00705E4A"/>
    <w:rsid w:val="007067B0"/>
    <w:rsid w:val="00706B30"/>
    <w:rsid w:val="00710495"/>
    <w:rsid w:val="007105C5"/>
    <w:rsid w:val="00710636"/>
    <w:rsid w:val="007106CA"/>
    <w:rsid w:val="007123BF"/>
    <w:rsid w:val="007130C8"/>
    <w:rsid w:val="00713F02"/>
    <w:rsid w:val="0071401C"/>
    <w:rsid w:val="00714809"/>
    <w:rsid w:val="00715707"/>
    <w:rsid w:val="00715B1A"/>
    <w:rsid w:val="00716162"/>
    <w:rsid w:val="00716220"/>
    <w:rsid w:val="00716233"/>
    <w:rsid w:val="007163EE"/>
    <w:rsid w:val="00716628"/>
    <w:rsid w:val="0071693C"/>
    <w:rsid w:val="00717224"/>
    <w:rsid w:val="00717730"/>
    <w:rsid w:val="007207D8"/>
    <w:rsid w:val="007213D4"/>
    <w:rsid w:val="00722440"/>
    <w:rsid w:val="00722DB9"/>
    <w:rsid w:val="007232A5"/>
    <w:rsid w:val="007232C3"/>
    <w:rsid w:val="0072486A"/>
    <w:rsid w:val="00724BFD"/>
    <w:rsid w:val="0072615E"/>
    <w:rsid w:val="00727E58"/>
    <w:rsid w:val="00730126"/>
    <w:rsid w:val="007329CD"/>
    <w:rsid w:val="00733867"/>
    <w:rsid w:val="00734960"/>
    <w:rsid w:val="00734E39"/>
    <w:rsid w:val="007375E9"/>
    <w:rsid w:val="007410B8"/>
    <w:rsid w:val="00741601"/>
    <w:rsid w:val="00742443"/>
    <w:rsid w:val="00742993"/>
    <w:rsid w:val="00743560"/>
    <w:rsid w:val="007450BE"/>
    <w:rsid w:val="0074521A"/>
    <w:rsid w:val="007455F6"/>
    <w:rsid w:val="00745B41"/>
    <w:rsid w:val="00745CB7"/>
    <w:rsid w:val="007460EE"/>
    <w:rsid w:val="0074667D"/>
    <w:rsid w:val="0074700A"/>
    <w:rsid w:val="0075115A"/>
    <w:rsid w:val="00751721"/>
    <w:rsid w:val="00752031"/>
    <w:rsid w:val="00752117"/>
    <w:rsid w:val="00752371"/>
    <w:rsid w:val="00753568"/>
    <w:rsid w:val="0075620A"/>
    <w:rsid w:val="00756E1F"/>
    <w:rsid w:val="00757205"/>
    <w:rsid w:val="007604B9"/>
    <w:rsid w:val="007608A9"/>
    <w:rsid w:val="00762BD1"/>
    <w:rsid w:val="0076447B"/>
    <w:rsid w:val="00764950"/>
    <w:rsid w:val="007661D9"/>
    <w:rsid w:val="007667C3"/>
    <w:rsid w:val="00767073"/>
    <w:rsid w:val="00767DFE"/>
    <w:rsid w:val="00770332"/>
    <w:rsid w:val="007719FC"/>
    <w:rsid w:val="0077216A"/>
    <w:rsid w:val="00774633"/>
    <w:rsid w:val="0077734D"/>
    <w:rsid w:val="00780226"/>
    <w:rsid w:val="007806BF"/>
    <w:rsid w:val="00780B85"/>
    <w:rsid w:val="007810FA"/>
    <w:rsid w:val="007812B2"/>
    <w:rsid w:val="007815E0"/>
    <w:rsid w:val="00781B72"/>
    <w:rsid w:val="00781DD0"/>
    <w:rsid w:val="0078307C"/>
    <w:rsid w:val="007840F4"/>
    <w:rsid w:val="00784C19"/>
    <w:rsid w:val="00784FD2"/>
    <w:rsid w:val="00785FC5"/>
    <w:rsid w:val="00786857"/>
    <w:rsid w:val="007930E3"/>
    <w:rsid w:val="00793950"/>
    <w:rsid w:val="00793AF1"/>
    <w:rsid w:val="00794FFF"/>
    <w:rsid w:val="007951C4"/>
    <w:rsid w:val="007955E3"/>
    <w:rsid w:val="00796926"/>
    <w:rsid w:val="00797B09"/>
    <w:rsid w:val="007A051F"/>
    <w:rsid w:val="007A0608"/>
    <w:rsid w:val="007A10F8"/>
    <w:rsid w:val="007A138B"/>
    <w:rsid w:val="007A17A7"/>
    <w:rsid w:val="007A1904"/>
    <w:rsid w:val="007A2D9B"/>
    <w:rsid w:val="007A6CEF"/>
    <w:rsid w:val="007A7AB6"/>
    <w:rsid w:val="007B18F9"/>
    <w:rsid w:val="007B3474"/>
    <w:rsid w:val="007B35BB"/>
    <w:rsid w:val="007B4124"/>
    <w:rsid w:val="007B479D"/>
    <w:rsid w:val="007B56A4"/>
    <w:rsid w:val="007B6585"/>
    <w:rsid w:val="007B7D6C"/>
    <w:rsid w:val="007C0788"/>
    <w:rsid w:val="007C15BA"/>
    <w:rsid w:val="007C2D5D"/>
    <w:rsid w:val="007C300E"/>
    <w:rsid w:val="007C30BE"/>
    <w:rsid w:val="007C3CC7"/>
    <w:rsid w:val="007C4E7B"/>
    <w:rsid w:val="007C6347"/>
    <w:rsid w:val="007C63A7"/>
    <w:rsid w:val="007C6A2F"/>
    <w:rsid w:val="007C7AFB"/>
    <w:rsid w:val="007C7EE7"/>
    <w:rsid w:val="007D32D2"/>
    <w:rsid w:val="007D4F34"/>
    <w:rsid w:val="007D7C2B"/>
    <w:rsid w:val="007E0301"/>
    <w:rsid w:val="007E0B82"/>
    <w:rsid w:val="007E0C6D"/>
    <w:rsid w:val="007E106A"/>
    <w:rsid w:val="007E3374"/>
    <w:rsid w:val="007E4AAE"/>
    <w:rsid w:val="007E4DFA"/>
    <w:rsid w:val="007E4FF8"/>
    <w:rsid w:val="007E5B6F"/>
    <w:rsid w:val="007E6C31"/>
    <w:rsid w:val="007E7878"/>
    <w:rsid w:val="007F0857"/>
    <w:rsid w:val="007F16C2"/>
    <w:rsid w:val="007F2E72"/>
    <w:rsid w:val="007F4147"/>
    <w:rsid w:val="007F5239"/>
    <w:rsid w:val="007F6050"/>
    <w:rsid w:val="007F67C6"/>
    <w:rsid w:val="00800092"/>
    <w:rsid w:val="00801BDE"/>
    <w:rsid w:val="00802B1A"/>
    <w:rsid w:val="00802BDF"/>
    <w:rsid w:val="00803D8B"/>
    <w:rsid w:val="008046FE"/>
    <w:rsid w:val="00805BCA"/>
    <w:rsid w:val="0080751C"/>
    <w:rsid w:val="00810806"/>
    <w:rsid w:val="008109D4"/>
    <w:rsid w:val="00810C5C"/>
    <w:rsid w:val="00812E1E"/>
    <w:rsid w:val="00813A81"/>
    <w:rsid w:val="008142A9"/>
    <w:rsid w:val="00815966"/>
    <w:rsid w:val="0081603C"/>
    <w:rsid w:val="00816A93"/>
    <w:rsid w:val="00817335"/>
    <w:rsid w:val="0081763C"/>
    <w:rsid w:val="0082000D"/>
    <w:rsid w:val="008207D6"/>
    <w:rsid w:val="0082381E"/>
    <w:rsid w:val="0082393C"/>
    <w:rsid w:val="00824F58"/>
    <w:rsid w:val="00825057"/>
    <w:rsid w:val="00827591"/>
    <w:rsid w:val="0083081D"/>
    <w:rsid w:val="00830DB0"/>
    <w:rsid w:val="00832033"/>
    <w:rsid w:val="008333DB"/>
    <w:rsid w:val="0083424F"/>
    <w:rsid w:val="008346F6"/>
    <w:rsid w:val="00834B35"/>
    <w:rsid w:val="00834C9B"/>
    <w:rsid w:val="00835E3F"/>
    <w:rsid w:val="008362D8"/>
    <w:rsid w:val="00836AE3"/>
    <w:rsid w:val="00837103"/>
    <w:rsid w:val="008372C2"/>
    <w:rsid w:val="008400DA"/>
    <w:rsid w:val="00841B7F"/>
    <w:rsid w:val="00841CA5"/>
    <w:rsid w:val="008432B6"/>
    <w:rsid w:val="008447FB"/>
    <w:rsid w:val="008451F9"/>
    <w:rsid w:val="00845AF6"/>
    <w:rsid w:val="008474B0"/>
    <w:rsid w:val="00847E0E"/>
    <w:rsid w:val="0085017E"/>
    <w:rsid w:val="008502CE"/>
    <w:rsid w:val="00850CE8"/>
    <w:rsid w:val="00852CA1"/>
    <w:rsid w:val="00855729"/>
    <w:rsid w:val="00856838"/>
    <w:rsid w:val="00860A58"/>
    <w:rsid w:val="008613AF"/>
    <w:rsid w:val="00863431"/>
    <w:rsid w:val="00865652"/>
    <w:rsid w:val="00866965"/>
    <w:rsid w:val="00866BDE"/>
    <w:rsid w:val="00867E79"/>
    <w:rsid w:val="0087079E"/>
    <w:rsid w:val="00870ADA"/>
    <w:rsid w:val="00870D85"/>
    <w:rsid w:val="00871FB6"/>
    <w:rsid w:val="00872296"/>
    <w:rsid w:val="0087247C"/>
    <w:rsid w:val="00873A06"/>
    <w:rsid w:val="00874858"/>
    <w:rsid w:val="00874BC5"/>
    <w:rsid w:val="00876088"/>
    <w:rsid w:val="008767F4"/>
    <w:rsid w:val="00880789"/>
    <w:rsid w:val="0088138B"/>
    <w:rsid w:val="00881723"/>
    <w:rsid w:val="0088227A"/>
    <w:rsid w:val="00882670"/>
    <w:rsid w:val="00883B12"/>
    <w:rsid w:val="008842E4"/>
    <w:rsid w:val="008846A1"/>
    <w:rsid w:val="00885FEE"/>
    <w:rsid w:val="008868C7"/>
    <w:rsid w:val="00887005"/>
    <w:rsid w:val="00887F13"/>
    <w:rsid w:val="00890959"/>
    <w:rsid w:val="00894E41"/>
    <w:rsid w:val="00895A1D"/>
    <w:rsid w:val="00896699"/>
    <w:rsid w:val="0089715A"/>
    <w:rsid w:val="00897334"/>
    <w:rsid w:val="008A072D"/>
    <w:rsid w:val="008A3AEB"/>
    <w:rsid w:val="008A45BC"/>
    <w:rsid w:val="008A45DA"/>
    <w:rsid w:val="008A46B1"/>
    <w:rsid w:val="008A4C08"/>
    <w:rsid w:val="008A54DF"/>
    <w:rsid w:val="008A5DA8"/>
    <w:rsid w:val="008A6100"/>
    <w:rsid w:val="008A6995"/>
    <w:rsid w:val="008A725B"/>
    <w:rsid w:val="008A7AAB"/>
    <w:rsid w:val="008B00FE"/>
    <w:rsid w:val="008B04EC"/>
    <w:rsid w:val="008B0974"/>
    <w:rsid w:val="008B0A5A"/>
    <w:rsid w:val="008B2AD5"/>
    <w:rsid w:val="008B2DF1"/>
    <w:rsid w:val="008B3175"/>
    <w:rsid w:val="008B5BBC"/>
    <w:rsid w:val="008C1D38"/>
    <w:rsid w:val="008C3928"/>
    <w:rsid w:val="008C39AE"/>
    <w:rsid w:val="008C3B8F"/>
    <w:rsid w:val="008C3DA4"/>
    <w:rsid w:val="008C3EA5"/>
    <w:rsid w:val="008C3F64"/>
    <w:rsid w:val="008C403B"/>
    <w:rsid w:val="008C43CD"/>
    <w:rsid w:val="008C4CAA"/>
    <w:rsid w:val="008C5E03"/>
    <w:rsid w:val="008C68CD"/>
    <w:rsid w:val="008C6F1C"/>
    <w:rsid w:val="008D1657"/>
    <w:rsid w:val="008D1721"/>
    <w:rsid w:val="008D1F0A"/>
    <w:rsid w:val="008D2C6B"/>
    <w:rsid w:val="008D3E5D"/>
    <w:rsid w:val="008D5401"/>
    <w:rsid w:val="008D591B"/>
    <w:rsid w:val="008D65EA"/>
    <w:rsid w:val="008D6F8B"/>
    <w:rsid w:val="008D7DD3"/>
    <w:rsid w:val="008E0852"/>
    <w:rsid w:val="008E115D"/>
    <w:rsid w:val="008E17C9"/>
    <w:rsid w:val="008E48ED"/>
    <w:rsid w:val="008E4A15"/>
    <w:rsid w:val="008E4EE7"/>
    <w:rsid w:val="008E4F29"/>
    <w:rsid w:val="008E67A1"/>
    <w:rsid w:val="008F0E07"/>
    <w:rsid w:val="008F17CD"/>
    <w:rsid w:val="008F2F08"/>
    <w:rsid w:val="008F4DCC"/>
    <w:rsid w:val="008F55F6"/>
    <w:rsid w:val="008F6530"/>
    <w:rsid w:val="008F69CF"/>
    <w:rsid w:val="008F7231"/>
    <w:rsid w:val="008F7343"/>
    <w:rsid w:val="008F7DDF"/>
    <w:rsid w:val="00903A8B"/>
    <w:rsid w:val="00910491"/>
    <w:rsid w:val="009114A7"/>
    <w:rsid w:val="00911664"/>
    <w:rsid w:val="009117BF"/>
    <w:rsid w:val="0091180D"/>
    <w:rsid w:val="00912F12"/>
    <w:rsid w:val="0091349B"/>
    <w:rsid w:val="00913B65"/>
    <w:rsid w:val="00913D22"/>
    <w:rsid w:val="00914B43"/>
    <w:rsid w:val="0091686A"/>
    <w:rsid w:val="009215F4"/>
    <w:rsid w:val="009216BB"/>
    <w:rsid w:val="0092189C"/>
    <w:rsid w:val="0092442E"/>
    <w:rsid w:val="0092598E"/>
    <w:rsid w:val="0092603F"/>
    <w:rsid w:val="00926A64"/>
    <w:rsid w:val="00927B0C"/>
    <w:rsid w:val="009307F9"/>
    <w:rsid w:val="00932F96"/>
    <w:rsid w:val="00933AD2"/>
    <w:rsid w:val="00935E86"/>
    <w:rsid w:val="00942798"/>
    <w:rsid w:val="00942F19"/>
    <w:rsid w:val="00943820"/>
    <w:rsid w:val="00943EF6"/>
    <w:rsid w:val="009440EB"/>
    <w:rsid w:val="00944F00"/>
    <w:rsid w:val="009468EC"/>
    <w:rsid w:val="00947A32"/>
    <w:rsid w:val="00950531"/>
    <w:rsid w:val="00950617"/>
    <w:rsid w:val="009514C4"/>
    <w:rsid w:val="009538A2"/>
    <w:rsid w:val="00953DA3"/>
    <w:rsid w:val="009547C8"/>
    <w:rsid w:val="00955C22"/>
    <w:rsid w:val="0095635A"/>
    <w:rsid w:val="0095710F"/>
    <w:rsid w:val="00960E77"/>
    <w:rsid w:val="009621C9"/>
    <w:rsid w:val="009627A8"/>
    <w:rsid w:val="00966055"/>
    <w:rsid w:val="009660FD"/>
    <w:rsid w:val="00966914"/>
    <w:rsid w:val="009672C3"/>
    <w:rsid w:val="00967C8A"/>
    <w:rsid w:val="009707FB"/>
    <w:rsid w:val="00971523"/>
    <w:rsid w:val="00971FBC"/>
    <w:rsid w:val="009734EF"/>
    <w:rsid w:val="00973877"/>
    <w:rsid w:val="00973ADF"/>
    <w:rsid w:val="00973ED0"/>
    <w:rsid w:val="00975469"/>
    <w:rsid w:val="00975726"/>
    <w:rsid w:val="00976562"/>
    <w:rsid w:val="00976567"/>
    <w:rsid w:val="0097718B"/>
    <w:rsid w:val="00980236"/>
    <w:rsid w:val="0098094D"/>
    <w:rsid w:val="00980AC3"/>
    <w:rsid w:val="009814F4"/>
    <w:rsid w:val="00982D9C"/>
    <w:rsid w:val="009849B8"/>
    <w:rsid w:val="009849DE"/>
    <w:rsid w:val="009851B3"/>
    <w:rsid w:val="009857DB"/>
    <w:rsid w:val="009905C7"/>
    <w:rsid w:val="00990A83"/>
    <w:rsid w:val="00990CAE"/>
    <w:rsid w:val="00991E31"/>
    <w:rsid w:val="00993C6E"/>
    <w:rsid w:val="0099614A"/>
    <w:rsid w:val="009A125A"/>
    <w:rsid w:val="009A1494"/>
    <w:rsid w:val="009A1667"/>
    <w:rsid w:val="009A27E2"/>
    <w:rsid w:val="009A568A"/>
    <w:rsid w:val="009A574B"/>
    <w:rsid w:val="009A5BF5"/>
    <w:rsid w:val="009A5D86"/>
    <w:rsid w:val="009A669C"/>
    <w:rsid w:val="009A7436"/>
    <w:rsid w:val="009A7557"/>
    <w:rsid w:val="009B06AB"/>
    <w:rsid w:val="009B0A4F"/>
    <w:rsid w:val="009B12A9"/>
    <w:rsid w:val="009B1507"/>
    <w:rsid w:val="009B2B41"/>
    <w:rsid w:val="009B37D4"/>
    <w:rsid w:val="009B3847"/>
    <w:rsid w:val="009B5560"/>
    <w:rsid w:val="009B55FA"/>
    <w:rsid w:val="009B599E"/>
    <w:rsid w:val="009B7380"/>
    <w:rsid w:val="009B769E"/>
    <w:rsid w:val="009B79EF"/>
    <w:rsid w:val="009C0A34"/>
    <w:rsid w:val="009C1263"/>
    <w:rsid w:val="009C19AC"/>
    <w:rsid w:val="009C4B75"/>
    <w:rsid w:val="009C4FB5"/>
    <w:rsid w:val="009C63A8"/>
    <w:rsid w:val="009C6BA5"/>
    <w:rsid w:val="009C7550"/>
    <w:rsid w:val="009C7E7D"/>
    <w:rsid w:val="009D09F8"/>
    <w:rsid w:val="009D1272"/>
    <w:rsid w:val="009D1970"/>
    <w:rsid w:val="009D21F1"/>
    <w:rsid w:val="009D615B"/>
    <w:rsid w:val="009D61B1"/>
    <w:rsid w:val="009E153F"/>
    <w:rsid w:val="009E2C6F"/>
    <w:rsid w:val="009E3697"/>
    <w:rsid w:val="009E3709"/>
    <w:rsid w:val="009E4403"/>
    <w:rsid w:val="009E4FB1"/>
    <w:rsid w:val="009E5556"/>
    <w:rsid w:val="009E6E8B"/>
    <w:rsid w:val="009F0F5F"/>
    <w:rsid w:val="009F1DB3"/>
    <w:rsid w:val="009F2195"/>
    <w:rsid w:val="009F21B1"/>
    <w:rsid w:val="009F21CF"/>
    <w:rsid w:val="009F220A"/>
    <w:rsid w:val="009F243C"/>
    <w:rsid w:val="009F328A"/>
    <w:rsid w:val="009F3F2B"/>
    <w:rsid w:val="009F4838"/>
    <w:rsid w:val="009F4B89"/>
    <w:rsid w:val="009F51AC"/>
    <w:rsid w:val="00A01752"/>
    <w:rsid w:val="00A03A51"/>
    <w:rsid w:val="00A062BB"/>
    <w:rsid w:val="00A06917"/>
    <w:rsid w:val="00A06974"/>
    <w:rsid w:val="00A10BE0"/>
    <w:rsid w:val="00A13944"/>
    <w:rsid w:val="00A1478A"/>
    <w:rsid w:val="00A16965"/>
    <w:rsid w:val="00A17E52"/>
    <w:rsid w:val="00A20DFF"/>
    <w:rsid w:val="00A2208C"/>
    <w:rsid w:val="00A22316"/>
    <w:rsid w:val="00A2356A"/>
    <w:rsid w:val="00A23E89"/>
    <w:rsid w:val="00A24946"/>
    <w:rsid w:val="00A24B7B"/>
    <w:rsid w:val="00A2745A"/>
    <w:rsid w:val="00A27598"/>
    <w:rsid w:val="00A277AE"/>
    <w:rsid w:val="00A27F1F"/>
    <w:rsid w:val="00A30FB1"/>
    <w:rsid w:val="00A3134F"/>
    <w:rsid w:val="00A326FE"/>
    <w:rsid w:val="00A33070"/>
    <w:rsid w:val="00A33254"/>
    <w:rsid w:val="00A33433"/>
    <w:rsid w:val="00A336E5"/>
    <w:rsid w:val="00A3379A"/>
    <w:rsid w:val="00A3492D"/>
    <w:rsid w:val="00A35581"/>
    <w:rsid w:val="00A359FD"/>
    <w:rsid w:val="00A3646D"/>
    <w:rsid w:val="00A3774B"/>
    <w:rsid w:val="00A37D6A"/>
    <w:rsid w:val="00A401FC"/>
    <w:rsid w:val="00A407BD"/>
    <w:rsid w:val="00A41960"/>
    <w:rsid w:val="00A44FE0"/>
    <w:rsid w:val="00A45DB6"/>
    <w:rsid w:val="00A509CE"/>
    <w:rsid w:val="00A51CC5"/>
    <w:rsid w:val="00A52560"/>
    <w:rsid w:val="00A52F1C"/>
    <w:rsid w:val="00A53836"/>
    <w:rsid w:val="00A55E08"/>
    <w:rsid w:val="00A56346"/>
    <w:rsid w:val="00A63528"/>
    <w:rsid w:val="00A64560"/>
    <w:rsid w:val="00A64F6E"/>
    <w:rsid w:val="00A65490"/>
    <w:rsid w:val="00A65D0C"/>
    <w:rsid w:val="00A66E5E"/>
    <w:rsid w:val="00A67725"/>
    <w:rsid w:val="00A706AD"/>
    <w:rsid w:val="00A70CCA"/>
    <w:rsid w:val="00A71C82"/>
    <w:rsid w:val="00A72D19"/>
    <w:rsid w:val="00A73578"/>
    <w:rsid w:val="00A764ED"/>
    <w:rsid w:val="00A77810"/>
    <w:rsid w:val="00A81390"/>
    <w:rsid w:val="00A813A5"/>
    <w:rsid w:val="00A81F0D"/>
    <w:rsid w:val="00A82657"/>
    <w:rsid w:val="00A83323"/>
    <w:rsid w:val="00A84FCD"/>
    <w:rsid w:val="00A85095"/>
    <w:rsid w:val="00A857B7"/>
    <w:rsid w:val="00A85BBB"/>
    <w:rsid w:val="00A861F3"/>
    <w:rsid w:val="00A86FB1"/>
    <w:rsid w:val="00A87EDD"/>
    <w:rsid w:val="00A9072E"/>
    <w:rsid w:val="00A90877"/>
    <w:rsid w:val="00A91780"/>
    <w:rsid w:val="00A92B13"/>
    <w:rsid w:val="00A92FFB"/>
    <w:rsid w:val="00A93524"/>
    <w:rsid w:val="00A9399C"/>
    <w:rsid w:val="00A954AD"/>
    <w:rsid w:val="00A95969"/>
    <w:rsid w:val="00AA0CD7"/>
    <w:rsid w:val="00AA0E71"/>
    <w:rsid w:val="00AA180D"/>
    <w:rsid w:val="00AA2AF4"/>
    <w:rsid w:val="00AA4955"/>
    <w:rsid w:val="00AA4998"/>
    <w:rsid w:val="00AA500D"/>
    <w:rsid w:val="00AA76AF"/>
    <w:rsid w:val="00AB0AB7"/>
    <w:rsid w:val="00AB29ED"/>
    <w:rsid w:val="00AB57CA"/>
    <w:rsid w:val="00AB6518"/>
    <w:rsid w:val="00AB680D"/>
    <w:rsid w:val="00AB7136"/>
    <w:rsid w:val="00AB732C"/>
    <w:rsid w:val="00AB7F98"/>
    <w:rsid w:val="00AC01B0"/>
    <w:rsid w:val="00AC08C4"/>
    <w:rsid w:val="00AC142F"/>
    <w:rsid w:val="00AC26C2"/>
    <w:rsid w:val="00AC5B41"/>
    <w:rsid w:val="00AC6BEE"/>
    <w:rsid w:val="00AC7C3E"/>
    <w:rsid w:val="00AD0B45"/>
    <w:rsid w:val="00AD0E86"/>
    <w:rsid w:val="00AD125F"/>
    <w:rsid w:val="00AD22AD"/>
    <w:rsid w:val="00AD251F"/>
    <w:rsid w:val="00AD2AC3"/>
    <w:rsid w:val="00AD2BAC"/>
    <w:rsid w:val="00AD333B"/>
    <w:rsid w:val="00AD36B1"/>
    <w:rsid w:val="00AD44B6"/>
    <w:rsid w:val="00AD4DF6"/>
    <w:rsid w:val="00AD513D"/>
    <w:rsid w:val="00AD5161"/>
    <w:rsid w:val="00AD59B2"/>
    <w:rsid w:val="00AD5EE4"/>
    <w:rsid w:val="00AD6398"/>
    <w:rsid w:val="00AD768E"/>
    <w:rsid w:val="00AD7EF7"/>
    <w:rsid w:val="00AE0A23"/>
    <w:rsid w:val="00AE2CDF"/>
    <w:rsid w:val="00AE51AA"/>
    <w:rsid w:val="00AE60A2"/>
    <w:rsid w:val="00AE707A"/>
    <w:rsid w:val="00AE7217"/>
    <w:rsid w:val="00AF2E50"/>
    <w:rsid w:val="00AF5181"/>
    <w:rsid w:val="00AF60E4"/>
    <w:rsid w:val="00AF6CFA"/>
    <w:rsid w:val="00B012C2"/>
    <w:rsid w:val="00B01E22"/>
    <w:rsid w:val="00B01FDD"/>
    <w:rsid w:val="00B02250"/>
    <w:rsid w:val="00B0269A"/>
    <w:rsid w:val="00B042F1"/>
    <w:rsid w:val="00B056B0"/>
    <w:rsid w:val="00B05CDD"/>
    <w:rsid w:val="00B06A7B"/>
    <w:rsid w:val="00B070F2"/>
    <w:rsid w:val="00B10B7E"/>
    <w:rsid w:val="00B11AD1"/>
    <w:rsid w:val="00B11E68"/>
    <w:rsid w:val="00B12406"/>
    <w:rsid w:val="00B12E0D"/>
    <w:rsid w:val="00B139C3"/>
    <w:rsid w:val="00B13C81"/>
    <w:rsid w:val="00B1578A"/>
    <w:rsid w:val="00B16C7C"/>
    <w:rsid w:val="00B206FE"/>
    <w:rsid w:val="00B21282"/>
    <w:rsid w:val="00B2287D"/>
    <w:rsid w:val="00B25BE7"/>
    <w:rsid w:val="00B26F7D"/>
    <w:rsid w:val="00B277FF"/>
    <w:rsid w:val="00B27FB8"/>
    <w:rsid w:val="00B3084A"/>
    <w:rsid w:val="00B30931"/>
    <w:rsid w:val="00B30EA1"/>
    <w:rsid w:val="00B310AA"/>
    <w:rsid w:val="00B3144B"/>
    <w:rsid w:val="00B32206"/>
    <w:rsid w:val="00B34659"/>
    <w:rsid w:val="00B34BC1"/>
    <w:rsid w:val="00B354AD"/>
    <w:rsid w:val="00B36C16"/>
    <w:rsid w:val="00B37786"/>
    <w:rsid w:val="00B37833"/>
    <w:rsid w:val="00B405F4"/>
    <w:rsid w:val="00B41546"/>
    <w:rsid w:val="00B4156A"/>
    <w:rsid w:val="00B42110"/>
    <w:rsid w:val="00B4269B"/>
    <w:rsid w:val="00B4435C"/>
    <w:rsid w:val="00B45571"/>
    <w:rsid w:val="00B4649A"/>
    <w:rsid w:val="00B501DC"/>
    <w:rsid w:val="00B517D7"/>
    <w:rsid w:val="00B5252C"/>
    <w:rsid w:val="00B52A6A"/>
    <w:rsid w:val="00B530D1"/>
    <w:rsid w:val="00B533C6"/>
    <w:rsid w:val="00B53752"/>
    <w:rsid w:val="00B5383F"/>
    <w:rsid w:val="00B55002"/>
    <w:rsid w:val="00B5552A"/>
    <w:rsid w:val="00B57FA8"/>
    <w:rsid w:val="00B60459"/>
    <w:rsid w:val="00B62405"/>
    <w:rsid w:val="00B6327E"/>
    <w:rsid w:val="00B63D24"/>
    <w:rsid w:val="00B63EDB"/>
    <w:rsid w:val="00B64CB5"/>
    <w:rsid w:val="00B67A22"/>
    <w:rsid w:val="00B706AF"/>
    <w:rsid w:val="00B70C18"/>
    <w:rsid w:val="00B71B0C"/>
    <w:rsid w:val="00B75FD6"/>
    <w:rsid w:val="00B770CF"/>
    <w:rsid w:val="00B778DA"/>
    <w:rsid w:val="00B80060"/>
    <w:rsid w:val="00B82DE5"/>
    <w:rsid w:val="00B85122"/>
    <w:rsid w:val="00B85377"/>
    <w:rsid w:val="00B871E7"/>
    <w:rsid w:val="00B90BBE"/>
    <w:rsid w:val="00B90C84"/>
    <w:rsid w:val="00B911FA"/>
    <w:rsid w:val="00B92B99"/>
    <w:rsid w:val="00B92C0F"/>
    <w:rsid w:val="00B9393F"/>
    <w:rsid w:val="00B9598D"/>
    <w:rsid w:val="00B95D7A"/>
    <w:rsid w:val="00BA387C"/>
    <w:rsid w:val="00BA38CF"/>
    <w:rsid w:val="00BA38EA"/>
    <w:rsid w:val="00BA49CA"/>
    <w:rsid w:val="00BA4F91"/>
    <w:rsid w:val="00BA589A"/>
    <w:rsid w:val="00BA799F"/>
    <w:rsid w:val="00BB0955"/>
    <w:rsid w:val="00BB1115"/>
    <w:rsid w:val="00BB1B66"/>
    <w:rsid w:val="00BB2A22"/>
    <w:rsid w:val="00BB4BE7"/>
    <w:rsid w:val="00BB6B99"/>
    <w:rsid w:val="00BB6D8B"/>
    <w:rsid w:val="00BB7D48"/>
    <w:rsid w:val="00BC0369"/>
    <w:rsid w:val="00BC0880"/>
    <w:rsid w:val="00BC1085"/>
    <w:rsid w:val="00BC112F"/>
    <w:rsid w:val="00BC1C44"/>
    <w:rsid w:val="00BC26FF"/>
    <w:rsid w:val="00BC53A6"/>
    <w:rsid w:val="00BC53C4"/>
    <w:rsid w:val="00BD0668"/>
    <w:rsid w:val="00BD3B27"/>
    <w:rsid w:val="00BE04E5"/>
    <w:rsid w:val="00BE3271"/>
    <w:rsid w:val="00BE32AF"/>
    <w:rsid w:val="00BE3550"/>
    <w:rsid w:val="00BE3948"/>
    <w:rsid w:val="00BE5A58"/>
    <w:rsid w:val="00BE6C9E"/>
    <w:rsid w:val="00BE7475"/>
    <w:rsid w:val="00BF21F5"/>
    <w:rsid w:val="00BF2427"/>
    <w:rsid w:val="00BF5FEC"/>
    <w:rsid w:val="00BF6F09"/>
    <w:rsid w:val="00C0085F"/>
    <w:rsid w:val="00C02A8C"/>
    <w:rsid w:val="00C0352E"/>
    <w:rsid w:val="00C03E03"/>
    <w:rsid w:val="00C06606"/>
    <w:rsid w:val="00C06D1C"/>
    <w:rsid w:val="00C07221"/>
    <w:rsid w:val="00C072AC"/>
    <w:rsid w:val="00C11531"/>
    <w:rsid w:val="00C12831"/>
    <w:rsid w:val="00C135CC"/>
    <w:rsid w:val="00C136BC"/>
    <w:rsid w:val="00C14852"/>
    <w:rsid w:val="00C15A98"/>
    <w:rsid w:val="00C15EE2"/>
    <w:rsid w:val="00C16EF2"/>
    <w:rsid w:val="00C17499"/>
    <w:rsid w:val="00C2003C"/>
    <w:rsid w:val="00C20675"/>
    <w:rsid w:val="00C21CA5"/>
    <w:rsid w:val="00C24616"/>
    <w:rsid w:val="00C24F0F"/>
    <w:rsid w:val="00C27CF4"/>
    <w:rsid w:val="00C30E6F"/>
    <w:rsid w:val="00C31117"/>
    <w:rsid w:val="00C32315"/>
    <w:rsid w:val="00C328AF"/>
    <w:rsid w:val="00C33067"/>
    <w:rsid w:val="00C3408A"/>
    <w:rsid w:val="00C34981"/>
    <w:rsid w:val="00C353B1"/>
    <w:rsid w:val="00C35504"/>
    <w:rsid w:val="00C35505"/>
    <w:rsid w:val="00C36CC2"/>
    <w:rsid w:val="00C37208"/>
    <w:rsid w:val="00C401CE"/>
    <w:rsid w:val="00C40946"/>
    <w:rsid w:val="00C40D1C"/>
    <w:rsid w:val="00C42997"/>
    <w:rsid w:val="00C44E32"/>
    <w:rsid w:val="00C454D1"/>
    <w:rsid w:val="00C502C0"/>
    <w:rsid w:val="00C517D3"/>
    <w:rsid w:val="00C51A38"/>
    <w:rsid w:val="00C51F9A"/>
    <w:rsid w:val="00C52846"/>
    <w:rsid w:val="00C52D20"/>
    <w:rsid w:val="00C52F11"/>
    <w:rsid w:val="00C53276"/>
    <w:rsid w:val="00C544C7"/>
    <w:rsid w:val="00C54502"/>
    <w:rsid w:val="00C54A91"/>
    <w:rsid w:val="00C54C04"/>
    <w:rsid w:val="00C5631A"/>
    <w:rsid w:val="00C56A07"/>
    <w:rsid w:val="00C61089"/>
    <w:rsid w:val="00C6136A"/>
    <w:rsid w:val="00C613C4"/>
    <w:rsid w:val="00C61FA0"/>
    <w:rsid w:val="00C631E0"/>
    <w:rsid w:val="00C64554"/>
    <w:rsid w:val="00C64A45"/>
    <w:rsid w:val="00C66116"/>
    <w:rsid w:val="00C66257"/>
    <w:rsid w:val="00C6734B"/>
    <w:rsid w:val="00C7070A"/>
    <w:rsid w:val="00C71BC9"/>
    <w:rsid w:val="00C72986"/>
    <w:rsid w:val="00C72B46"/>
    <w:rsid w:val="00C72CF4"/>
    <w:rsid w:val="00C73292"/>
    <w:rsid w:val="00C7387C"/>
    <w:rsid w:val="00C77311"/>
    <w:rsid w:val="00C774F2"/>
    <w:rsid w:val="00C77D86"/>
    <w:rsid w:val="00C80EC4"/>
    <w:rsid w:val="00C812D6"/>
    <w:rsid w:val="00C81379"/>
    <w:rsid w:val="00C82CAC"/>
    <w:rsid w:val="00C83ACF"/>
    <w:rsid w:val="00C83D31"/>
    <w:rsid w:val="00C870C7"/>
    <w:rsid w:val="00C87FB2"/>
    <w:rsid w:val="00C90429"/>
    <w:rsid w:val="00C90FBD"/>
    <w:rsid w:val="00C93179"/>
    <w:rsid w:val="00C93E35"/>
    <w:rsid w:val="00C940F6"/>
    <w:rsid w:val="00C94BEF"/>
    <w:rsid w:val="00C950FC"/>
    <w:rsid w:val="00C95980"/>
    <w:rsid w:val="00C961B8"/>
    <w:rsid w:val="00C973FD"/>
    <w:rsid w:val="00C97AD0"/>
    <w:rsid w:val="00C97AD2"/>
    <w:rsid w:val="00C97CD7"/>
    <w:rsid w:val="00CA0D55"/>
    <w:rsid w:val="00CA0E0C"/>
    <w:rsid w:val="00CA12CE"/>
    <w:rsid w:val="00CA1D13"/>
    <w:rsid w:val="00CA1DC8"/>
    <w:rsid w:val="00CA2109"/>
    <w:rsid w:val="00CA2587"/>
    <w:rsid w:val="00CA2836"/>
    <w:rsid w:val="00CA3160"/>
    <w:rsid w:val="00CA4C76"/>
    <w:rsid w:val="00CA5B75"/>
    <w:rsid w:val="00CA7517"/>
    <w:rsid w:val="00CA7DFF"/>
    <w:rsid w:val="00CB072D"/>
    <w:rsid w:val="00CB0764"/>
    <w:rsid w:val="00CB123A"/>
    <w:rsid w:val="00CB2728"/>
    <w:rsid w:val="00CB4377"/>
    <w:rsid w:val="00CB4EFC"/>
    <w:rsid w:val="00CB5F44"/>
    <w:rsid w:val="00CB6002"/>
    <w:rsid w:val="00CB60A5"/>
    <w:rsid w:val="00CB6660"/>
    <w:rsid w:val="00CB6C42"/>
    <w:rsid w:val="00CB760C"/>
    <w:rsid w:val="00CB7740"/>
    <w:rsid w:val="00CB792F"/>
    <w:rsid w:val="00CC0D27"/>
    <w:rsid w:val="00CC0F00"/>
    <w:rsid w:val="00CC1911"/>
    <w:rsid w:val="00CC1DB4"/>
    <w:rsid w:val="00CC55CB"/>
    <w:rsid w:val="00CC6C5D"/>
    <w:rsid w:val="00CC6E32"/>
    <w:rsid w:val="00CC7229"/>
    <w:rsid w:val="00CC7820"/>
    <w:rsid w:val="00CD2802"/>
    <w:rsid w:val="00CD37DF"/>
    <w:rsid w:val="00CD49B1"/>
    <w:rsid w:val="00CE06E7"/>
    <w:rsid w:val="00CE0A8B"/>
    <w:rsid w:val="00CE133A"/>
    <w:rsid w:val="00CE2941"/>
    <w:rsid w:val="00CE369C"/>
    <w:rsid w:val="00CE46FA"/>
    <w:rsid w:val="00CE6084"/>
    <w:rsid w:val="00CE6EAB"/>
    <w:rsid w:val="00CE71AE"/>
    <w:rsid w:val="00CF0101"/>
    <w:rsid w:val="00CF0EBC"/>
    <w:rsid w:val="00CF1301"/>
    <w:rsid w:val="00CF14C7"/>
    <w:rsid w:val="00CF201F"/>
    <w:rsid w:val="00CF4019"/>
    <w:rsid w:val="00CF473A"/>
    <w:rsid w:val="00CF5C0A"/>
    <w:rsid w:val="00CF6581"/>
    <w:rsid w:val="00D003FD"/>
    <w:rsid w:val="00D01853"/>
    <w:rsid w:val="00D02E69"/>
    <w:rsid w:val="00D03DA2"/>
    <w:rsid w:val="00D03ECB"/>
    <w:rsid w:val="00D0595B"/>
    <w:rsid w:val="00D059B7"/>
    <w:rsid w:val="00D06535"/>
    <w:rsid w:val="00D06956"/>
    <w:rsid w:val="00D06BEB"/>
    <w:rsid w:val="00D0763B"/>
    <w:rsid w:val="00D11C83"/>
    <w:rsid w:val="00D1613B"/>
    <w:rsid w:val="00D165ED"/>
    <w:rsid w:val="00D1704C"/>
    <w:rsid w:val="00D17AC7"/>
    <w:rsid w:val="00D21DA2"/>
    <w:rsid w:val="00D2238E"/>
    <w:rsid w:val="00D22A47"/>
    <w:rsid w:val="00D23C08"/>
    <w:rsid w:val="00D244C7"/>
    <w:rsid w:val="00D24CFC"/>
    <w:rsid w:val="00D24EDD"/>
    <w:rsid w:val="00D25283"/>
    <w:rsid w:val="00D25E1F"/>
    <w:rsid w:val="00D27174"/>
    <w:rsid w:val="00D27512"/>
    <w:rsid w:val="00D30F3D"/>
    <w:rsid w:val="00D321EE"/>
    <w:rsid w:val="00D323F6"/>
    <w:rsid w:val="00D32823"/>
    <w:rsid w:val="00D341A3"/>
    <w:rsid w:val="00D34D54"/>
    <w:rsid w:val="00D40C66"/>
    <w:rsid w:val="00D41FE7"/>
    <w:rsid w:val="00D41FFF"/>
    <w:rsid w:val="00D421E2"/>
    <w:rsid w:val="00D4242D"/>
    <w:rsid w:val="00D449DC"/>
    <w:rsid w:val="00D44B6C"/>
    <w:rsid w:val="00D454F9"/>
    <w:rsid w:val="00D45939"/>
    <w:rsid w:val="00D45EBA"/>
    <w:rsid w:val="00D460D2"/>
    <w:rsid w:val="00D46A16"/>
    <w:rsid w:val="00D46F1A"/>
    <w:rsid w:val="00D47C61"/>
    <w:rsid w:val="00D47C86"/>
    <w:rsid w:val="00D51E2C"/>
    <w:rsid w:val="00D52503"/>
    <w:rsid w:val="00D52A01"/>
    <w:rsid w:val="00D5607D"/>
    <w:rsid w:val="00D57887"/>
    <w:rsid w:val="00D57D32"/>
    <w:rsid w:val="00D60B90"/>
    <w:rsid w:val="00D61111"/>
    <w:rsid w:val="00D61591"/>
    <w:rsid w:val="00D617FF"/>
    <w:rsid w:val="00D628C0"/>
    <w:rsid w:val="00D6292C"/>
    <w:rsid w:val="00D62A60"/>
    <w:rsid w:val="00D637D4"/>
    <w:rsid w:val="00D64760"/>
    <w:rsid w:val="00D64C8C"/>
    <w:rsid w:val="00D64DAE"/>
    <w:rsid w:val="00D64F1B"/>
    <w:rsid w:val="00D6535D"/>
    <w:rsid w:val="00D65AE1"/>
    <w:rsid w:val="00D6665D"/>
    <w:rsid w:val="00D67170"/>
    <w:rsid w:val="00D67D62"/>
    <w:rsid w:val="00D7377D"/>
    <w:rsid w:val="00D74DE3"/>
    <w:rsid w:val="00D757AE"/>
    <w:rsid w:val="00D7735E"/>
    <w:rsid w:val="00D77372"/>
    <w:rsid w:val="00D77A02"/>
    <w:rsid w:val="00D804A6"/>
    <w:rsid w:val="00D8105F"/>
    <w:rsid w:val="00D81FCE"/>
    <w:rsid w:val="00D82639"/>
    <w:rsid w:val="00D829AD"/>
    <w:rsid w:val="00D83942"/>
    <w:rsid w:val="00D84BE9"/>
    <w:rsid w:val="00D86558"/>
    <w:rsid w:val="00D86E2F"/>
    <w:rsid w:val="00D87831"/>
    <w:rsid w:val="00D944A0"/>
    <w:rsid w:val="00D9521C"/>
    <w:rsid w:val="00D952E7"/>
    <w:rsid w:val="00D95DA5"/>
    <w:rsid w:val="00D97A58"/>
    <w:rsid w:val="00DA097B"/>
    <w:rsid w:val="00DA0C45"/>
    <w:rsid w:val="00DA6174"/>
    <w:rsid w:val="00DA747A"/>
    <w:rsid w:val="00DB00DC"/>
    <w:rsid w:val="00DB04AB"/>
    <w:rsid w:val="00DB08D2"/>
    <w:rsid w:val="00DB0A99"/>
    <w:rsid w:val="00DB15C2"/>
    <w:rsid w:val="00DB1882"/>
    <w:rsid w:val="00DB18C1"/>
    <w:rsid w:val="00DB5016"/>
    <w:rsid w:val="00DB6581"/>
    <w:rsid w:val="00DB6EFC"/>
    <w:rsid w:val="00DC0635"/>
    <w:rsid w:val="00DC15D5"/>
    <w:rsid w:val="00DC26C4"/>
    <w:rsid w:val="00DC2745"/>
    <w:rsid w:val="00DC2EF0"/>
    <w:rsid w:val="00DC75B1"/>
    <w:rsid w:val="00DC7EC2"/>
    <w:rsid w:val="00DD05F5"/>
    <w:rsid w:val="00DD0A8C"/>
    <w:rsid w:val="00DD33A8"/>
    <w:rsid w:val="00DD5237"/>
    <w:rsid w:val="00DD5B38"/>
    <w:rsid w:val="00DD6192"/>
    <w:rsid w:val="00DD62F9"/>
    <w:rsid w:val="00DD6A26"/>
    <w:rsid w:val="00DD6A9E"/>
    <w:rsid w:val="00DD7715"/>
    <w:rsid w:val="00DE156E"/>
    <w:rsid w:val="00DE322B"/>
    <w:rsid w:val="00DE338D"/>
    <w:rsid w:val="00DE452F"/>
    <w:rsid w:val="00DE4ED5"/>
    <w:rsid w:val="00DE5CDC"/>
    <w:rsid w:val="00DE701F"/>
    <w:rsid w:val="00DF07CB"/>
    <w:rsid w:val="00DF1A2F"/>
    <w:rsid w:val="00DF1D36"/>
    <w:rsid w:val="00DF23ED"/>
    <w:rsid w:val="00DF3985"/>
    <w:rsid w:val="00DF4076"/>
    <w:rsid w:val="00DF473B"/>
    <w:rsid w:val="00DF4AF4"/>
    <w:rsid w:val="00DF78A6"/>
    <w:rsid w:val="00E040D2"/>
    <w:rsid w:val="00E047F1"/>
    <w:rsid w:val="00E0480F"/>
    <w:rsid w:val="00E04AB2"/>
    <w:rsid w:val="00E04F35"/>
    <w:rsid w:val="00E0532E"/>
    <w:rsid w:val="00E05A23"/>
    <w:rsid w:val="00E11BCD"/>
    <w:rsid w:val="00E12A7A"/>
    <w:rsid w:val="00E12CAE"/>
    <w:rsid w:val="00E135EF"/>
    <w:rsid w:val="00E138AE"/>
    <w:rsid w:val="00E13B99"/>
    <w:rsid w:val="00E13D61"/>
    <w:rsid w:val="00E146DE"/>
    <w:rsid w:val="00E14986"/>
    <w:rsid w:val="00E170C6"/>
    <w:rsid w:val="00E17964"/>
    <w:rsid w:val="00E20230"/>
    <w:rsid w:val="00E20E13"/>
    <w:rsid w:val="00E22340"/>
    <w:rsid w:val="00E22541"/>
    <w:rsid w:val="00E233A0"/>
    <w:rsid w:val="00E23DF5"/>
    <w:rsid w:val="00E24B34"/>
    <w:rsid w:val="00E24EC2"/>
    <w:rsid w:val="00E25301"/>
    <w:rsid w:val="00E259A2"/>
    <w:rsid w:val="00E27CA7"/>
    <w:rsid w:val="00E27FAA"/>
    <w:rsid w:val="00E3014C"/>
    <w:rsid w:val="00E31697"/>
    <w:rsid w:val="00E336B1"/>
    <w:rsid w:val="00E3422F"/>
    <w:rsid w:val="00E35613"/>
    <w:rsid w:val="00E357AA"/>
    <w:rsid w:val="00E404B7"/>
    <w:rsid w:val="00E40BFC"/>
    <w:rsid w:val="00E40DA6"/>
    <w:rsid w:val="00E412AB"/>
    <w:rsid w:val="00E41748"/>
    <w:rsid w:val="00E42F74"/>
    <w:rsid w:val="00E43C34"/>
    <w:rsid w:val="00E450B0"/>
    <w:rsid w:val="00E45438"/>
    <w:rsid w:val="00E464A7"/>
    <w:rsid w:val="00E470A4"/>
    <w:rsid w:val="00E47B91"/>
    <w:rsid w:val="00E5317A"/>
    <w:rsid w:val="00E537CA"/>
    <w:rsid w:val="00E53E8D"/>
    <w:rsid w:val="00E56976"/>
    <w:rsid w:val="00E576B4"/>
    <w:rsid w:val="00E60B3C"/>
    <w:rsid w:val="00E60BD9"/>
    <w:rsid w:val="00E60DFD"/>
    <w:rsid w:val="00E61EAA"/>
    <w:rsid w:val="00E61EE5"/>
    <w:rsid w:val="00E62197"/>
    <w:rsid w:val="00E63253"/>
    <w:rsid w:val="00E662B6"/>
    <w:rsid w:val="00E67252"/>
    <w:rsid w:val="00E71BA0"/>
    <w:rsid w:val="00E71D09"/>
    <w:rsid w:val="00E74E05"/>
    <w:rsid w:val="00E77C22"/>
    <w:rsid w:val="00E81B70"/>
    <w:rsid w:val="00E84791"/>
    <w:rsid w:val="00E84A92"/>
    <w:rsid w:val="00E85D1C"/>
    <w:rsid w:val="00E87A84"/>
    <w:rsid w:val="00E87C6A"/>
    <w:rsid w:val="00E9078A"/>
    <w:rsid w:val="00E91BD1"/>
    <w:rsid w:val="00E91D89"/>
    <w:rsid w:val="00E92042"/>
    <w:rsid w:val="00E92C61"/>
    <w:rsid w:val="00E977B5"/>
    <w:rsid w:val="00E979F3"/>
    <w:rsid w:val="00EA0335"/>
    <w:rsid w:val="00EA1C22"/>
    <w:rsid w:val="00EA24E7"/>
    <w:rsid w:val="00EA2D68"/>
    <w:rsid w:val="00EA48F8"/>
    <w:rsid w:val="00EA50FA"/>
    <w:rsid w:val="00EA62CC"/>
    <w:rsid w:val="00EB1440"/>
    <w:rsid w:val="00EB234C"/>
    <w:rsid w:val="00EB2715"/>
    <w:rsid w:val="00EB303D"/>
    <w:rsid w:val="00EB34EE"/>
    <w:rsid w:val="00EB3957"/>
    <w:rsid w:val="00EB3AC8"/>
    <w:rsid w:val="00EB6158"/>
    <w:rsid w:val="00EB6BB5"/>
    <w:rsid w:val="00EB7237"/>
    <w:rsid w:val="00EB74C4"/>
    <w:rsid w:val="00EB7F70"/>
    <w:rsid w:val="00EC0F28"/>
    <w:rsid w:val="00EC107E"/>
    <w:rsid w:val="00EC176D"/>
    <w:rsid w:val="00EC1838"/>
    <w:rsid w:val="00EC2280"/>
    <w:rsid w:val="00EC2D44"/>
    <w:rsid w:val="00EC5512"/>
    <w:rsid w:val="00EC5EDA"/>
    <w:rsid w:val="00EC6620"/>
    <w:rsid w:val="00EC7A6E"/>
    <w:rsid w:val="00ED0539"/>
    <w:rsid w:val="00ED24BC"/>
    <w:rsid w:val="00ED2736"/>
    <w:rsid w:val="00ED2D29"/>
    <w:rsid w:val="00ED3B98"/>
    <w:rsid w:val="00ED3C39"/>
    <w:rsid w:val="00ED4257"/>
    <w:rsid w:val="00ED4C48"/>
    <w:rsid w:val="00ED542D"/>
    <w:rsid w:val="00ED5D70"/>
    <w:rsid w:val="00EE22DA"/>
    <w:rsid w:val="00EE4B5E"/>
    <w:rsid w:val="00EE7410"/>
    <w:rsid w:val="00EF0344"/>
    <w:rsid w:val="00EF0428"/>
    <w:rsid w:val="00EF15BB"/>
    <w:rsid w:val="00EF15BE"/>
    <w:rsid w:val="00EF1B63"/>
    <w:rsid w:val="00EF26CF"/>
    <w:rsid w:val="00EF400E"/>
    <w:rsid w:val="00EF4C62"/>
    <w:rsid w:val="00EF6D20"/>
    <w:rsid w:val="00EF70F4"/>
    <w:rsid w:val="00EF789E"/>
    <w:rsid w:val="00F0045A"/>
    <w:rsid w:val="00F00DDB"/>
    <w:rsid w:val="00F018F4"/>
    <w:rsid w:val="00F020B6"/>
    <w:rsid w:val="00F02888"/>
    <w:rsid w:val="00F02EEB"/>
    <w:rsid w:val="00F03C3A"/>
    <w:rsid w:val="00F04434"/>
    <w:rsid w:val="00F046FC"/>
    <w:rsid w:val="00F056AB"/>
    <w:rsid w:val="00F06AD1"/>
    <w:rsid w:val="00F075A4"/>
    <w:rsid w:val="00F075D4"/>
    <w:rsid w:val="00F10FE4"/>
    <w:rsid w:val="00F1175C"/>
    <w:rsid w:val="00F1381D"/>
    <w:rsid w:val="00F13D7F"/>
    <w:rsid w:val="00F13E78"/>
    <w:rsid w:val="00F15C56"/>
    <w:rsid w:val="00F16788"/>
    <w:rsid w:val="00F16DBD"/>
    <w:rsid w:val="00F16FF9"/>
    <w:rsid w:val="00F2072B"/>
    <w:rsid w:val="00F21199"/>
    <w:rsid w:val="00F21D4E"/>
    <w:rsid w:val="00F229A4"/>
    <w:rsid w:val="00F234B0"/>
    <w:rsid w:val="00F23868"/>
    <w:rsid w:val="00F23899"/>
    <w:rsid w:val="00F24E92"/>
    <w:rsid w:val="00F25BBF"/>
    <w:rsid w:val="00F26FC2"/>
    <w:rsid w:val="00F27453"/>
    <w:rsid w:val="00F3195D"/>
    <w:rsid w:val="00F3295F"/>
    <w:rsid w:val="00F36C72"/>
    <w:rsid w:val="00F401EB"/>
    <w:rsid w:val="00F40404"/>
    <w:rsid w:val="00F4046D"/>
    <w:rsid w:val="00F41499"/>
    <w:rsid w:val="00F43249"/>
    <w:rsid w:val="00F43487"/>
    <w:rsid w:val="00F438EF"/>
    <w:rsid w:val="00F43B3D"/>
    <w:rsid w:val="00F44042"/>
    <w:rsid w:val="00F45CA1"/>
    <w:rsid w:val="00F468A4"/>
    <w:rsid w:val="00F47BF2"/>
    <w:rsid w:val="00F51358"/>
    <w:rsid w:val="00F516A2"/>
    <w:rsid w:val="00F5180B"/>
    <w:rsid w:val="00F525C3"/>
    <w:rsid w:val="00F53949"/>
    <w:rsid w:val="00F53CA2"/>
    <w:rsid w:val="00F54530"/>
    <w:rsid w:val="00F566BF"/>
    <w:rsid w:val="00F60193"/>
    <w:rsid w:val="00F60626"/>
    <w:rsid w:val="00F6185F"/>
    <w:rsid w:val="00F61CD2"/>
    <w:rsid w:val="00F63C41"/>
    <w:rsid w:val="00F63C79"/>
    <w:rsid w:val="00F64922"/>
    <w:rsid w:val="00F6513E"/>
    <w:rsid w:val="00F65273"/>
    <w:rsid w:val="00F6714E"/>
    <w:rsid w:val="00F674C9"/>
    <w:rsid w:val="00F700E0"/>
    <w:rsid w:val="00F714C2"/>
    <w:rsid w:val="00F71C24"/>
    <w:rsid w:val="00F74E4B"/>
    <w:rsid w:val="00F75094"/>
    <w:rsid w:val="00F75B49"/>
    <w:rsid w:val="00F76E26"/>
    <w:rsid w:val="00F805B0"/>
    <w:rsid w:val="00F80D64"/>
    <w:rsid w:val="00F84097"/>
    <w:rsid w:val="00F860C8"/>
    <w:rsid w:val="00F8743D"/>
    <w:rsid w:val="00F87DC7"/>
    <w:rsid w:val="00F9096E"/>
    <w:rsid w:val="00F911F2"/>
    <w:rsid w:val="00F918C4"/>
    <w:rsid w:val="00F92C97"/>
    <w:rsid w:val="00F93820"/>
    <w:rsid w:val="00F93AE9"/>
    <w:rsid w:val="00F942CD"/>
    <w:rsid w:val="00F95094"/>
    <w:rsid w:val="00F959EC"/>
    <w:rsid w:val="00F9620F"/>
    <w:rsid w:val="00F96300"/>
    <w:rsid w:val="00F972EB"/>
    <w:rsid w:val="00FA039D"/>
    <w:rsid w:val="00FA3AD8"/>
    <w:rsid w:val="00FA6851"/>
    <w:rsid w:val="00FA770C"/>
    <w:rsid w:val="00FB06B3"/>
    <w:rsid w:val="00FB13EF"/>
    <w:rsid w:val="00FB16A0"/>
    <w:rsid w:val="00FB1D4C"/>
    <w:rsid w:val="00FB2085"/>
    <w:rsid w:val="00FB3E23"/>
    <w:rsid w:val="00FB68B3"/>
    <w:rsid w:val="00FB6F72"/>
    <w:rsid w:val="00FB7EBB"/>
    <w:rsid w:val="00FC15C4"/>
    <w:rsid w:val="00FC208F"/>
    <w:rsid w:val="00FC5999"/>
    <w:rsid w:val="00FC6805"/>
    <w:rsid w:val="00FC6A4A"/>
    <w:rsid w:val="00FC7AF7"/>
    <w:rsid w:val="00FD0694"/>
    <w:rsid w:val="00FD0F34"/>
    <w:rsid w:val="00FD1255"/>
    <w:rsid w:val="00FD17E3"/>
    <w:rsid w:val="00FD5161"/>
    <w:rsid w:val="00FD60AA"/>
    <w:rsid w:val="00FD64CF"/>
    <w:rsid w:val="00FE0045"/>
    <w:rsid w:val="00FE033B"/>
    <w:rsid w:val="00FE0DDB"/>
    <w:rsid w:val="00FE1CE7"/>
    <w:rsid w:val="00FE1DB3"/>
    <w:rsid w:val="00FE2B0B"/>
    <w:rsid w:val="00FE4285"/>
    <w:rsid w:val="00FE43A5"/>
    <w:rsid w:val="00FE467E"/>
    <w:rsid w:val="00FE4A22"/>
    <w:rsid w:val="00FF3024"/>
    <w:rsid w:val="00FF3183"/>
    <w:rsid w:val="00FF3239"/>
    <w:rsid w:val="00FF51FE"/>
    <w:rsid w:val="00FF6780"/>
    <w:rsid w:val="00FF68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colormru v:ext="edit" colors="#0070c0"/>
    </o:shapedefaults>
    <o:shapelayout v:ext="edit">
      <o:idmap v:ext="edit" data="1"/>
    </o:shapelayout>
  </w:shapeDefaults>
  <w:decimalSymbol w:val="."/>
  <w:listSeparator w:val=","/>
  <w14:docId w14:val="0D9B92A8"/>
  <w15:chartTrackingRefBased/>
  <w15:docId w15:val="{ABEDE237-FA0F-49E4-852D-93A05169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80">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uiPriority="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73A06"/>
    <w:pPr>
      <w:widowControl w:val="0"/>
      <w:jc w:val="both"/>
    </w:pPr>
    <w:rPr>
      <w:rFonts w:eastAsia="ＭＳ Ｐゴシック"/>
      <w:kern w:val="2"/>
      <w:sz w:val="21"/>
      <w:szCs w:val="21"/>
    </w:rPr>
  </w:style>
  <w:style w:type="paragraph" w:styleId="1">
    <w:name w:val="heading 1"/>
    <w:basedOn w:val="a0"/>
    <w:next w:val="a0"/>
    <w:link w:val="10"/>
    <w:qFormat/>
    <w:rsid w:val="00461F5D"/>
    <w:pPr>
      <w:keepNext/>
      <w:numPr>
        <w:numId w:val="12"/>
      </w:numPr>
      <w:outlineLvl w:val="0"/>
    </w:pPr>
    <w:rPr>
      <w:rFonts w:ascii="Arial" w:hAnsi="Arial"/>
      <w:b/>
      <w:kern w:val="0"/>
      <w:sz w:val="36"/>
      <w:szCs w:val="24"/>
    </w:rPr>
  </w:style>
  <w:style w:type="paragraph" w:styleId="2">
    <w:name w:val="heading 2"/>
    <w:basedOn w:val="a0"/>
    <w:next w:val="30"/>
    <w:link w:val="20"/>
    <w:qFormat/>
    <w:rsid w:val="001A24D0"/>
    <w:pPr>
      <w:keepNext/>
      <w:numPr>
        <w:ilvl w:val="1"/>
        <w:numId w:val="12"/>
      </w:numPr>
      <w:snapToGrid w:val="0"/>
      <w:outlineLvl w:val="1"/>
    </w:pPr>
    <w:rPr>
      <w:rFonts w:ascii="Meiryo" w:eastAsia="Meiryo" w:hAnsi="Segoe UI" w:cs="Segoe UI"/>
      <w:b/>
      <w:kern w:val="0"/>
      <w:sz w:val="32"/>
    </w:rPr>
  </w:style>
  <w:style w:type="paragraph" w:styleId="30">
    <w:name w:val="heading 3"/>
    <w:basedOn w:val="a0"/>
    <w:next w:val="4"/>
    <w:link w:val="31"/>
    <w:qFormat/>
    <w:rsid w:val="00461F5D"/>
    <w:pPr>
      <w:keepNext/>
      <w:numPr>
        <w:ilvl w:val="2"/>
        <w:numId w:val="12"/>
      </w:numPr>
      <w:adjustRightInd w:val="0"/>
      <w:ind w:rightChars="50" w:right="50"/>
      <w:jc w:val="left"/>
      <w:outlineLvl w:val="2"/>
    </w:pPr>
    <w:rPr>
      <w:rFonts w:ascii="Arial" w:hAnsi="Arial"/>
      <w:b/>
      <w:kern w:val="0"/>
      <w:sz w:val="28"/>
    </w:rPr>
  </w:style>
  <w:style w:type="paragraph" w:styleId="4">
    <w:name w:val="heading 4"/>
    <w:basedOn w:val="a0"/>
    <w:next w:val="a0"/>
    <w:link w:val="40"/>
    <w:qFormat/>
    <w:rsid w:val="00461F5D"/>
    <w:pPr>
      <w:keepNext/>
      <w:numPr>
        <w:ilvl w:val="3"/>
        <w:numId w:val="12"/>
      </w:numPr>
      <w:outlineLvl w:val="3"/>
    </w:pPr>
    <w:rPr>
      <w:rFonts w:ascii="ＭＳ 明朝" w:eastAsia="ＭＳ 明朝" w:hAnsi="ＭＳ 明朝"/>
      <w:b/>
      <w:bCs/>
      <w:kern w:val="0"/>
      <w:sz w:val="24"/>
      <w:szCs w:val="20"/>
    </w:rPr>
  </w:style>
  <w:style w:type="paragraph" w:styleId="5">
    <w:name w:val="heading 5"/>
    <w:basedOn w:val="a0"/>
    <w:next w:val="a0"/>
    <w:link w:val="50"/>
    <w:qFormat/>
    <w:rsid w:val="00461F5D"/>
    <w:pPr>
      <w:keepNext/>
      <w:outlineLvl w:val="4"/>
    </w:pPr>
    <w:rPr>
      <w:rFonts w:ascii="Arial" w:eastAsia="ＭＳ 明朝" w:hAnsi="Arial"/>
      <w:kern w:val="0"/>
      <w:sz w:val="20"/>
      <w:szCs w:val="20"/>
    </w:rPr>
  </w:style>
  <w:style w:type="paragraph" w:styleId="6">
    <w:name w:val="heading 6"/>
    <w:basedOn w:val="a0"/>
    <w:next w:val="a0"/>
    <w:link w:val="60"/>
    <w:qFormat/>
    <w:rsid w:val="00461F5D"/>
    <w:pPr>
      <w:keepNext/>
      <w:outlineLvl w:val="5"/>
    </w:pPr>
    <w:rPr>
      <w:rFonts w:ascii="ＭＳ 明朝" w:eastAsia="ＭＳ 明朝" w:hAnsi="ＭＳ 明朝"/>
      <w:b/>
      <w:bCs/>
      <w:kern w:val="0"/>
      <w:sz w:val="20"/>
      <w:szCs w:val="20"/>
    </w:rPr>
  </w:style>
  <w:style w:type="paragraph" w:styleId="7">
    <w:name w:val="heading 7"/>
    <w:basedOn w:val="a0"/>
    <w:next w:val="a0"/>
    <w:link w:val="70"/>
    <w:qFormat/>
    <w:rsid w:val="00461F5D"/>
    <w:pPr>
      <w:keepNext/>
      <w:outlineLvl w:val="6"/>
    </w:pPr>
    <w:rPr>
      <w:rFonts w:ascii="ＭＳ 明朝" w:eastAsia="ＭＳ 明朝" w:hAnsi="ＭＳ 明朝"/>
      <w:kern w:val="0"/>
      <w:sz w:val="20"/>
      <w:szCs w:val="20"/>
    </w:rPr>
  </w:style>
  <w:style w:type="paragraph" w:styleId="8">
    <w:name w:val="heading 8"/>
    <w:basedOn w:val="a0"/>
    <w:next w:val="a0"/>
    <w:link w:val="80"/>
    <w:qFormat/>
    <w:rsid w:val="00461F5D"/>
    <w:pPr>
      <w:keepNext/>
      <w:outlineLvl w:val="7"/>
    </w:pPr>
    <w:rPr>
      <w:rFonts w:ascii="ＭＳ 明朝" w:eastAsia="ＭＳ 明朝" w:hAnsi="ＭＳ 明朝"/>
      <w:kern w:val="0"/>
      <w:sz w:val="20"/>
      <w:szCs w:val="20"/>
    </w:rPr>
  </w:style>
  <w:style w:type="paragraph" w:styleId="9">
    <w:name w:val="heading 9"/>
    <w:basedOn w:val="a0"/>
    <w:next w:val="a0"/>
    <w:link w:val="90"/>
    <w:qFormat/>
    <w:rsid w:val="00461F5D"/>
    <w:pPr>
      <w:keepNext/>
      <w:outlineLvl w:val="8"/>
    </w:pPr>
    <w:rPr>
      <w:rFonts w:ascii="ＭＳ 明朝" w:eastAsia="ＭＳ 明朝" w:hAnsi="ＭＳ 明朝"/>
      <w:kern w:val="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locked/>
    <w:rsid w:val="00461F5D"/>
    <w:rPr>
      <w:rFonts w:ascii="Arial" w:eastAsia="ＭＳ Ｐゴシック" w:hAnsi="Arial"/>
      <w:b/>
      <w:sz w:val="36"/>
      <w:szCs w:val="24"/>
    </w:rPr>
  </w:style>
  <w:style w:type="character" w:customStyle="1" w:styleId="20">
    <w:name w:val="見出し 2 (文字)"/>
    <w:link w:val="2"/>
    <w:locked/>
    <w:rsid w:val="001A24D0"/>
    <w:rPr>
      <w:rFonts w:ascii="Meiryo" w:eastAsia="Meiryo" w:hAnsi="Segoe UI" w:cs="Segoe UI"/>
      <w:b/>
      <w:sz w:val="32"/>
      <w:szCs w:val="21"/>
    </w:rPr>
  </w:style>
  <w:style w:type="character" w:customStyle="1" w:styleId="31">
    <w:name w:val="見出し 3 (文字)"/>
    <w:link w:val="30"/>
    <w:locked/>
    <w:rsid w:val="00461F5D"/>
    <w:rPr>
      <w:rFonts w:ascii="Arial" w:eastAsia="ＭＳ Ｐゴシック" w:hAnsi="Arial"/>
      <w:b/>
      <w:sz w:val="28"/>
      <w:szCs w:val="21"/>
    </w:rPr>
  </w:style>
  <w:style w:type="character" w:customStyle="1" w:styleId="40">
    <w:name w:val="見出し 4 (文字)"/>
    <w:link w:val="4"/>
    <w:locked/>
    <w:rsid w:val="00461F5D"/>
    <w:rPr>
      <w:rFonts w:ascii="ＭＳ 明朝" w:hAnsi="ＭＳ 明朝"/>
      <w:b/>
      <w:bCs/>
      <w:sz w:val="24"/>
    </w:rPr>
  </w:style>
  <w:style w:type="character" w:customStyle="1" w:styleId="50">
    <w:name w:val="見出し 5 (文字)"/>
    <w:link w:val="5"/>
    <w:locked/>
    <w:rsid w:val="00461F5D"/>
    <w:rPr>
      <w:rFonts w:ascii="Arial" w:hAnsi="Arial"/>
    </w:rPr>
  </w:style>
  <w:style w:type="character" w:customStyle="1" w:styleId="60">
    <w:name w:val="見出し 6 (文字)"/>
    <w:link w:val="6"/>
    <w:locked/>
    <w:rsid w:val="00461F5D"/>
    <w:rPr>
      <w:rFonts w:ascii="ＭＳ 明朝" w:hAnsi="ＭＳ 明朝"/>
      <w:b/>
      <w:bCs/>
    </w:rPr>
  </w:style>
  <w:style w:type="character" w:customStyle="1" w:styleId="70">
    <w:name w:val="見出し 7 (文字)"/>
    <w:link w:val="7"/>
    <w:locked/>
    <w:rsid w:val="00461F5D"/>
    <w:rPr>
      <w:rFonts w:ascii="ＭＳ 明朝" w:hAnsi="ＭＳ 明朝"/>
    </w:rPr>
  </w:style>
  <w:style w:type="character" w:customStyle="1" w:styleId="80">
    <w:name w:val="見出し 8 (文字)"/>
    <w:link w:val="8"/>
    <w:locked/>
    <w:rsid w:val="00461F5D"/>
    <w:rPr>
      <w:rFonts w:ascii="ＭＳ 明朝" w:hAnsi="ＭＳ 明朝"/>
    </w:rPr>
  </w:style>
  <w:style w:type="character" w:customStyle="1" w:styleId="90">
    <w:name w:val="見出し 9 (文字)"/>
    <w:link w:val="9"/>
    <w:locked/>
    <w:rsid w:val="00461F5D"/>
    <w:rPr>
      <w:rFonts w:ascii="ＭＳ 明朝" w:hAnsi="ＭＳ 明朝"/>
    </w:rPr>
  </w:style>
  <w:style w:type="paragraph" w:styleId="a4">
    <w:name w:val="TOC Heading"/>
    <w:basedOn w:val="1"/>
    <w:next w:val="a0"/>
    <w:qFormat/>
    <w:rsid w:val="00B92C0F"/>
    <w:pPr>
      <w:keepLines/>
      <w:widowControl/>
      <w:numPr>
        <w:numId w:val="0"/>
      </w:numPr>
      <w:spacing w:before="480" w:line="276" w:lineRule="auto"/>
      <w:jc w:val="left"/>
      <w:outlineLvl w:val="9"/>
    </w:pPr>
    <w:rPr>
      <w:b w:val="0"/>
      <w:bCs/>
      <w:color w:val="365F91"/>
      <w:szCs w:val="28"/>
    </w:rPr>
  </w:style>
  <w:style w:type="paragraph" w:styleId="a5">
    <w:name w:val="Balloon Text"/>
    <w:basedOn w:val="a0"/>
    <w:link w:val="a6"/>
    <w:rsid w:val="00461F5D"/>
    <w:rPr>
      <w:rFonts w:ascii="Arial" w:eastAsia="ＭＳ ゴシック" w:hAnsi="Arial"/>
      <w:kern w:val="0"/>
      <w:sz w:val="18"/>
      <w:szCs w:val="18"/>
    </w:rPr>
  </w:style>
  <w:style w:type="character" w:customStyle="1" w:styleId="a6">
    <w:name w:val="吹き出し (文字)"/>
    <w:link w:val="a5"/>
    <w:locked/>
    <w:rsid w:val="00461F5D"/>
    <w:rPr>
      <w:rFonts w:ascii="Arial" w:eastAsia="ＭＳ ゴシック" w:hAnsi="Arial"/>
      <w:sz w:val="18"/>
      <w:szCs w:val="18"/>
    </w:rPr>
  </w:style>
  <w:style w:type="paragraph" w:styleId="a7">
    <w:name w:val="Document Map"/>
    <w:basedOn w:val="a0"/>
    <w:link w:val="a8"/>
    <w:semiHidden/>
    <w:rsid w:val="00461F5D"/>
    <w:pPr>
      <w:shd w:val="clear" w:color="auto" w:fill="000080"/>
    </w:pPr>
    <w:rPr>
      <w:rFonts w:ascii="Arial" w:eastAsia="ＭＳ 明朝" w:hAnsi="Arial"/>
      <w:kern w:val="0"/>
      <w:sz w:val="20"/>
      <w:szCs w:val="20"/>
    </w:rPr>
  </w:style>
  <w:style w:type="character" w:customStyle="1" w:styleId="a8">
    <w:name w:val="見出しマップ (文字)"/>
    <w:link w:val="a7"/>
    <w:semiHidden/>
    <w:locked/>
    <w:rsid w:val="00461F5D"/>
    <w:rPr>
      <w:rFonts w:ascii="Arial" w:hAnsi="Arial"/>
      <w:shd w:val="clear" w:color="auto" w:fill="000080"/>
    </w:rPr>
  </w:style>
  <w:style w:type="paragraph" w:styleId="a9">
    <w:name w:val="header"/>
    <w:basedOn w:val="a0"/>
    <w:link w:val="aa"/>
    <w:rsid w:val="00461F5D"/>
    <w:pPr>
      <w:tabs>
        <w:tab w:val="center" w:pos="4252"/>
        <w:tab w:val="right" w:pos="8504"/>
      </w:tabs>
      <w:snapToGrid w:val="0"/>
    </w:pPr>
    <w:rPr>
      <w:rFonts w:ascii="ＭＳ 明朝" w:eastAsia="ＭＳ 明朝" w:hAnsi="ＭＳ 明朝"/>
      <w:kern w:val="0"/>
      <w:sz w:val="20"/>
      <w:szCs w:val="20"/>
    </w:rPr>
  </w:style>
  <w:style w:type="character" w:customStyle="1" w:styleId="aa">
    <w:name w:val="ヘッダー (文字)"/>
    <w:link w:val="a9"/>
    <w:locked/>
    <w:rsid w:val="00461F5D"/>
    <w:rPr>
      <w:rFonts w:ascii="ＭＳ 明朝" w:hAnsi="ＭＳ 明朝"/>
    </w:rPr>
  </w:style>
  <w:style w:type="character" w:styleId="ab">
    <w:name w:val="FollowedHyperlink"/>
    <w:rsid w:val="00461F5D"/>
    <w:rPr>
      <w:color w:val="800080"/>
      <w:u w:val="single"/>
    </w:rPr>
  </w:style>
  <w:style w:type="character" w:styleId="ac">
    <w:name w:val="page number"/>
    <w:rsid w:val="00461F5D"/>
  </w:style>
  <w:style w:type="paragraph" w:styleId="HTML">
    <w:name w:val="HTML Preformatted"/>
    <w:basedOn w:val="a0"/>
    <w:link w:val="HTML0"/>
    <w:rsid w:val="00461F5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明朝" w:eastAsia="ＭＳ 明朝" w:hAnsi="ＭＳ ゴシック"/>
      <w:kern w:val="0"/>
      <w:sz w:val="24"/>
      <w:szCs w:val="24"/>
    </w:rPr>
  </w:style>
  <w:style w:type="character" w:customStyle="1" w:styleId="HTML0">
    <w:name w:val="HTML 書式付き (文字)"/>
    <w:link w:val="HTML"/>
    <w:locked/>
    <w:rsid w:val="00461F5D"/>
    <w:rPr>
      <w:rFonts w:ascii="ＭＳ 明朝" w:hAnsi="ＭＳ ゴシック"/>
      <w:sz w:val="24"/>
      <w:szCs w:val="24"/>
    </w:rPr>
  </w:style>
  <w:style w:type="character" w:styleId="ad">
    <w:name w:val="Hyperlink"/>
    <w:uiPriority w:val="99"/>
    <w:rsid w:val="00461F5D"/>
    <w:rPr>
      <w:color w:val="0000FF"/>
      <w:u w:val="single"/>
    </w:rPr>
  </w:style>
  <w:style w:type="paragraph" w:styleId="ae">
    <w:name w:val="footer"/>
    <w:basedOn w:val="a0"/>
    <w:link w:val="af"/>
    <w:rsid w:val="00461F5D"/>
    <w:pPr>
      <w:tabs>
        <w:tab w:val="center" w:pos="4252"/>
        <w:tab w:val="right" w:pos="8504"/>
      </w:tabs>
      <w:snapToGrid w:val="0"/>
    </w:pPr>
    <w:rPr>
      <w:rFonts w:ascii="ＭＳ 明朝" w:eastAsia="ＭＳ 明朝" w:hAnsi="ＭＳ 明朝"/>
      <w:kern w:val="0"/>
      <w:sz w:val="20"/>
      <w:szCs w:val="20"/>
    </w:rPr>
  </w:style>
  <w:style w:type="character" w:customStyle="1" w:styleId="af">
    <w:name w:val="フッター (文字)"/>
    <w:link w:val="ae"/>
    <w:locked/>
    <w:rsid w:val="00461F5D"/>
    <w:rPr>
      <w:rFonts w:ascii="ＭＳ 明朝" w:hAnsi="ＭＳ 明朝"/>
    </w:rPr>
  </w:style>
  <w:style w:type="paragraph" w:styleId="11">
    <w:name w:val="toc 1"/>
    <w:basedOn w:val="a0"/>
    <w:next w:val="a0"/>
    <w:autoRedefine/>
    <w:uiPriority w:val="39"/>
    <w:rsid w:val="00461F5D"/>
    <w:rPr>
      <w:rFonts w:ascii="ＭＳ 明朝" w:eastAsia="ＭＳ 明朝" w:hAnsi="ＭＳ 明朝"/>
      <w:szCs w:val="20"/>
    </w:rPr>
  </w:style>
  <w:style w:type="paragraph" w:customStyle="1" w:styleId="12">
    <w:name w:val="箇条書き1"/>
    <w:basedOn w:val="a0"/>
    <w:next w:val="a0"/>
    <w:rsid w:val="00461F5D"/>
    <w:rPr>
      <w:rFonts w:ascii="ＭＳ Ｐゴシック" w:hAnsi="ＭＳ 明朝"/>
      <w:szCs w:val="20"/>
    </w:rPr>
  </w:style>
  <w:style w:type="paragraph" w:styleId="21">
    <w:name w:val="toc 2"/>
    <w:basedOn w:val="a0"/>
    <w:next w:val="a0"/>
    <w:autoRedefine/>
    <w:uiPriority w:val="39"/>
    <w:rsid w:val="00461F5D"/>
    <w:pPr>
      <w:ind w:leftChars="100" w:left="210"/>
    </w:pPr>
    <w:rPr>
      <w:rFonts w:ascii="ＭＳ 明朝" w:eastAsia="ＭＳ 明朝" w:hAnsi="ＭＳ 明朝"/>
      <w:szCs w:val="20"/>
    </w:rPr>
  </w:style>
  <w:style w:type="paragraph" w:styleId="32">
    <w:name w:val="toc 3"/>
    <w:basedOn w:val="a0"/>
    <w:next w:val="a0"/>
    <w:autoRedefine/>
    <w:uiPriority w:val="39"/>
    <w:rsid w:val="00461F5D"/>
    <w:pPr>
      <w:ind w:leftChars="200" w:left="420"/>
    </w:pPr>
    <w:rPr>
      <w:rFonts w:ascii="ＭＳ 明朝" w:eastAsia="ＭＳ 明朝" w:hAnsi="ＭＳ 明朝"/>
      <w:szCs w:val="20"/>
    </w:rPr>
  </w:style>
  <w:style w:type="paragraph" w:styleId="41">
    <w:name w:val="toc 4"/>
    <w:basedOn w:val="a0"/>
    <w:next w:val="a0"/>
    <w:autoRedefine/>
    <w:rsid w:val="00461F5D"/>
    <w:pPr>
      <w:ind w:leftChars="300" w:left="630"/>
    </w:pPr>
    <w:rPr>
      <w:rFonts w:ascii="ＭＳ 明朝" w:eastAsia="ＭＳ 明朝" w:hAnsi="ＭＳ 明朝"/>
      <w:szCs w:val="20"/>
    </w:rPr>
  </w:style>
  <w:style w:type="paragraph" w:styleId="51">
    <w:name w:val="toc 5"/>
    <w:basedOn w:val="a0"/>
    <w:next w:val="a0"/>
    <w:autoRedefine/>
    <w:rsid w:val="00461F5D"/>
    <w:pPr>
      <w:ind w:leftChars="400" w:left="840"/>
    </w:pPr>
    <w:rPr>
      <w:rFonts w:ascii="ＭＳ 明朝" w:eastAsia="ＭＳ 明朝" w:hAnsi="ＭＳ 明朝"/>
      <w:szCs w:val="20"/>
    </w:rPr>
  </w:style>
  <w:style w:type="paragraph" w:styleId="61">
    <w:name w:val="toc 6"/>
    <w:basedOn w:val="a0"/>
    <w:next w:val="a0"/>
    <w:autoRedefine/>
    <w:rsid w:val="00461F5D"/>
    <w:pPr>
      <w:ind w:leftChars="500" w:left="1050"/>
    </w:pPr>
    <w:rPr>
      <w:rFonts w:ascii="ＭＳ 明朝" w:eastAsia="ＭＳ 明朝" w:hAnsi="ＭＳ 明朝"/>
      <w:szCs w:val="20"/>
    </w:rPr>
  </w:style>
  <w:style w:type="paragraph" w:styleId="71">
    <w:name w:val="toc 7"/>
    <w:basedOn w:val="a0"/>
    <w:next w:val="a0"/>
    <w:autoRedefine/>
    <w:rsid w:val="00461F5D"/>
    <w:pPr>
      <w:ind w:leftChars="600" w:left="1260"/>
    </w:pPr>
    <w:rPr>
      <w:rFonts w:ascii="ＭＳ 明朝" w:eastAsia="ＭＳ 明朝" w:hAnsi="ＭＳ 明朝"/>
      <w:szCs w:val="20"/>
    </w:rPr>
  </w:style>
  <w:style w:type="paragraph" w:styleId="81">
    <w:name w:val="toc 8"/>
    <w:basedOn w:val="a0"/>
    <w:next w:val="a0"/>
    <w:autoRedefine/>
    <w:rsid w:val="00461F5D"/>
    <w:pPr>
      <w:ind w:leftChars="700" w:left="1470"/>
    </w:pPr>
    <w:rPr>
      <w:rFonts w:ascii="ＭＳ 明朝" w:eastAsia="ＭＳ 明朝" w:hAnsi="ＭＳ 明朝"/>
      <w:szCs w:val="20"/>
    </w:rPr>
  </w:style>
  <w:style w:type="paragraph" w:styleId="91">
    <w:name w:val="toc 9"/>
    <w:basedOn w:val="a0"/>
    <w:next w:val="a0"/>
    <w:autoRedefine/>
    <w:rsid w:val="00461F5D"/>
    <w:pPr>
      <w:ind w:leftChars="800" w:left="1680"/>
    </w:pPr>
    <w:rPr>
      <w:rFonts w:ascii="ＭＳ 明朝" w:eastAsia="ＭＳ 明朝" w:hAnsi="ＭＳ 明朝"/>
      <w:szCs w:val="20"/>
    </w:rPr>
  </w:style>
  <w:style w:type="paragraph" w:styleId="af0">
    <w:name w:val="List"/>
    <w:basedOn w:val="a0"/>
    <w:rsid w:val="00461F5D"/>
    <w:pPr>
      <w:ind w:left="200" w:hangingChars="200" w:hanging="200"/>
    </w:pPr>
    <w:rPr>
      <w:rFonts w:ascii="ＭＳ 明朝" w:eastAsia="ＭＳ 明朝" w:hAnsi="ＭＳ 明朝"/>
      <w:szCs w:val="20"/>
    </w:rPr>
  </w:style>
  <w:style w:type="paragraph" w:styleId="a">
    <w:name w:val="List Bullet"/>
    <w:basedOn w:val="a0"/>
    <w:autoRedefine/>
    <w:rsid w:val="00461F5D"/>
    <w:pPr>
      <w:numPr>
        <w:numId w:val="10"/>
      </w:numPr>
    </w:pPr>
    <w:rPr>
      <w:rFonts w:ascii="ＭＳ 明朝" w:eastAsia="ＭＳ 明朝" w:hAnsi="ＭＳ 明朝"/>
      <w:kern w:val="0"/>
      <w:szCs w:val="20"/>
    </w:rPr>
  </w:style>
  <w:style w:type="paragraph" w:styleId="22">
    <w:name w:val="List Bullet 2"/>
    <w:basedOn w:val="a0"/>
    <w:autoRedefine/>
    <w:rsid w:val="00461F5D"/>
    <w:pPr>
      <w:tabs>
        <w:tab w:val="num" w:pos="785"/>
      </w:tabs>
      <w:ind w:leftChars="200" w:left="785" w:hangingChars="200" w:hanging="360"/>
    </w:pPr>
    <w:rPr>
      <w:rFonts w:ascii="ＭＳ 明朝" w:eastAsia="ＭＳ 明朝" w:hAnsi="ＭＳ 明朝"/>
      <w:szCs w:val="20"/>
    </w:rPr>
  </w:style>
  <w:style w:type="paragraph" w:styleId="33">
    <w:name w:val="List Bullet 3"/>
    <w:basedOn w:val="a0"/>
    <w:autoRedefine/>
    <w:rsid w:val="00461F5D"/>
    <w:pPr>
      <w:tabs>
        <w:tab w:val="num" w:pos="1211"/>
      </w:tabs>
      <w:ind w:leftChars="400" w:left="1211" w:hangingChars="200" w:hanging="360"/>
    </w:pPr>
    <w:rPr>
      <w:rFonts w:ascii="ＭＳ 明朝" w:eastAsia="ＭＳ 明朝" w:hAnsi="ＭＳ 明朝"/>
      <w:szCs w:val="20"/>
    </w:rPr>
  </w:style>
  <w:style w:type="paragraph" w:styleId="af1">
    <w:name w:val="List Continue"/>
    <w:basedOn w:val="a0"/>
    <w:rsid w:val="00461F5D"/>
    <w:pPr>
      <w:spacing w:after="180"/>
      <w:ind w:leftChars="200" w:left="425"/>
    </w:pPr>
    <w:rPr>
      <w:rFonts w:ascii="ＭＳ 明朝" w:eastAsia="ＭＳ 明朝" w:hAnsi="ＭＳ 明朝"/>
      <w:szCs w:val="20"/>
    </w:rPr>
  </w:style>
  <w:style w:type="paragraph" w:styleId="af2">
    <w:name w:val="caption"/>
    <w:basedOn w:val="a0"/>
    <w:next w:val="a0"/>
    <w:qFormat/>
    <w:rsid w:val="00461F5D"/>
    <w:rPr>
      <w:rFonts w:ascii="ＭＳ 明朝" w:eastAsia="ＭＳ 明朝" w:hAnsi="ＭＳ 明朝"/>
      <w:b/>
      <w:bCs/>
    </w:rPr>
  </w:style>
  <w:style w:type="paragraph" w:styleId="af3">
    <w:name w:val="Title"/>
    <w:basedOn w:val="a0"/>
    <w:link w:val="af4"/>
    <w:qFormat/>
    <w:rsid w:val="00461F5D"/>
    <w:pPr>
      <w:spacing w:before="240" w:after="120"/>
      <w:jc w:val="center"/>
      <w:outlineLvl w:val="0"/>
    </w:pPr>
    <w:rPr>
      <w:rFonts w:ascii="Arial" w:eastAsia="ＭＳ ゴシック" w:hAnsi="Arial"/>
      <w:kern w:val="0"/>
      <w:sz w:val="32"/>
      <w:szCs w:val="32"/>
    </w:rPr>
  </w:style>
  <w:style w:type="character" w:customStyle="1" w:styleId="af4">
    <w:name w:val="表題 (文字)"/>
    <w:link w:val="af3"/>
    <w:locked/>
    <w:rsid w:val="00461F5D"/>
    <w:rPr>
      <w:rFonts w:ascii="Arial" w:eastAsia="ＭＳ ゴシック" w:hAnsi="Arial"/>
      <w:sz w:val="32"/>
      <w:szCs w:val="32"/>
    </w:rPr>
  </w:style>
  <w:style w:type="paragraph" w:styleId="af5">
    <w:name w:val="Body Text"/>
    <w:basedOn w:val="a0"/>
    <w:link w:val="af6"/>
    <w:rsid w:val="00461F5D"/>
    <w:rPr>
      <w:rFonts w:ascii="ＭＳ 明朝" w:eastAsia="ＭＳ 明朝" w:hAnsi="ＭＳ 明朝"/>
      <w:kern w:val="0"/>
      <w:sz w:val="20"/>
      <w:szCs w:val="20"/>
    </w:rPr>
  </w:style>
  <w:style w:type="character" w:customStyle="1" w:styleId="af6">
    <w:name w:val="本文 (文字)"/>
    <w:link w:val="af5"/>
    <w:locked/>
    <w:rsid w:val="00461F5D"/>
    <w:rPr>
      <w:rFonts w:ascii="ＭＳ 明朝" w:hAnsi="ＭＳ 明朝"/>
    </w:rPr>
  </w:style>
  <w:style w:type="paragraph" w:styleId="af7">
    <w:name w:val="Body Text Indent"/>
    <w:basedOn w:val="a0"/>
    <w:link w:val="af8"/>
    <w:rsid w:val="00461F5D"/>
    <w:pPr>
      <w:ind w:leftChars="400" w:left="851"/>
    </w:pPr>
    <w:rPr>
      <w:rFonts w:ascii="ＭＳ 明朝" w:eastAsia="ＭＳ 明朝" w:hAnsi="ＭＳ 明朝"/>
      <w:kern w:val="0"/>
      <w:sz w:val="20"/>
      <w:szCs w:val="20"/>
    </w:rPr>
  </w:style>
  <w:style w:type="character" w:customStyle="1" w:styleId="af8">
    <w:name w:val="本文インデント (文字)"/>
    <w:link w:val="af7"/>
    <w:locked/>
    <w:rsid w:val="00461F5D"/>
    <w:rPr>
      <w:rFonts w:ascii="ＭＳ 明朝" w:hAnsi="ＭＳ 明朝"/>
    </w:rPr>
  </w:style>
  <w:style w:type="paragraph" w:styleId="af9">
    <w:name w:val="Normal Indent"/>
    <w:basedOn w:val="a0"/>
    <w:rsid w:val="00461F5D"/>
    <w:pPr>
      <w:ind w:leftChars="400" w:left="840"/>
    </w:pPr>
    <w:rPr>
      <w:rFonts w:ascii="ＭＳ 明朝" w:eastAsia="ＭＳ 明朝" w:hAnsi="ＭＳ 明朝"/>
      <w:szCs w:val="20"/>
    </w:rPr>
  </w:style>
  <w:style w:type="paragraph" w:styleId="23">
    <w:name w:val="Body Text 2"/>
    <w:basedOn w:val="a0"/>
    <w:link w:val="24"/>
    <w:rsid w:val="00461F5D"/>
    <w:rPr>
      <w:rFonts w:ascii="ＭＳ 明朝" w:eastAsia="ＭＳ 明朝" w:hAnsi="ＭＳ 明朝"/>
      <w:kern w:val="0"/>
      <w:sz w:val="20"/>
      <w:szCs w:val="20"/>
    </w:rPr>
  </w:style>
  <w:style w:type="character" w:customStyle="1" w:styleId="24">
    <w:name w:val="本文 2 (文字)"/>
    <w:link w:val="23"/>
    <w:locked/>
    <w:rsid w:val="00461F5D"/>
    <w:rPr>
      <w:rFonts w:ascii="ＭＳ 明朝" w:hAnsi="ＭＳ 明朝"/>
    </w:rPr>
  </w:style>
  <w:style w:type="table" w:styleId="afa">
    <w:name w:val="Table Grid"/>
    <w:basedOn w:val="a2"/>
    <w:uiPriority w:val="59"/>
    <w:rsid w:val="00461F5D"/>
    <w:pPr>
      <w:widowControl w:val="0"/>
      <w:jc w:val="both"/>
    </w:pPr>
    <w:rPr>
      <w:sz w:val="18"/>
    </w:rPr>
    <w:tblP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0" w:type="dxa"/>
        <w:left w:w="108" w:type="dxa"/>
        <w:bottom w:w="0" w:type="dxa"/>
        <w:right w:w="108" w:type="dxa"/>
      </w:tblCellMar>
    </w:tblPr>
    <w:tcPr>
      <w:shd w:val="clear" w:color="auto" w:fill="E6E6E6"/>
    </w:tcPr>
  </w:style>
  <w:style w:type="character" w:customStyle="1" w:styleId="42">
    <w:name w:val="(文字) (文字)4"/>
    <w:rsid w:val="00461F5D"/>
    <w:rPr>
      <w:rFonts w:ascii="ＭＳ ゴシック" w:eastAsia="ＭＳ ゴシック" w:hAnsi="Arial"/>
      <w:b/>
      <w:kern w:val="2"/>
      <w:sz w:val="36"/>
      <w:lang w:val="en-US" w:eastAsia="ja-JP"/>
    </w:rPr>
  </w:style>
  <w:style w:type="character" w:customStyle="1" w:styleId="34">
    <w:name w:val="(文字) (文字)3"/>
    <w:rsid w:val="00461F5D"/>
    <w:rPr>
      <w:rFonts w:ascii="Arial" w:eastAsia="ＭＳ ゴシック" w:hAnsi="Arial"/>
      <w:b/>
      <w:color w:val="FF0000"/>
      <w:kern w:val="2"/>
      <w:sz w:val="28"/>
      <w:lang w:val="en-US" w:eastAsia="ja-JP"/>
    </w:rPr>
  </w:style>
  <w:style w:type="character" w:customStyle="1" w:styleId="orangetxtxlrg">
    <w:name w:val="orange txtxlrg"/>
    <w:rsid w:val="00461F5D"/>
  </w:style>
  <w:style w:type="character" w:styleId="afb">
    <w:name w:val="Strong"/>
    <w:uiPriority w:val="22"/>
    <w:qFormat/>
    <w:rsid w:val="00461F5D"/>
    <w:rPr>
      <w:b/>
    </w:rPr>
  </w:style>
  <w:style w:type="table" w:customStyle="1" w:styleId="13">
    <w:name w:val="スタイル1"/>
    <w:rsid w:val="00461F5D"/>
    <w:tblPr>
      <w:tblInd w:w="0" w:type="dxa"/>
      <w:tblBorders>
        <w:insideH w:val="single" w:sz="8" w:space="0" w:color="FFFFFF"/>
        <w:insideV w:val="single" w:sz="8" w:space="0" w:color="FFFFFF"/>
      </w:tblBorders>
      <w:tblCellMar>
        <w:top w:w="0" w:type="dxa"/>
        <w:left w:w="108" w:type="dxa"/>
        <w:bottom w:w="0" w:type="dxa"/>
        <w:right w:w="108" w:type="dxa"/>
      </w:tblCellMar>
    </w:tblPr>
    <w:tcPr>
      <w:shd w:val="clear" w:color="auto" w:fill="E6E6E6"/>
    </w:tcPr>
  </w:style>
  <w:style w:type="table" w:customStyle="1" w:styleId="afc">
    <w:name w:val="表（格子)a"/>
    <w:rsid w:val="00461F5D"/>
    <w:tblPr>
      <w:tblInd w:w="0" w:type="dxa"/>
      <w:tblBorders>
        <w:top w:val="single" w:sz="8" w:space="0" w:color="FF9900"/>
        <w:left w:val="single" w:sz="8" w:space="0" w:color="FF9900"/>
        <w:bottom w:val="single" w:sz="8" w:space="0" w:color="FF9900"/>
        <w:right w:val="single" w:sz="8" w:space="0" w:color="FF9900"/>
      </w:tblBorders>
      <w:tblCellMar>
        <w:top w:w="0" w:type="dxa"/>
        <w:left w:w="108" w:type="dxa"/>
        <w:bottom w:w="0" w:type="dxa"/>
        <w:right w:w="108" w:type="dxa"/>
      </w:tblCellMar>
    </w:tblPr>
    <w:tcPr>
      <w:shd w:val="clear" w:color="auto" w:fill="E6E6E6"/>
    </w:tcPr>
  </w:style>
  <w:style w:type="character" w:customStyle="1" w:styleId="h2">
    <w:name w:val="h2"/>
    <w:rsid w:val="00461F5D"/>
  </w:style>
  <w:style w:type="paragraph" w:styleId="Web">
    <w:name w:val="Normal (Web)"/>
    <w:basedOn w:val="a0"/>
    <w:uiPriority w:val="99"/>
    <w:rsid w:val="00461F5D"/>
    <w:pPr>
      <w:widowControl/>
      <w:spacing w:before="100" w:beforeAutospacing="1" w:after="100" w:afterAutospacing="1"/>
      <w:jc w:val="left"/>
    </w:pPr>
    <w:rPr>
      <w:rFonts w:ascii="ＭＳ Ｐゴシック" w:hAnsi="ＭＳ Ｐゴシック" w:cs="ＭＳ Ｐゴシック"/>
      <w:kern w:val="0"/>
      <w:sz w:val="24"/>
      <w:szCs w:val="24"/>
    </w:rPr>
  </w:style>
  <w:style w:type="character" w:customStyle="1" w:styleId="caps">
    <w:name w:val="caps"/>
    <w:rsid w:val="00461F5D"/>
  </w:style>
  <w:style w:type="character" w:styleId="afd">
    <w:name w:val="Emphasis"/>
    <w:qFormat/>
    <w:rsid w:val="00461F5D"/>
    <w:rPr>
      <w:b/>
    </w:rPr>
  </w:style>
  <w:style w:type="character" w:styleId="HTML1">
    <w:name w:val="HTML Code"/>
    <w:rsid w:val="00461F5D"/>
    <w:rPr>
      <w:rFonts w:ascii="ＭＳ ゴシック" w:eastAsia="ＭＳ ゴシック" w:hAnsi="ＭＳ ゴシック"/>
      <w:sz w:val="24"/>
    </w:rPr>
  </w:style>
  <w:style w:type="character" w:customStyle="1" w:styleId="jive-name">
    <w:name w:val="jive-name"/>
    <w:rsid w:val="00461F5D"/>
  </w:style>
  <w:style w:type="character" w:customStyle="1" w:styleId="value">
    <w:name w:val="value"/>
    <w:rsid w:val="00461F5D"/>
  </w:style>
  <w:style w:type="character" w:styleId="afe">
    <w:name w:val="annotation reference"/>
    <w:rsid w:val="00461F5D"/>
    <w:rPr>
      <w:sz w:val="18"/>
    </w:rPr>
  </w:style>
  <w:style w:type="paragraph" w:styleId="aff">
    <w:name w:val="annotation text"/>
    <w:basedOn w:val="a0"/>
    <w:link w:val="aff0"/>
    <w:rsid w:val="00461F5D"/>
    <w:pPr>
      <w:jc w:val="left"/>
    </w:pPr>
    <w:rPr>
      <w:rFonts w:ascii="ＭＳ ゴシック" w:eastAsia="ＭＳ ゴシック"/>
      <w:kern w:val="0"/>
      <w:sz w:val="20"/>
      <w:szCs w:val="20"/>
    </w:rPr>
  </w:style>
  <w:style w:type="character" w:customStyle="1" w:styleId="aff0">
    <w:name w:val="コメント文字列 (文字)"/>
    <w:link w:val="aff"/>
    <w:locked/>
    <w:rsid w:val="00461F5D"/>
    <w:rPr>
      <w:rFonts w:ascii="ＭＳ ゴシック" w:eastAsia="ＭＳ ゴシック"/>
    </w:rPr>
  </w:style>
  <w:style w:type="paragraph" w:styleId="aff1">
    <w:name w:val="annotation subject"/>
    <w:basedOn w:val="aff"/>
    <w:next w:val="aff"/>
    <w:link w:val="aff2"/>
    <w:rsid w:val="00461F5D"/>
    <w:rPr>
      <w:b/>
      <w:bCs/>
    </w:rPr>
  </w:style>
  <w:style w:type="character" w:customStyle="1" w:styleId="aff2">
    <w:name w:val="コメント内容 (文字)"/>
    <w:link w:val="aff1"/>
    <w:locked/>
    <w:rsid w:val="00461F5D"/>
    <w:rPr>
      <w:rFonts w:ascii="ＭＳ ゴシック" w:eastAsia="ＭＳ ゴシック"/>
      <w:b/>
      <w:bCs/>
    </w:rPr>
  </w:style>
  <w:style w:type="character" w:customStyle="1" w:styleId="52">
    <w:name w:val="(文字) (文字)5"/>
    <w:rsid w:val="00461F5D"/>
    <w:rPr>
      <w:rFonts w:ascii="Arial" w:eastAsia="ＭＳ ゴシック" w:hAnsi="Arial"/>
      <w:b/>
      <w:color w:val="FF0000"/>
      <w:kern w:val="2"/>
      <w:sz w:val="28"/>
      <w:lang w:val="en-US" w:eastAsia="ja-JP"/>
    </w:rPr>
  </w:style>
  <w:style w:type="character" w:customStyle="1" w:styleId="62">
    <w:name w:val="(文字) (文字)6"/>
    <w:rsid w:val="00461F5D"/>
    <w:rPr>
      <w:rFonts w:ascii="ＭＳ ゴシック" w:eastAsia="ＭＳ ゴシック" w:hAnsi="Arial"/>
      <w:b/>
      <w:kern w:val="2"/>
      <w:sz w:val="36"/>
      <w:lang w:val="en-US" w:eastAsia="ja-JP"/>
    </w:rPr>
  </w:style>
  <w:style w:type="character" w:customStyle="1" w:styleId="72">
    <w:name w:val="(文字) (文字)7"/>
    <w:rsid w:val="00461F5D"/>
    <w:rPr>
      <w:rFonts w:ascii="Arial" w:eastAsia="ＭＳ ゴシック" w:hAnsi="Arial"/>
      <w:b/>
      <w:color w:val="FF0000"/>
      <w:kern w:val="2"/>
      <w:sz w:val="28"/>
      <w:lang w:val="en-US" w:eastAsia="ja-JP"/>
    </w:rPr>
  </w:style>
  <w:style w:type="character" w:customStyle="1" w:styleId="82">
    <w:name w:val="(文字) (文字)8"/>
    <w:rsid w:val="00461F5D"/>
    <w:rPr>
      <w:rFonts w:ascii="ＭＳ ゴシック" w:eastAsia="ＭＳ ゴシック" w:hAnsi="Arial"/>
      <w:b/>
      <w:kern w:val="2"/>
      <w:sz w:val="36"/>
      <w:lang w:val="en-US" w:eastAsia="ja-JP"/>
    </w:rPr>
  </w:style>
  <w:style w:type="paragraph" w:styleId="aff3">
    <w:name w:val="List Paragraph"/>
    <w:basedOn w:val="a0"/>
    <w:uiPriority w:val="34"/>
    <w:qFormat/>
    <w:rsid w:val="009734EF"/>
    <w:pPr>
      <w:ind w:leftChars="400" w:left="840"/>
    </w:pPr>
    <w:rPr>
      <w:rFonts w:eastAsia="ＭＳ 明朝"/>
    </w:rPr>
  </w:style>
  <w:style w:type="table" w:customStyle="1" w:styleId="25">
    <w:name w:val="スタイル2"/>
    <w:rsid w:val="00461F5D"/>
    <w:tblPr>
      <w:tblInd w:w="0" w:type="dxa"/>
      <w:tblBorders>
        <w:top w:val="dotted" w:sz="4" w:space="0" w:color="7F7F7F"/>
        <w:left w:val="dotted" w:sz="4" w:space="0" w:color="7F7F7F"/>
        <w:bottom w:val="dotted" w:sz="4" w:space="0" w:color="7F7F7F"/>
        <w:right w:val="dotted" w:sz="4" w:space="0" w:color="7F7F7F"/>
        <w:insideH w:val="dotted" w:sz="4" w:space="0" w:color="7F7F7F"/>
        <w:insideV w:val="dotted" w:sz="4" w:space="0" w:color="7F7F7F"/>
      </w:tblBorders>
      <w:tblCellMar>
        <w:top w:w="0" w:type="dxa"/>
        <w:left w:w="108" w:type="dxa"/>
        <w:bottom w:w="0" w:type="dxa"/>
        <w:right w:w="108" w:type="dxa"/>
      </w:tblCellMar>
    </w:tblPr>
    <w:tcPr>
      <w:shd w:val="clear" w:color="auto" w:fill="000000"/>
    </w:tcPr>
  </w:style>
  <w:style w:type="table" w:customStyle="1" w:styleId="LightList-Accent51">
    <w:name w:val="Light List - Accent 51"/>
    <w:rsid w:val="00024EB1"/>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Shading-Accent51">
    <w:name w:val="Light Shading - Accent 51"/>
    <w:rsid w:val="006A6F32"/>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1">
    <w:name w:val="Light Shading - Accent 61"/>
    <w:rsid w:val="0092189C"/>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character" w:customStyle="1" w:styleId="pre">
    <w:name w:val="pre"/>
    <w:rsid w:val="00461F5D"/>
  </w:style>
  <w:style w:type="character" w:customStyle="1" w:styleId="apple-converted-space">
    <w:name w:val="apple-converted-space"/>
    <w:rsid w:val="00461F5D"/>
  </w:style>
  <w:style w:type="paragraph" w:styleId="aff4">
    <w:name w:val="Date"/>
    <w:basedOn w:val="a0"/>
    <w:next w:val="a0"/>
    <w:link w:val="aff5"/>
    <w:semiHidden/>
    <w:rsid w:val="00461F5D"/>
    <w:rPr>
      <w:rFonts w:eastAsia="ＭＳ 明朝"/>
      <w:kern w:val="0"/>
      <w:sz w:val="20"/>
      <w:szCs w:val="20"/>
    </w:rPr>
  </w:style>
  <w:style w:type="character" w:customStyle="1" w:styleId="aff5">
    <w:name w:val="日付 (文字)"/>
    <w:link w:val="aff4"/>
    <w:semiHidden/>
    <w:locked/>
    <w:rsid w:val="00461F5D"/>
  </w:style>
  <w:style w:type="table" w:customStyle="1" w:styleId="MediumShading1-Accent51">
    <w:name w:val="Medium Shading 1 - Accent 51"/>
    <w:rsid w:val="00CB4EFC"/>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numbering" w:customStyle="1" w:styleId="3">
    <w:name w:val="スタイル3"/>
    <w:rsid w:val="00461F5D"/>
    <w:pPr>
      <w:numPr>
        <w:numId w:val="11"/>
      </w:numPr>
    </w:pPr>
  </w:style>
  <w:style w:type="paragraph" w:customStyle="1" w:styleId="14">
    <w:name w:val="目次の見出し1"/>
    <w:basedOn w:val="1"/>
    <w:next w:val="a0"/>
    <w:rsid w:val="00461F5D"/>
    <w:pPr>
      <w:keepLines/>
      <w:widowControl/>
      <w:numPr>
        <w:numId w:val="0"/>
      </w:numPr>
      <w:spacing w:before="480" w:line="276" w:lineRule="auto"/>
      <w:jc w:val="left"/>
      <w:outlineLvl w:val="9"/>
    </w:pPr>
    <w:rPr>
      <w:b w:val="0"/>
      <w:bCs/>
      <w:color w:val="365F91"/>
      <w:szCs w:val="28"/>
    </w:rPr>
  </w:style>
  <w:style w:type="paragraph" w:customStyle="1" w:styleId="15">
    <w:name w:val="リスト段落1"/>
    <w:basedOn w:val="a0"/>
    <w:rsid w:val="00461F5D"/>
    <w:pPr>
      <w:ind w:leftChars="400" w:left="840"/>
    </w:pPr>
    <w:rPr>
      <w:rFonts w:eastAsia="ＭＳ 明朝"/>
    </w:rPr>
  </w:style>
  <w:style w:type="table" w:customStyle="1" w:styleId="210">
    <w:name w:val="表 (水色)  21"/>
    <w:rsid w:val="00461F5D"/>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110">
    <w:name w:val="表 (水色)  11"/>
    <w:rsid w:val="00461F5D"/>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111">
    <w:name w:val="表 (オレンジ)  11"/>
    <w:rsid w:val="00461F5D"/>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410">
    <w:name w:val="表 (水色)  41"/>
    <w:rsid w:val="00461F5D"/>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character" w:customStyle="1" w:styleId="apple-tab-span">
    <w:name w:val="apple-tab-span"/>
    <w:rsid w:val="00AD2BAC"/>
  </w:style>
  <w:style w:type="paragraph" w:customStyle="1" w:styleId="16">
    <w:name w:val="変更箇所1"/>
    <w:hidden/>
    <w:uiPriority w:val="99"/>
    <w:semiHidden/>
    <w:rsid w:val="00E12CAE"/>
    <w:rPr>
      <w:rFonts w:eastAsia="ＭＳ Ｐゴシック"/>
      <w:kern w:val="2"/>
      <w:sz w:val="21"/>
      <w:szCs w:val="21"/>
    </w:rPr>
  </w:style>
  <w:style w:type="paragraph" w:styleId="aff6">
    <w:name w:val="Revision"/>
    <w:hidden/>
    <w:uiPriority w:val="99"/>
    <w:semiHidden/>
    <w:rsid w:val="00EB6158"/>
    <w:rPr>
      <w:rFonts w:eastAsia="ＭＳ Ｐゴシック"/>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62">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288245099">
      <w:bodyDiv w:val="1"/>
      <w:marLeft w:val="0"/>
      <w:marRight w:val="0"/>
      <w:marTop w:val="0"/>
      <w:marBottom w:val="0"/>
      <w:divBdr>
        <w:top w:val="none" w:sz="0" w:space="0" w:color="auto"/>
        <w:left w:val="none" w:sz="0" w:space="0" w:color="auto"/>
        <w:bottom w:val="none" w:sz="0" w:space="0" w:color="auto"/>
        <w:right w:val="none" w:sz="0" w:space="0" w:color="auto"/>
      </w:divBdr>
    </w:div>
    <w:div w:id="299268842">
      <w:bodyDiv w:val="1"/>
      <w:marLeft w:val="0"/>
      <w:marRight w:val="0"/>
      <w:marTop w:val="0"/>
      <w:marBottom w:val="0"/>
      <w:divBdr>
        <w:top w:val="none" w:sz="0" w:space="0" w:color="auto"/>
        <w:left w:val="none" w:sz="0" w:space="0" w:color="auto"/>
        <w:bottom w:val="none" w:sz="0" w:space="0" w:color="auto"/>
        <w:right w:val="none" w:sz="0" w:space="0" w:color="auto"/>
      </w:divBdr>
    </w:div>
    <w:div w:id="521626236">
      <w:bodyDiv w:val="1"/>
      <w:marLeft w:val="0"/>
      <w:marRight w:val="0"/>
      <w:marTop w:val="0"/>
      <w:marBottom w:val="0"/>
      <w:divBdr>
        <w:top w:val="none" w:sz="0" w:space="0" w:color="auto"/>
        <w:left w:val="none" w:sz="0" w:space="0" w:color="auto"/>
        <w:bottom w:val="none" w:sz="0" w:space="0" w:color="auto"/>
        <w:right w:val="none" w:sz="0" w:space="0" w:color="auto"/>
      </w:divBdr>
      <w:divsChild>
        <w:div w:id="1920947123">
          <w:marLeft w:val="15"/>
          <w:marRight w:val="0"/>
          <w:marTop w:val="0"/>
          <w:marBottom w:val="0"/>
          <w:divBdr>
            <w:top w:val="none" w:sz="0" w:space="0" w:color="auto"/>
            <w:left w:val="none" w:sz="0" w:space="0" w:color="auto"/>
            <w:bottom w:val="none" w:sz="0" w:space="0" w:color="auto"/>
            <w:right w:val="none" w:sz="0" w:space="0" w:color="auto"/>
          </w:divBdr>
        </w:div>
      </w:divsChild>
    </w:div>
    <w:div w:id="587621962">
      <w:bodyDiv w:val="1"/>
      <w:marLeft w:val="0"/>
      <w:marRight w:val="0"/>
      <w:marTop w:val="0"/>
      <w:marBottom w:val="0"/>
      <w:divBdr>
        <w:top w:val="none" w:sz="0" w:space="0" w:color="auto"/>
        <w:left w:val="none" w:sz="0" w:space="0" w:color="auto"/>
        <w:bottom w:val="none" w:sz="0" w:space="0" w:color="auto"/>
        <w:right w:val="none" w:sz="0" w:space="0" w:color="auto"/>
      </w:divBdr>
    </w:div>
    <w:div w:id="689182790">
      <w:bodyDiv w:val="1"/>
      <w:marLeft w:val="0"/>
      <w:marRight w:val="0"/>
      <w:marTop w:val="0"/>
      <w:marBottom w:val="0"/>
      <w:divBdr>
        <w:top w:val="none" w:sz="0" w:space="0" w:color="auto"/>
        <w:left w:val="none" w:sz="0" w:space="0" w:color="auto"/>
        <w:bottom w:val="none" w:sz="0" w:space="0" w:color="auto"/>
        <w:right w:val="none" w:sz="0" w:space="0" w:color="auto"/>
      </w:divBdr>
    </w:div>
    <w:div w:id="747767367">
      <w:bodyDiv w:val="1"/>
      <w:marLeft w:val="0"/>
      <w:marRight w:val="0"/>
      <w:marTop w:val="0"/>
      <w:marBottom w:val="0"/>
      <w:divBdr>
        <w:top w:val="none" w:sz="0" w:space="0" w:color="auto"/>
        <w:left w:val="none" w:sz="0" w:space="0" w:color="auto"/>
        <w:bottom w:val="none" w:sz="0" w:space="0" w:color="auto"/>
        <w:right w:val="none" w:sz="0" w:space="0" w:color="auto"/>
      </w:divBdr>
    </w:div>
    <w:div w:id="765688272">
      <w:bodyDiv w:val="1"/>
      <w:marLeft w:val="0"/>
      <w:marRight w:val="0"/>
      <w:marTop w:val="0"/>
      <w:marBottom w:val="0"/>
      <w:divBdr>
        <w:top w:val="none" w:sz="0" w:space="0" w:color="auto"/>
        <w:left w:val="none" w:sz="0" w:space="0" w:color="auto"/>
        <w:bottom w:val="none" w:sz="0" w:space="0" w:color="auto"/>
        <w:right w:val="none" w:sz="0" w:space="0" w:color="auto"/>
      </w:divBdr>
      <w:divsChild>
        <w:div w:id="1809742081">
          <w:marLeft w:val="0"/>
          <w:marRight w:val="0"/>
          <w:marTop w:val="0"/>
          <w:marBottom w:val="0"/>
          <w:divBdr>
            <w:top w:val="none" w:sz="0" w:space="0" w:color="auto"/>
            <w:left w:val="none" w:sz="0" w:space="0" w:color="auto"/>
            <w:bottom w:val="none" w:sz="0" w:space="0" w:color="auto"/>
            <w:right w:val="none" w:sz="0" w:space="0" w:color="auto"/>
          </w:divBdr>
        </w:div>
      </w:divsChild>
    </w:div>
    <w:div w:id="1113981135">
      <w:bodyDiv w:val="1"/>
      <w:marLeft w:val="0"/>
      <w:marRight w:val="0"/>
      <w:marTop w:val="0"/>
      <w:marBottom w:val="0"/>
      <w:divBdr>
        <w:top w:val="none" w:sz="0" w:space="0" w:color="auto"/>
        <w:left w:val="none" w:sz="0" w:space="0" w:color="auto"/>
        <w:bottom w:val="none" w:sz="0" w:space="0" w:color="auto"/>
        <w:right w:val="none" w:sz="0" w:space="0" w:color="auto"/>
      </w:divBdr>
      <w:divsChild>
        <w:div w:id="1220896920">
          <w:marLeft w:val="15"/>
          <w:marRight w:val="0"/>
          <w:marTop w:val="0"/>
          <w:marBottom w:val="0"/>
          <w:divBdr>
            <w:top w:val="none" w:sz="0" w:space="0" w:color="auto"/>
            <w:left w:val="none" w:sz="0" w:space="0" w:color="auto"/>
            <w:bottom w:val="none" w:sz="0" w:space="0" w:color="auto"/>
            <w:right w:val="none" w:sz="0" w:space="0" w:color="auto"/>
          </w:divBdr>
        </w:div>
      </w:divsChild>
    </w:div>
    <w:div w:id="1186292426">
      <w:bodyDiv w:val="1"/>
      <w:marLeft w:val="0"/>
      <w:marRight w:val="0"/>
      <w:marTop w:val="0"/>
      <w:marBottom w:val="0"/>
      <w:divBdr>
        <w:top w:val="none" w:sz="0" w:space="0" w:color="auto"/>
        <w:left w:val="none" w:sz="0" w:space="0" w:color="auto"/>
        <w:bottom w:val="none" w:sz="0" w:space="0" w:color="auto"/>
        <w:right w:val="none" w:sz="0" w:space="0" w:color="auto"/>
      </w:divBdr>
      <w:divsChild>
        <w:div w:id="2099524837">
          <w:marLeft w:val="0"/>
          <w:marRight w:val="0"/>
          <w:marTop w:val="0"/>
          <w:marBottom w:val="0"/>
          <w:divBdr>
            <w:top w:val="none" w:sz="0" w:space="0" w:color="auto"/>
            <w:left w:val="none" w:sz="0" w:space="0" w:color="auto"/>
            <w:bottom w:val="none" w:sz="0" w:space="0" w:color="auto"/>
            <w:right w:val="none" w:sz="0" w:space="0" w:color="auto"/>
          </w:divBdr>
        </w:div>
      </w:divsChild>
    </w:div>
    <w:div w:id="1253929410">
      <w:bodyDiv w:val="1"/>
      <w:marLeft w:val="0"/>
      <w:marRight w:val="0"/>
      <w:marTop w:val="0"/>
      <w:marBottom w:val="0"/>
      <w:divBdr>
        <w:top w:val="none" w:sz="0" w:space="0" w:color="auto"/>
        <w:left w:val="none" w:sz="0" w:space="0" w:color="auto"/>
        <w:bottom w:val="none" w:sz="0" w:space="0" w:color="auto"/>
        <w:right w:val="none" w:sz="0" w:space="0" w:color="auto"/>
      </w:divBdr>
    </w:div>
    <w:div w:id="1330134969">
      <w:bodyDiv w:val="1"/>
      <w:marLeft w:val="0"/>
      <w:marRight w:val="0"/>
      <w:marTop w:val="0"/>
      <w:marBottom w:val="0"/>
      <w:divBdr>
        <w:top w:val="none" w:sz="0" w:space="0" w:color="auto"/>
        <w:left w:val="none" w:sz="0" w:space="0" w:color="auto"/>
        <w:bottom w:val="none" w:sz="0" w:space="0" w:color="auto"/>
        <w:right w:val="none" w:sz="0" w:space="0" w:color="auto"/>
      </w:divBdr>
    </w:div>
    <w:div w:id="1499030801">
      <w:bodyDiv w:val="1"/>
      <w:marLeft w:val="0"/>
      <w:marRight w:val="0"/>
      <w:marTop w:val="0"/>
      <w:marBottom w:val="0"/>
      <w:divBdr>
        <w:top w:val="none" w:sz="0" w:space="0" w:color="auto"/>
        <w:left w:val="none" w:sz="0" w:space="0" w:color="auto"/>
        <w:bottom w:val="none" w:sz="0" w:space="0" w:color="auto"/>
        <w:right w:val="none" w:sz="0" w:space="0" w:color="auto"/>
      </w:divBdr>
    </w:div>
    <w:div w:id="1599371103">
      <w:bodyDiv w:val="1"/>
      <w:marLeft w:val="0"/>
      <w:marRight w:val="0"/>
      <w:marTop w:val="0"/>
      <w:marBottom w:val="0"/>
      <w:divBdr>
        <w:top w:val="none" w:sz="0" w:space="0" w:color="auto"/>
        <w:left w:val="none" w:sz="0" w:space="0" w:color="auto"/>
        <w:bottom w:val="none" w:sz="0" w:space="0" w:color="auto"/>
        <w:right w:val="none" w:sz="0" w:space="0" w:color="auto"/>
      </w:divBdr>
    </w:div>
    <w:div w:id="1765877493">
      <w:bodyDiv w:val="1"/>
      <w:marLeft w:val="0"/>
      <w:marRight w:val="0"/>
      <w:marTop w:val="0"/>
      <w:marBottom w:val="0"/>
      <w:divBdr>
        <w:top w:val="none" w:sz="0" w:space="0" w:color="auto"/>
        <w:left w:val="none" w:sz="0" w:space="0" w:color="auto"/>
        <w:bottom w:val="none" w:sz="0" w:space="0" w:color="auto"/>
        <w:right w:val="none" w:sz="0" w:space="0" w:color="auto"/>
      </w:divBdr>
      <w:divsChild>
        <w:div w:id="600141925">
          <w:marLeft w:val="0"/>
          <w:marRight w:val="0"/>
          <w:marTop w:val="0"/>
          <w:marBottom w:val="0"/>
          <w:divBdr>
            <w:top w:val="none" w:sz="0" w:space="0" w:color="auto"/>
            <w:left w:val="none" w:sz="0" w:space="0" w:color="auto"/>
            <w:bottom w:val="none" w:sz="0" w:space="0" w:color="auto"/>
            <w:right w:val="none" w:sz="0" w:space="0" w:color="auto"/>
          </w:divBdr>
        </w:div>
      </w:divsChild>
    </w:div>
    <w:div w:id="184019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165;l"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165;l" TargetMode="External"/><Relationship Id="rId11" Type="http://schemas.openxmlformats.org/officeDocument/2006/relationships/hyperlink" Target="&#165;l" TargetMode="External"/><Relationship Id="rId12" Type="http://schemas.openxmlformats.org/officeDocument/2006/relationships/hyperlink" Target="&#165;l" TargetMode="External"/><Relationship Id="rId13" Type="http://schemas.openxmlformats.org/officeDocument/2006/relationships/hyperlink" Target="&#165;l" TargetMode="External"/><Relationship Id="rId14" Type="http://schemas.openxmlformats.org/officeDocument/2006/relationships/hyperlink" Target="&#165;l" TargetMode="External"/><Relationship Id="rId15" Type="http://schemas.openxmlformats.org/officeDocument/2006/relationships/hyperlink" Target="&#165;l" TargetMode="External"/><Relationship Id="rId16" Type="http://schemas.openxmlformats.org/officeDocument/2006/relationships/hyperlink" Target="http://www.ibm.com/cloud-computing/jp/ja/softlayer_flow.html" TargetMode="External"/><Relationship Id="rId17" Type="http://schemas.openxmlformats.org/officeDocument/2006/relationships/hyperlink" Target="https://ibm.box.com/slhandson12" TargetMode="External"/><Relationship Id="rId18" Type="http://schemas.openxmlformats.org/officeDocument/2006/relationships/image" Target="media/image1.png"/><Relationship Id="rId19" Type="http://schemas.openxmlformats.org/officeDocument/2006/relationships/hyperlink" Target="https://ibm.box.com/slhandson1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165;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C.Line\$MyJob\j-0019-SoftLayer\Event\SoftLayer&#12495;&#12531;&#12474;&#12458;&#12531;&#12475;&#12511;&#12490;&#12540;_v1_05_16\SoftLayer&#12495;&#12531;&#12474;&#12458;&#12531;&#12475;&#12511;&#12490;&#12540;_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BFA8F-DEE3-F145-9691-DF303A2E5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C:\$C.Line\$MyJob\j-0019-SoftLayer\Event\SoftLayerハンズオンセミナー_v1_05_16\SoftLayerハンズオンセミナー_v1.dotx</Template>
  <TotalTime>42</TotalTime>
  <Pages>8</Pages>
  <Words>753</Words>
  <Characters>4297</Characters>
  <Application>Microsoft Macintosh Word</Application>
  <DocSecurity>0</DocSecurity>
  <Lines>35</Lines>
  <Paragraphs>10</Paragraphs>
  <ScaleCrop>false</ScaleCrop>
  <HeadingPairs>
    <vt:vector size="2" baseType="variant">
      <vt:variant>
        <vt:lpstr>タイトル</vt:lpstr>
      </vt:variant>
      <vt:variant>
        <vt:i4>1</vt:i4>
      </vt:variant>
    </vt:vector>
  </HeadingPairs>
  <TitlesOfParts>
    <vt:vector size="1" baseType="lpstr">
      <vt:lpstr>SoftLayerハンズオンセミナー第１部</vt:lpstr>
    </vt:vector>
  </TitlesOfParts>
  <Company/>
  <LinksUpToDate>false</LinksUpToDate>
  <CharactersWithSpaces>5040</CharactersWithSpaces>
  <SharedDoc>false</SharedDoc>
  <HLinks>
    <vt:vector size="270" baseType="variant">
      <vt:variant>
        <vt:i4>3211388</vt:i4>
      </vt:variant>
      <vt:variant>
        <vt:i4>225</vt:i4>
      </vt:variant>
      <vt:variant>
        <vt:i4>0</vt:i4>
      </vt:variant>
      <vt:variant>
        <vt:i4>5</vt:i4>
      </vt:variant>
      <vt:variant>
        <vt:lpwstr>https://shiro.ma/sl/backweb.sh</vt:lpwstr>
      </vt:variant>
      <vt:variant>
        <vt:lpwstr/>
      </vt:variant>
      <vt:variant>
        <vt:i4>7143526</vt:i4>
      </vt:variant>
      <vt:variant>
        <vt:i4>222</vt:i4>
      </vt:variant>
      <vt:variant>
        <vt:i4>0</vt:i4>
      </vt:variant>
      <vt:variant>
        <vt:i4>5</vt:i4>
      </vt:variant>
      <vt:variant>
        <vt:lpwstr>https://raw.githubusercontent.com/kkitase/handson/master/lsyncd-wp</vt:lpwstr>
      </vt:variant>
      <vt:variant>
        <vt:lpwstr/>
      </vt:variant>
      <vt:variant>
        <vt:i4>7143526</vt:i4>
      </vt:variant>
      <vt:variant>
        <vt:i4>219</vt:i4>
      </vt:variant>
      <vt:variant>
        <vt:i4>0</vt:i4>
      </vt:variant>
      <vt:variant>
        <vt:i4>5</vt:i4>
      </vt:variant>
      <vt:variant>
        <vt:lpwstr>https://raw.githubusercontent.com/kkitase/handson/master/lsyncd-wp</vt:lpwstr>
      </vt:variant>
      <vt:variant>
        <vt:lpwstr/>
      </vt:variant>
      <vt:variant>
        <vt:i4>3670138</vt:i4>
      </vt:variant>
      <vt:variant>
        <vt:i4>216</vt:i4>
      </vt:variant>
      <vt:variant>
        <vt:i4>0</vt:i4>
      </vt:variant>
      <vt:variant>
        <vt:i4>5</vt:i4>
      </vt:variant>
      <vt:variant>
        <vt:lpwstr>http://reverse/</vt:lpwstr>
      </vt:variant>
      <vt:variant>
        <vt:lpwstr/>
      </vt:variant>
      <vt:variant>
        <vt:i4>7929971</vt:i4>
      </vt:variant>
      <vt:variant>
        <vt:i4>213</vt:i4>
      </vt:variant>
      <vt:variant>
        <vt:i4>0</vt:i4>
      </vt:variant>
      <vt:variant>
        <vt:i4>5</vt:i4>
      </vt:variant>
      <vt:variant>
        <vt:lpwstr>http://wpnode/</vt:lpwstr>
      </vt:variant>
      <vt:variant>
        <vt:lpwstr/>
      </vt:variant>
      <vt:variant>
        <vt:i4>589826</vt:i4>
      </vt:variant>
      <vt:variant>
        <vt:i4>210</vt:i4>
      </vt:variant>
      <vt:variant>
        <vt:i4>0</vt:i4>
      </vt:variant>
      <vt:variant>
        <vt:i4>5</vt:i4>
      </vt:variant>
      <vt:variant>
        <vt:lpwstr>http://load/</vt:lpwstr>
      </vt:variant>
      <vt:variant>
        <vt:lpwstr/>
      </vt:variant>
      <vt:variant>
        <vt:i4>6422573</vt:i4>
      </vt:variant>
      <vt:variant>
        <vt:i4>207</vt:i4>
      </vt:variant>
      <vt:variant>
        <vt:i4>0</vt:i4>
      </vt:variant>
      <vt:variant>
        <vt:i4>5</vt:i4>
      </vt:variant>
      <vt:variant>
        <vt:lpwstr>https://shiro.ma/sl/frontweb.sh</vt:lpwstr>
      </vt:variant>
      <vt:variant>
        <vt:lpwstr/>
      </vt:variant>
      <vt:variant>
        <vt:i4>851990</vt:i4>
      </vt:variant>
      <vt:variant>
        <vt:i4>201</vt:i4>
      </vt:variant>
      <vt:variant>
        <vt:i4>0</vt:i4>
      </vt:variant>
      <vt:variant>
        <vt:i4>5</vt:i4>
      </vt:variant>
      <vt:variant>
        <vt:lpwstr>https://github.com/redbo/cloudfuse/tarball/master</vt:lpwstr>
      </vt:variant>
      <vt:variant>
        <vt:lpwstr/>
      </vt:variant>
      <vt:variant>
        <vt:i4>7143479</vt:i4>
      </vt:variant>
      <vt:variant>
        <vt:i4>198</vt:i4>
      </vt:variant>
      <vt:variant>
        <vt:i4>0</vt:i4>
      </vt:variant>
      <vt:variant>
        <vt:i4>5</vt:i4>
      </vt:variant>
      <vt:variant>
        <vt:lpwstr>http://ibm.biz/slhandson22</vt:lpwstr>
      </vt:variant>
      <vt:variant>
        <vt:lpwstr/>
      </vt:variant>
      <vt:variant>
        <vt:i4>4718595</vt:i4>
      </vt:variant>
      <vt:variant>
        <vt:i4>195</vt:i4>
      </vt:variant>
      <vt:variant>
        <vt:i4>0</vt:i4>
      </vt:variant>
      <vt:variant>
        <vt:i4>5</vt:i4>
      </vt:variant>
      <vt:variant>
        <vt:lpwstr>http://wordpress/</vt:lpwstr>
      </vt:variant>
      <vt:variant>
        <vt:lpwstr/>
      </vt:variant>
      <vt:variant>
        <vt:i4>6750211</vt:i4>
      </vt:variant>
      <vt:variant>
        <vt:i4>192</vt:i4>
      </vt:variant>
      <vt:variant>
        <vt:i4>0</vt:i4>
      </vt:variant>
      <vt:variant>
        <vt:i4>5</vt:i4>
      </vt:variant>
      <vt:variant>
        <vt:lpwstr>https://shiro.ma/sl/backweb_nginx.sh</vt:lpwstr>
      </vt:variant>
      <vt:variant>
        <vt:lpwstr/>
      </vt:variant>
      <vt:variant>
        <vt:i4>589905</vt:i4>
      </vt:variant>
      <vt:variant>
        <vt:i4>186</vt:i4>
      </vt:variant>
      <vt:variant>
        <vt:i4>0</vt:i4>
      </vt:variant>
      <vt:variant>
        <vt:i4>5</vt:i4>
      </vt:variant>
      <vt:variant>
        <vt:lpwstr>https://shiro.ma/sl/db.sh</vt:lpwstr>
      </vt:variant>
      <vt:variant>
        <vt:lpwstr/>
      </vt:variant>
      <vt:variant>
        <vt:i4>7667826</vt:i4>
      </vt:variant>
      <vt:variant>
        <vt:i4>180</vt:i4>
      </vt:variant>
      <vt:variant>
        <vt:i4>0</vt:i4>
      </vt:variant>
      <vt:variant>
        <vt:i4>5</vt:i4>
      </vt:variant>
      <vt:variant>
        <vt:lpwstr>http://zabbix/</vt:lpwstr>
      </vt:variant>
      <vt:variant>
        <vt:lpwstr/>
      </vt:variant>
      <vt:variant>
        <vt:i4>7995470</vt:i4>
      </vt:variant>
      <vt:variant>
        <vt:i4>177</vt:i4>
      </vt:variant>
      <vt:variant>
        <vt:i4>0</vt:i4>
      </vt:variant>
      <vt:variant>
        <vt:i4>5</vt:i4>
      </vt:variant>
      <vt:variant>
        <vt:lpwstr>mailto:takayuki@shiro.ma</vt:lpwstr>
      </vt:variant>
      <vt:variant>
        <vt:lpwstr/>
      </vt:variant>
      <vt:variant>
        <vt:i4>7536732</vt:i4>
      </vt:variant>
      <vt:variant>
        <vt:i4>174</vt:i4>
      </vt:variant>
      <vt:variant>
        <vt:i4>0</vt:i4>
      </vt:variant>
      <vt:variant>
        <vt:i4>5</vt:i4>
      </vt:variant>
      <vt:variant>
        <vt:lpwstr>http://www-06.ibm.com/ibm/jp/cloud/pdf/softlayer_handson_server_guide.pdf</vt:lpwstr>
      </vt:variant>
      <vt:variant>
        <vt:lpwstr/>
      </vt:variant>
      <vt:variant>
        <vt:i4>5570601</vt:i4>
      </vt:variant>
      <vt:variant>
        <vt:i4>171</vt:i4>
      </vt:variant>
      <vt:variant>
        <vt:i4>0</vt:i4>
      </vt:variant>
      <vt:variant>
        <vt:i4>5</vt:i4>
      </vt:variant>
      <vt:variant>
        <vt:lpwstr>http://www.ibm.com/cloud-computing/jp/ja/softlayer_flow.html</vt:lpwstr>
      </vt:variant>
      <vt:variant>
        <vt:lpwstr/>
      </vt:variant>
      <vt:variant>
        <vt:i4>1441853</vt:i4>
      </vt:variant>
      <vt:variant>
        <vt:i4>164</vt:i4>
      </vt:variant>
      <vt:variant>
        <vt:i4>0</vt:i4>
      </vt:variant>
      <vt:variant>
        <vt:i4>5</vt:i4>
      </vt:variant>
      <vt:variant>
        <vt:lpwstr/>
      </vt:variant>
      <vt:variant>
        <vt:lpwstr>_Toc425550960</vt:lpwstr>
      </vt:variant>
      <vt:variant>
        <vt:i4>1376317</vt:i4>
      </vt:variant>
      <vt:variant>
        <vt:i4>158</vt:i4>
      </vt:variant>
      <vt:variant>
        <vt:i4>0</vt:i4>
      </vt:variant>
      <vt:variant>
        <vt:i4>5</vt:i4>
      </vt:variant>
      <vt:variant>
        <vt:lpwstr/>
      </vt:variant>
      <vt:variant>
        <vt:lpwstr>_Toc425550959</vt:lpwstr>
      </vt:variant>
      <vt:variant>
        <vt:i4>1376317</vt:i4>
      </vt:variant>
      <vt:variant>
        <vt:i4>152</vt:i4>
      </vt:variant>
      <vt:variant>
        <vt:i4>0</vt:i4>
      </vt:variant>
      <vt:variant>
        <vt:i4>5</vt:i4>
      </vt:variant>
      <vt:variant>
        <vt:lpwstr/>
      </vt:variant>
      <vt:variant>
        <vt:lpwstr>_Toc425550958</vt:lpwstr>
      </vt:variant>
      <vt:variant>
        <vt:i4>1376317</vt:i4>
      </vt:variant>
      <vt:variant>
        <vt:i4>146</vt:i4>
      </vt:variant>
      <vt:variant>
        <vt:i4>0</vt:i4>
      </vt:variant>
      <vt:variant>
        <vt:i4>5</vt:i4>
      </vt:variant>
      <vt:variant>
        <vt:lpwstr/>
      </vt:variant>
      <vt:variant>
        <vt:lpwstr>_Toc425550957</vt:lpwstr>
      </vt:variant>
      <vt:variant>
        <vt:i4>1376317</vt:i4>
      </vt:variant>
      <vt:variant>
        <vt:i4>140</vt:i4>
      </vt:variant>
      <vt:variant>
        <vt:i4>0</vt:i4>
      </vt:variant>
      <vt:variant>
        <vt:i4>5</vt:i4>
      </vt:variant>
      <vt:variant>
        <vt:lpwstr/>
      </vt:variant>
      <vt:variant>
        <vt:lpwstr>_Toc425550956</vt:lpwstr>
      </vt:variant>
      <vt:variant>
        <vt:i4>1376317</vt:i4>
      </vt:variant>
      <vt:variant>
        <vt:i4>134</vt:i4>
      </vt:variant>
      <vt:variant>
        <vt:i4>0</vt:i4>
      </vt:variant>
      <vt:variant>
        <vt:i4>5</vt:i4>
      </vt:variant>
      <vt:variant>
        <vt:lpwstr/>
      </vt:variant>
      <vt:variant>
        <vt:lpwstr>_Toc425550955</vt:lpwstr>
      </vt:variant>
      <vt:variant>
        <vt:i4>1376317</vt:i4>
      </vt:variant>
      <vt:variant>
        <vt:i4>128</vt:i4>
      </vt:variant>
      <vt:variant>
        <vt:i4>0</vt:i4>
      </vt:variant>
      <vt:variant>
        <vt:i4>5</vt:i4>
      </vt:variant>
      <vt:variant>
        <vt:lpwstr/>
      </vt:variant>
      <vt:variant>
        <vt:lpwstr>_Toc425550954</vt:lpwstr>
      </vt:variant>
      <vt:variant>
        <vt:i4>1376317</vt:i4>
      </vt:variant>
      <vt:variant>
        <vt:i4>122</vt:i4>
      </vt:variant>
      <vt:variant>
        <vt:i4>0</vt:i4>
      </vt:variant>
      <vt:variant>
        <vt:i4>5</vt:i4>
      </vt:variant>
      <vt:variant>
        <vt:lpwstr/>
      </vt:variant>
      <vt:variant>
        <vt:lpwstr>_Toc425550953</vt:lpwstr>
      </vt:variant>
      <vt:variant>
        <vt:i4>1376317</vt:i4>
      </vt:variant>
      <vt:variant>
        <vt:i4>116</vt:i4>
      </vt:variant>
      <vt:variant>
        <vt:i4>0</vt:i4>
      </vt:variant>
      <vt:variant>
        <vt:i4>5</vt:i4>
      </vt:variant>
      <vt:variant>
        <vt:lpwstr/>
      </vt:variant>
      <vt:variant>
        <vt:lpwstr>_Toc425550952</vt:lpwstr>
      </vt:variant>
      <vt:variant>
        <vt:i4>1376317</vt:i4>
      </vt:variant>
      <vt:variant>
        <vt:i4>110</vt:i4>
      </vt:variant>
      <vt:variant>
        <vt:i4>0</vt:i4>
      </vt:variant>
      <vt:variant>
        <vt:i4>5</vt:i4>
      </vt:variant>
      <vt:variant>
        <vt:lpwstr/>
      </vt:variant>
      <vt:variant>
        <vt:lpwstr>_Toc425550951</vt:lpwstr>
      </vt:variant>
      <vt:variant>
        <vt:i4>1376317</vt:i4>
      </vt:variant>
      <vt:variant>
        <vt:i4>104</vt:i4>
      </vt:variant>
      <vt:variant>
        <vt:i4>0</vt:i4>
      </vt:variant>
      <vt:variant>
        <vt:i4>5</vt:i4>
      </vt:variant>
      <vt:variant>
        <vt:lpwstr/>
      </vt:variant>
      <vt:variant>
        <vt:lpwstr>_Toc425550950</vt:lpwstr>
      </vt:variant>
      <vt:variant>
        <vt:i4>1310781</vt:i4>
      </vt:variant>
      <vt:variant>
        <vt:i4>98</vt:i4>
      </vt:variant>
      <vt:variant>
        <vt:i4>0</vt:i4>
      </vt:variant>
      <vt:variant>
        <vt:i4>5</vt:i4>
      </vt:variant>
      <vt:variant>
        <vt:lpwstr/>
      </vt:variant>
      <vt:variant>
        <vt:lpwstr>_Toc425550949</vt:lpwstr>
      </vt:variant>
      <vt:variant>
        <vt:i4>1310781</vt:i4>
      </vt:variant>
      <vt:variant>
        <vt:i4>92</vt:i4>
      </vt:variant>
      <vt:variant>
        <vt:i4>0</vt:i4>
      </vt:variant>
      <vt:variant>
        <vt:i4>5</vt:i4>
      </vt:variant>
      <vt:variant>
        <vt:lpwstr/>
      </vt:variant>
      <vt:variant>
        <vt:lpwstr>_Toc425550948</vt:lpwstr>
      </vt:variant>
      <vt:variant>
        <vt:i4>1310781</vt:i4>
      </vt:variant>
      <vt:variant>
        <vt:i4>86</vt:i4>
      </vt:variant>
      <vt:variant>
        <vt:i4>0</vt:i4>
      </vt:variant>
      <vt:variant>
        <vt:i4>5</vt:i4>
      </vt:variant>
      <vt:variant>
        <vt:lpwstr/>
      </vt:variant>
      <vt:variant>
        <vt:lpwstr>_Toc425550947</vt:lpwstr>
      </vt:variant>
      <vt:variant>
        <vt:i4>1310781</vt:i4>
      </vt:variant>
      <vt:variant>
        <vt:i4>80</vt:i4>
      </vt:variant>
      <vt:variant>
        <vt:i4>0</vt:i4>
      </vt:variant>
      <vt:variant>
        <vt:i4>5</vt:i4>
      </vt:variant>
      <vt:variant>
        <vt:lpwstr/>
      </vt:variant>
      <vt:variant>
        <vt:lpwstr>_Toc425550946</vt:lpwstr>
      </vt:variant>
      <vt:variant>
        <vt:i4>1310781</vt:i4>
      </vt:variant>
      <vt:variant>
        <vt:i4>74</vt:i4>
      </vt:variant>
      <vt:variant>
        <vt:i4>0</vt:i4>
      </vt:variant>
      <vt:variant>
        <vt:i4>5</vt:i4>
      </vt:variant>
      <vt:variant>
        <vt:lpwstr/>
      </vt:variant>
      <vt:variant>
        <vt:lpwstr>_Toc425550945</vt:lpwstr>
      </vt:variant>
      <vt:variant>
        <vt:i4>1310781</vt:i4>
      </vt:variant>
      <vt:variant>
        <vt:i4>68</vt:i4>
      </vt:variant>
      <vt:variant>
        <vt:i4>0</vt:i4>
      </vt:variant>
      <vt:variant>
        <vt:i4>5</vt:i4>
      </vt:variant>
      <vt:variant>
        <vt:lpwstr/>
      </vt:variant>
      <vt:variant>
        <vt:lpwstr>_Toc425550944</vt:lpwstr>
      </vt:variant>
      <vt:variant>
        <vt:i4>1310781</vt:i4>
      </vt:variant>
      <vt:variant>
        <vt:i4>62</vt:i4>
      </vt:variant>
      <vt:variant>
        <vt:i4>0</vt:i4>
      </vt:variant>
      <vt:variant>
        <vt:i4>5</vt:i4>
      </vt:variant>
      <vt:variant>
        <vt:lpwstr/>
      </vt:variant>
      <vt:variant>
        <vt:lpwstr>_Toc425550943</vt:lpwstr>
      </vt:variant>
      <vt:variant>
        <vt:i4>1310781</vt:i4>
      </vt:variant>
      <vt:variant>
        <vt:i4>56</vt:i4>
      </vt:variant>
      <vt:variant>
        <vt:i4>0</vt:i4>
      </vt:variant>
      <vt:variant>
        <vt:i4>5</vt:i4>
      </vt:variant>
      <vt:variant>
        <vt:lpwstr/>
      </vt:variant>
      <vt:variant>
        <vt:lpwstr>_Toc425550942</vt:lpwstr>
      </vt:variant>
      <vt:variant>
        <vt:i4>1310781</vt:i4>
      </vt:variant>
      <vt:variant>
        <vt:i4>50</vt:i4>
      </vt:variant>
      <vt:variant>
        <vt:i4>0</vt:i4>
      </vt:variant>
      <vt:variant>
        <vt:i4>5</vt:i4>
      </vt:variant>
      <vt:variant>
        <vt:lpwstr/>
      </vt:variant>
      <vt:variant>
        <vt:lpwstr>_Toc425550941</vt:lpwstr>
      </vt:variant>
      <vt:variant>
        <vt:i4>1310781</vt:i4>
      </vt:variant>
      <vt:variant>
        <vt:i4>44</vt:i4>
      </vt:variant>
      <vt:variant>
        <vt:i4>0</vt:i4>
      </vt:variant>
      <vt:variant>
        <vt:i4>5</vt:i4>
      </vt:variant>
      <vt:variant>
        <vt:lpwstr/>
      </vt:variant>
      <vt:variant>
        <vt:lpwstr>_Toc425550940</vt:lpwstr>
      </vt:variant>
      <vt:variant>
        <vt:i4>1245245</vt:i4>
      </vt:variant>
      <vt:variant>
        <vt:i4>38</vt:i4>
      </vt:variant>
      <vt:variant>
        <vt:i4>0</vt:i4>
      </vt:variant>
      <vt:variant>
        <vt:i4>5</vt:i4>
      </vt:variant>
      <vt:variant>
        <vt:lpwstr/>
      </vt:variant>
      <vt:variant>
        <vt:lpwstr>_Toc425550939</vt:lpwstr>
      </vt:variant>
      <vt:variant>
        <vt:i4>1245245</vt:i4>
      </vt:variant>
      <vt:variant>
        <vt:i4>32</vt:i4>
      </vt:variant>
      <vt:variant>
        <vt:i4>0</vt:i4>
      </vt:variant>
      <vt:variant>
        <vt:i4>5</vt:i4>
      </vt:variant>
      <vt:variant>
        <vt:lpwstr/>
      </vt:variant>
      <vt:variant>
        <vt:lpwstr>_Toc425550938</vt:lpwstr>
      </vt:variant>
      <vt:variant>
        <vt:i4>1245245</vt:i4>
      </vt:variant>
      <vt:variant>
        <vt:i4>26</vt:i4>
      </vt:variant>
      <vt:variant>
        <vt:i4>0</vt:i4>
      </vt:variant>
      <vt:variant>
        <vt:i4>5</vt:i4>
      </vt:variant>
      <vt:variant>
        <vt:lpwstr/>
      </vt:variant>
      <vt:variant>
        <vt:lpwstr>_Toc425550937</vt:lpwstr>
      </vt:variant>
      <vt:variant>
        <vt:i4>1245245</vt:i4>
      </vt:variant>
      <vt:variant>
        <vt:i4>20</vt:i4>
      </vt:variant>
      <vt:variant>
        <vt:i4>0</vt:i4>
      </vt:variant>
      <vt:variant>
        <vt:i4>5</vt:i4>
      </vt:variant>
      <vt:variant>
        <vt:lpwstr/>
      </vt:variant>
      <vt:variant>
        <vt:lpwstr>_Toc425550936</vt:lpwstr>
      </vt:variant>
      <vt:variant>
        <vt:i4>1245245</vt:i4>
      </vt:variant>
      <vt:variant>
        <vt:i4>14</vt:i4>
      </vt:variant>
      <vt:variant>
        <vt:i4>0</vt:i4>
      </vt:variant>
      <vt:variant>
        <vt:i4>5</vt:i4>
      </vt:variant>
      <vt:variant>
        <vt:lpwstr/>
      </vt:variant>
      <vt:variant>
        <vt:lpwstr>_Toc425550935</vt:lpwstr>
      </vt:variant>
      <vt:variant>
        <vt:i4>1245245</vt:i4>
      </vt:variant>
      <vt:variant>
        <vt:i4>8</vt:i4>
      </vt:variant>
      <vt:variant>
        <vt:i4>0</vt:i4>
      </vt:variant>
      <vt:variant>
        <vt:i4>5</vt:i4>
      </vt:variant>
      <vt:variant>
        <vt:lpwstr/>
      </vt:variant>
      <vt:variant>
        <vt:lpwstr>_Toc425550934</vt:lpwstr>
      </vt:variant>
      <vt:variant>
        <vt:i4>1245245</vt:i4>
      </vt:variant>
      <vt:variant>
        <vt:i4>2</vt:i4>
      </vt:variant>
      <vt:variant>
        <vt:i4>0</vt:i4>
      </vt:variant>
      <vt:variant>
        <vt:i4>5</vt:i4>
      </vt:variant>
      <vt:variant>
        <vt:lpwstr/>
      </vt:variant>
      <vt:variant>
        <vt:lpwstr>_Toc425550933</vt:lpwstr>
      </vt:variant>
      <vt:variant>
        <vt:i4>5046346</vt:i4>
      </vt:variant>
      <vt:variant>
        <vt:i4>0</vt:i4>
      </vt:variant>
      <vt:variant>
        <vt:i4>0</vt:i4>
      </vt:variant>
      <vt:variant>
        <vt:i4>5</vt:i4>
      </vt:variant>
      <vt:variant>
        <vt:lpwstr>http://d.hatena.ne.jp/taslam/20080811/p2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SoftLayerハンズオンセミナー第１部</dc:title>
  <dc:subject>仮想マシンの基本操作</dc:subject>
  <dc:creator>h-minato</dc:creator>
  <cp:keywords/>
  <dc:description/>
  <cp:lastModifiedBy>Kimihiko Kitase</cp:lastModifiedBy>
  <cp:revision>8</cp:revision>
  <cp:lastPrinted>2016-04-20T07:25:00Z</cp:lastPrinted>
  <dcterms:created xsi:type="dcterms:W3CDTF">2016-04-20T06:01:00Z</dcterms:created>
  <dcterms:modified xsi:type="dcterms:W3CDTF">2016-04-20T08:19:00Z</dcterms:modified>
</cp:coreProperties>
</file>